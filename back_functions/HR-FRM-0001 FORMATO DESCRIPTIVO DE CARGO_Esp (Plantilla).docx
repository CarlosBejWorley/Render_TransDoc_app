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DA291C"/>
          <w:left w:val="single" w:sz="4" w:space="0" w:color="DA291C"/>
          <w:bottom w:val="single" w:sz="4" w:space="0" w:color="DA291C"/>
          <w:right w:val="single" w:sz="4" w:space="0" w:color="DA291C"/>
          <w:insideH w:val="single" w:sz="4" w:space="0" w:color="DA291C"/>
          <w:insideV w:val="single" w:sz="4" w:space="0" w:color="DA291C"/>
        </w:tblBorders>
        <w:tblLook w:val="01E0" w:firstRow="1" w:lastRow="1" w:firstColumn="1" w:lastColumn="1" w:noHBand="0" w:noVBand="0"/>
      </w:tblPr>
      <w:tblGrid>
        <w:gridCol w:w="2513"/>
        <w:gridCol w:w="2861"/>
        <w:gridCol w:w="803"/>
        <w:gridCol w:w="444"/>
        <w:gridCol w:w="3341"/>
      </w:tblGrid>
      <w:tr w:rsidR="00A739DE" w:rsidRPr="005E0C77" w14:paraId="2AFADAC1" w14:textId="77777777" w:rsidTr="00FB37E5">
        <w:trPr>
          <w:trHeight w:val="454"/>
          <w:jc w:val="center"/>
        </w:trPr>
        <w:tc>
          <w:tcPr>
            <w:tcW w:w="12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3242F8" w14:textId="273528AE" w:rsidR="00A739DE" w:rsidRPr="005E0C77" w:rsidRDefault="00C32131" w:rsidP="00FB37E5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ascii="Calibri" w:hAnsi="Calibri" w:cs="Calibri"/>
                <w:caps w:val="0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caps w:val="0"/>
                <w:szCs w:val="20"/>
                <w:lang w:val="es-CO"/>
              </w:rPr>
              <w:t>Cargo Local</w:t>
            </w:r>
            <w:r w:rsidR="00A739DE" w:rsidRPr="005E0C77">
              <w:rPr>
                <w:rFonts w:ascii="Calibri" w:hAnsi="Calibri" w:cs="Calibri"/>
                <w:caps w:val="0"/>
                <w:szCs w:val="20"/>
                <w:lang w:val="es-CO"/>
              </w:rPr>
              <w:t xml:space="preserve">: </w:t>
            </w:r>
          </w:p>
        </w:tc>
        <w:tc>
          <w:tcPr>
            <w:tcW w:w="1436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FF012" w14:textId="7F908A13" w:rsidR="00A739DE" w:rsidRPr="005E0C77" w:rsidRDefault="00B90D14" w:rsidP="001927FB">
            <w:pPr>
              <w:tabs>
                <w:tab w:val="center" w:pos="4419"/>
                <w:tab w:val="right" w:pos="8838"/>
              </w:tabs>
              <w:rPr>
                <w:rFonts w:ascii="Calibri" w:hAnsi="Calibri" w:cs="Calibri"/>
                <w:b/>
                <w:bCs/>
                <w:caps/>
                <w:color w:val="FF0000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bCs/>
                <w:caps/>
                <w:color w:val="FF0000"/>
                <w:szCs w:val="20"/>
                <w:lang w:val="es-CO"/>
              </w:rPr>
              <w:t>&amp;</w:t>
            </w:r>
            <w:r w:rsidR="00FF3155" w:rsidRPr="005E0C77">
              <w:rPr>
                <w:rFonts w:ascii="Calibri" w:hAnsi="Calibri" w:cs="Calibri"/>
                <w:b/>
                <w:bCs/>
                <w:caps/>
                <w:color w:val="FF0000"/>
                <w:szCs w:val="20"/>
                <w:lang w:val="es-CO"/>
              </w:rPr>
              <w:t>CARGO.LOCAL</w:t>
            </w:r>
            <w:r w:rsidRPr="005E0C77">
              <w:rPr>
                <w:rFonts w:ascii="Calibri" w:hAnsi="Calibri" w:cs="Calibri"/>
                <w:b/>
                <w:bCs/>
                <w:caps/>
                <w:color w:val="FF0000"/>
                <w:szCs w:val="20"/>
                <w:lang w:val="es-CO"/>
              </w:rPr>
              <w:t>&amp;</w:t>
            </w:r>
          </w:p>
        </w:tc>
        <w:tc>
          <w:tcPr>
            <w:tcW w:w="2303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E9C36C" w14:textId="25A45FC3" w:rsidR="00A739DE" w:rsidRPr="005E0C77" w:rsidRDefault="00F9585C" w:rsidP="00A739DE">
            <w:pPr>
              <w:pStyle w:val="Ttulo1"/>
              <w:numPr>
                <w:ilvl w:val="0"/>
                <w:numId w:val="0"/>
              </w:numPr>
              <w:spacing w:before="0" w:after="0"/>
              <w:rPr>
                <w:rFonts w:ascii="Calibri" w:hAnsi="Calibri" w:cs="Calibri"/>
                <w:caps w:val="0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caps w:val="0"/>
                <w:szCs w:val="20"/>
                <w:lang w:val="es-CO"/>
              </w:rPr>
              <w:t xml:space="preserve">Job </w:t>
            </w:r>
            <w:proofErr w:type="spellStart"/>
            <w:r w:rsidRPr="005E0C77">
              <w:rPr>
                <w:rFonts w:ascii="Calibri" w:hAnsi="Calibri" w:cs="Calibri"/>
                <w:caps w:val="0"/>
                <w:szCs w:val="20"/>
                <w:lang w:val="es-CO"/>
              </w:rPr>
              <w:t>Family</w:t>
            </w:r>
            <w:proofErr w:type="spellEnd"/>
            <w:r w:rsidR="00B90D14" w:rsidRPr="005E0C77">
              <w:rPr>
                <w:rFonts w:ascii="Calibri" w:hAnsi="Calibri" w:cs="Calibri"/>
                <w:caps w:val="0"/>
                <w:szCs w:val="20"/>
                <w:lang w:val="es-CO"/>
              </w:rPr>
              <w:t>:</w:t>
            </w:r>
            <w:r w:rsidR="006A5BF0" w:rsidRPr="005E0C77">
              <w:rPr>
                <w:rFonts w:ascii="Calibri" w:hAnsi="Calibri" w:cs="Calibri"/>
                <w:caps w:val="0"/>
                <w:szCs w:val="20"/>
                <w:lang w:val="es-CO"/>
              </w:rPr>
              <w:t xml:space="preserve"> </w:t>
            </w:r>
            <w:r w:rsidR="00B90D14" w:rsidRPr="005E0C77">
              <w:rPr>
                <w:rFonts w:ascii="Calibri" w:hAnsi="Calibri" w:cs="Calibri"/>
                <w:caps w:val="0"/>
                <w:szCs w:val="20"/>
                <w:lang w:val="es-CO"/>
              </w:rPr>
              <w:t xml:space="preserve"> </w:t>
            </w:r>
            <w:r w:rsidR="00B90D14" w:rsidRPr="005E0C77">
              <w:rPr>
                <w:rFonts w:ascii="Calibri" w:hAnsi="Calibri" w:cs="Calibri"/>
                <w:b w:val="0"/>
                <w:bCs w:val="0"/>
                <w:caps w:val="0"/>
                <w:szCs w:val="20"/>
                <w:lang w:val="es-CO"/>
              </w:rPr>
              <w:t>&amp;JOB.FAMILY&amp;</w:t>
            </w:r>
          </w:p>
        </w:tc>
      </w:tr>
      <w:tr w:rsidR="00475379" w:rsidRPr="005E0C77" w14:paraId="2496E7C1" w14:textId="77777777" w:rsidTr="004442D0">
        <w:trPr>
          <w:trHeight w:val="454"/>
          <w:jc w:val="center"/>
        </w:trPr>
        <w:tc>
          <w:tcPr>
            <w:tcW w:w="12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A6F3C1" w14:textId="52C892AB" w:rsidR="00475379" w:rsidRPr="005E0C77" w:rsidRDefault="005E0C77" w:rsidP="00DA5AD1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ascii="Calibri" w:hAnsi="Calibri" w:cs="Calibri"/>
                <w:caps w:val="0"/>
                <w:szCs w:val="20"/>
                <w:lang w:val="es-CO"/>
              </w:rPr>
            </w:pPr>
            <w:r>
              <w:rPr>
                <w:rFonts w:ascii="Calibri" w:hAnsi="Calibri" w:cs="Calibri"/>
                <w:caps w:val="0"/>
                <w:szCs w:val="20"/>
                <w:lang w:val="es-CO"/>
              </w:rPr>
              <w:t>Cargo Global</w:t>
            </w:r>
            <w:r w:rsidR="00117953" w:rsidRPr="005E0C77">
              <w:rPr>
                <w:rFonts w:ascii="Calibri" w:hAnsi="Calibri" w:cs="Calibri"/>
                <w:caps w:val="0"/>
                <w:szCs w:val="20"/>
                <w:lang w:val="es-CO"/>
              </w:rPr>
              <w:t>:</w:t>
            </w:r>
          </w:p>
        </w:tc>
        <w:tc>
          <w:tcPr>
            <w:tcW w:w="1436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2248E" w14:textId="452E4BBC" w:rsidR="00475379" w:rsidRPr="005E0C77" w:rsidRDefault="00B90D14" w:rsidP="001927FB">
            <w:pPr>
              <w:tabs>
                <w:tab w:val="center" w:pos="4419"/>
                <w:tab w:val="right" w:pos="8838"/>
              </w:tabs>
              <w:rPr>
                <w:rFonts w:ascii="Calibri" w:hAnsi="Calibri" w:cs="Calibri"/>
                <w:kern w:val="32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kern w:val="32"/>
                <w:szCs w:val="20"/>
                <w:lang w:val="es-CO"/>
              </w:rPr>
              <w:t>&amp;</w:t>
            </w:r>
            <w:r w:rsidR="00612233" w:rsidRPr="005E0C77">
              <w:rPr>
                <w:rFonts w:ascii="Calibri" w:hAnsi="Calibri" w:cs="Calibri"/>
                <w:kern w:val="32"/>
                <w:szCs w:val="20"/>
                <w:lang w:val="es-CO"/>
              </w:rPr>
              <w:t>GLOBAL.JOB.TITL</w:t>
            </w:r>
            <w:r w:rsidR="00023C55" w:rsidRPr="005E0C77">
              <w:rPr>
                <w:rFonts w:ascii="Calibri" w:hAnsi="Calibri" w:cs="Calibri"/>
                <w:kern w:val="32"/>
                <w:szCs w:val="20"/>
                <w:lang w:val="es-CO"/>
              </w:rPr>
              <w:t>E</w:t>
            </w:r>
            <w:r w:rsidRPr="005E0C77">
              <w:rPr>
                <w:rFonts w:ascii="Calibri" w:hAnsi="Calibri" w:cs="Calibri"/>
                <w:kern w:val="32"/>
                <w:szCs w:val="20"/>
                <w:lang w:val="es-CO"/>
              </w:rPr>
              <w:t>&amp;</w:t>
            </w:r>
          </w:p>
        </w:tc>
        <w:tc>
          <w:tcPr>
            <w:tcW w:w="2303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A135B9" w14:textId="6084BFBF" w:rsidR="00475379" w:rsidRPr="005E0C77" w:rsidRDefault="00F9585C" w:rsidP="00A739DE">
            <w:pPr>
              <w:pStyle w:val="Ttulo1"/>
              <w:numPr>
                <w:ilvl w:val="0"/>
                <w:numId w:val="0"/>
              </w:numPr>
              <w:spacing w:before="0" w:after="0"/>
              <w:rPr>
                <w:rFonts w:ascii="Calibri" w:hAnsi="Calibri" w:cs="Calibri"/>
                <w:caps w:val="0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caps w:val="0"/>
                <w:szCs w:val="20"/>
                <w:lang w:val="es-CO"/>
              </w:rPr>
              <w:t>Sub-</w:t>
            </w:r>
            <w:proofErr w:type="spellStart"/>
            <w:r w:rsidRPr="005E0C77">
              <w:rPr>
                <w:rFonts w:ascii="Calibri" w:hAnsi="Calibri" w:cs="Calibri"/>
                <w:caps w:val="0"/>
                <w:szCs w:val="20"/>
                <w:lang w:val="es-CO"/>
              </w:rPr>
              <w:t>Family</w:t>
            </w:r>
            <w:proofErr w:type="spellEnd"/>
            <w:r w:rsidR="00B90D14" w:rsidRPr="005E0C77">
              <w:rPr>
                <w:rFonts w:ascii="Calibri" w:hAnsi="Calibri" w:cs="Calibri"/>
                <w:caps w:val="0"/>
                <w:szCs w:val="20"/>
                <w:lang w:val="es-CO"/>
              </w:rPr>
              <w:t xml:space="preserve">:  </w:t>
            </w:r>
            <w:r w:rsidR="00B90D14" w:rsidRPr="005E0C77">
              <w:rPr>
                <w:rFonts w:ascii="Calibri" w:hAnsi="Calibri" w:cs="Calibri"/>
                <w:b w:val="0"/>
                <w:bCs w:val="0"/>
                <w:caps w:val="0"/>
                <w:szCs w:val="20"/>
                <w:lang w:val="es-CO"/>
              </w:rPr>
              <w:t>&amp;SUB.FAMILY&amp;</w:t>
            </w:r>
          </w:p>
        </w:tc>
      </w:tr>
      <w:tr w:rsidR="002E6696" w:rsidRPr="005E0C77" w14:paraId="1C13252A" w14:textId="77777777" w:rsidTr="00A739DE">
        <w:trPr>
          <w:trHeight w:val="900"/>
          <w:jc w:val="center"/>
        </w:trPr>
        <w:tc>
          <w:tcPr>
            <w:tcW w:w="1261" w:type="pct"/>
            <w:shd w:val="clear" w:color="auto" w:fill="auto"/>
            <w:vAlign w:val="center"/>
          </w:tcPr>
          <w:p w14:paraId="4C45A005" w14:textId="537C10F8" w:rsidR="002E6696" w:rsidRPr="005E0C77" w:rsidRDefault="00C32131" w:rsidP="00DA5AD1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ascii="Calibri" w:hAnsi="Calibri" w:cs="Calibri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caps w:val="0"/>
                <w:szCs w:val="20"/>
                <w:lang w:val="es-CO"/>
              </w:rPr>
              <w:t>Prop</w:t>
            </w:r>
            <w:r w:rsidR="00612233" w:rsidRPr="005E0C77">
              <w:rPr>
                <w:rFonts w:ascii="Calibri" w:hAnsi="Calibri" w:cs="Calibri"/>
                <w:caps w:val="0"/>
                <w:szCs w:val="20"/>
                <w:lang w:val="es-CO"/>
              </w:rPr>
              <w:t>ó</w:t>
            </w:r>
            <w:r w:rsidRPr="005E0C77">
              <w:rPr>
                <w:rFonts w:ascii="Calibri" w:hAnsi="Calibri" w:cs="Calibri"/>
                <w:caps w:val="0"/>
                <w:szCs w:val="20"/>
                <w:lang w:val="es-CO"/>
              </w:rPr>
              <w:t>sito General del Cargo</w:t>
            </w:r>
            <w:r w:rsidR="00612233" w:rsidRPr="005E0C77">
              <w:rPr>
                <w:rFonts w:ascii="Calibri" w:hAnsi="Calibri" w:cs="Calibri"/>
                <w:caps w:val="0"/>
                <w:szCs w:val="20"/>
                <w:lang w:val="es-CO"/>
              </w:rPr>
              <w:t>:</w:t>
            </w:r>
            <w:r w:rsidR="007B1A4B" w:rsidRPr="005E0C77">
              <w:rPr>
                <w:rFonts w:ascii="Calibri" w:hAnsi="Calibri" w:cs="Calibri"/>
                <w:caps w:val="0"/>
                <w:szCs w:val="20"/>
                <w:lang w:val="es-CO"/>
              </w:rPr>
              <w:t xml:space="preserve"> </w:t>
            </w:r>
          </w:p>
        </w:tc>
        <w:tc>
          <w:tcPr>
            <w:tcW w:w="3739" w:type="pct"/>
            <w:gridSpan w:val="4"/>
            <w:shd w:val="clear" w:color="auto" w:fill="auto"/>
            <w:vAlign w:val="center"/>
          </w:tcPr>
          <w:p w14:paraId="2618AF8B" w14:textId="30FED231" w:rsidR="00E87E04" w:rsidRPr="005E0C77" w:rsidRDefault="00B90D14" w:rsidP="00864531">
            <w:pPr>
              <w:pStyle w:val="Ttulo1"/>
              <w:numPr>
                <w:ilvl w:val="0"/>
                <w:numId w:val="0"/>
              </w:numPr>
              <w:spacing w:before="0" w:after="0"/>
              <w:rPr>
                <w:rFonts w:ascii="Calibri" w:hAnsi="Calibri" w:cs="Calibri"/>
                <w:b w:val="0"/>
                <w:caps w:val="0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b w:val="0"/>
                <w:caps w:val="0"/>
                <w:szCs w:val="20"/>
                <w:lang w:val="es-CO"/>
              </w:rPr>
              <w:t>&amp;</w:t>
            </w:r>
            <w:r w:rsidR="00A95615" w:rsidRPr="005E0C77">
              <w:rPr>
                <w:rFonts w:ascii="Calibri" w:hAnsi="Calibri" w:cs="Calibri"/>
                <w:b w:val="0"/>
                <w:caps w:val="0"/>
                <w:szCs w:val="20"/>
                <w:lang w:val="es-CO"/>
              </w:rPr>
              <w:t>PROPOSITO.GENERAL</w:t>
            </w:r>
            <w:r w:rsidRPr="005E0C77">
              <w:rPr>
                <w:rFonts w:ascii="Calibri" w:hAnsi="Calibri" w:cs="Calibri"/>
                <w:b w:val="0"/>
                <w:caps w:val="0"/>
                <w:szCs w:val="20"/>
                <w:lang w:val="es-CO"/>
              </w:rPr>
              <w:t>&amp;</w:t>
            </w:r>
          </w:p>
        </w:tc>
      </w:tr>
      <w:tr w:rsidR="002E6696" w:rsidRPr="005E0C77" w14:paraId="676C54DF" w14:textId="77777777" w:rsidTr="004442D0">
        <w:trPr>
          <w:trHeight w:val="341"/>
          <w:jc w:val="center"/>
        </w:trPr>
        <w:tc>
          <w:tcPr>
            <w:tcW w:w="1261" w:type="pct"/>
            <w:shd w:val="clear" w:color="auto" w:fill="auto"/>
            <w:vAlign w:val="center"/>
          </w:tcPr>
          <w:p w14:paraId="2585828B" w14:textId="301B5DE5" w:rsidR="002E6696" w:rsidRPr="005E0C77" w:rsidRDefault="005E0C77" w:rsidP="00DA5AD1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ascii="Calibri" w:hAnsi="Calibri" w:cs="Calibri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caps w:val="0"/>
                <w:szCs w:val="20"/>
                <w:lang w:val="es-CO"/>
              </w:rPr>
              <w:t>Área</w:t>
            </w:r>
            <w:r w:rsidR="004965DF" w:rsidRPr="005E0C77">
              <w:rPr>
                <w:rFonts w:ascii="Calibri" w:hAnsi="Calibri" w:cs="Calibri"/>
                <w:caps w:val="0"/>
                <w:szCs w:val="20"/>
                <w:lang w:val="es-CO"/>
              </w:rPr>
              <w:t>/Disciplina</w:t>
            </w:r>
            <w:r w:rsidR="00DA5AD1" w:rsidRPr="005E0C77">
              <w:rPr>
                <w:rFonts w:ascii="Calibri" w:hAnsi="Calibri" w:cs="Calibri"/>
                <w:caps w:val="0"/>
                <w:szCs w:val="20"/>
                <w:lang w:val="es-CO"/>
              </w:rPr>
              <w:t>:</w:t>
            </w:r>
            <w:r w:rsidR="00D5208C" w:rsidRPr="005E0C77">
              <w:rPr>
                <w:rFonts w:ascii="Calibri" w:hAnsi="Calibri" w:cs="Calibri"/>
                <w:caps w:val="0"/>
                <w:szCs w:val="20"/>
                <w:lang w:val="es-CO"/>
              </w:rPr>
              <w:t xml:space="preserve"> </w:t>
            </w:r>
          </w:p>
        </w:tc>
        <w:tc>
          <w:tcPr>
            <w:tcW w:w="1436" w:type="pct"/>
            <w:shd w:val="clear" w:color="auto" w:fill="auto"/>
            <w:vAlign w:val="center"/>
          </w:tcPr>
          <w:p w14:paraId="0DEDD083" w14:textId="0AFA1961" w:rsidR="002E6696" w:rsidRPr="005E0C77" w:rsidRDefault="00AB702C" w:rsidP="001927FB">
            <w:pPr>
              <w:pStyle w:val="Ttulo1"/>
              <w:numPr>
                <w:ilvl w:val="0"/>
                <w:numId w:val="0"/>
              </w:numPr>
              <w:spacing w:before="0" w:after="0"/>
              <w:rPr>
                <w:rFonts w:ascii="Calibri" w:hAnsi="Calibri" w:cs="Calibri"/>
                <w:b w:val="0"/>
                <w:bCs w:val="0"/>
                <w:caps w:val="0"/>
                <w:kern w:val="0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b w:val="0"/>
                <w:bCs w:val="0"/>
                <w:caps w:val="0"/>
                <w:kern w:val="0"/>
                <w:szCs w:val="20"/>
                <w:lang w:val="es-CO"/>
              </w:rPr>
              <w:t>&amp;</w:t>
            </w:r>
            <w:r w:rsidRPr="005E0C77">
              <w:rPr>
                <w:rFonts w:ascii="Calibri" w:hAnsi="Calibri" w:cs="Calibri"/>
                <w:b w:val="0"/>
                <w:bCs w:val="0"/>
                <w:caps w:val="0"/>
                <w:kern w:val="0"/>
                <w:szCs w:val="20"/>
                <w:u w:val="single"/>
                <w:lang w:val="es-CO"/>
              </w:rPr>
              <w:t>DISCIPLINA</w:t>
            </w:r>
            <w:r w:rsidRPr="005E0C77">
              <w:rPr>
                <w:rFonts w:ascii="Calibri" w:hAnsi="Calibri" w:cs="Calibri"/>
                <w:b w:val="0"/>
                <w:bCs w:val="0"/>
                <w:caps w:val="0"/>
                <w:kern w:val="0"/>
                <w:szCs w:val="20"/>
                <w:lang w:val="es-CO"/>
              </w:rPr>
              <w:t>&amp;</w:t>
            </w:r>
          </w:p>
        </w:tc>
        <w:tc>
          <w:tcPr>
            <w:tcW w:w="626" w:type="pct"/>
            <w:gridSpan w:val="2"/>
            <w:shd w:val="clear" w:color="auto" w:fill="auto"/>
            <w:vAlign w:val="center"/>
          </w:tcPr>
          <w:p w14:paraId="7764E609" w14:textId="77777777" w:rsidR="002E6696" w:rsidRPr="005E0C77" w:rsidRDefault="000E27EF" w:rsidP="001927FB">
            <w:pPr>
              <w:pStyle w:val="Ttulo1"/>
              <w:numPr>
                <w:ilvl w:val="0"/>
                <w:numId w:val="0"/>
              </w:numPr>
              <w:spacing w:before="0" w:after="0"/>
              <w:rPr>
                <w:rFonts w:ascii="Calibri" w:hAnsi="Calibri" w:cs="Calibri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caps w:val="0"/>
                <w:szCs w:val="20"/>
                <w:lang w:val="es-CO"/>
              </w:rPr>
              <w:t>Report</w:t>
            </w:r>
            <w:r w:rsidR="00C32131" w:rsidRPr="005E0C77">
              <w:rPr>
                <w:rFonts w:ascii="Calibri" w:hAnsi="Calibri" w:cs="Calibri"/>
                <w:caps w:val="0"/>
                <w:szCs w:val="20"/>
                <w:lang w:val="es-CO"/>
              </w:rPr>
              <w:t>a</w:t>
            </w:r>
            <w:r w:rsidRPr="005E0C77">
              <w:rPr>
                <w:rFonts w:ascii="Calibri" w:hAnsi="Calibri" w:cs="Calibri"/>
                <w:caps w:val="0"/>
                <w:szCs w:val="20"/>
                <w:lang w:val="es-CO"/>
              </w:rPr>
              <w:t xml:space="preserve"> </w:t>
            </w:r>
            <w:r w:rsidR="00C32131" w:rsidRPr="005E0C77">
              <w:rPr>
                <w:rFonts w:ascii="Calibri" w:hAnsi="Calibri" w:cs="Calibri"/>
                <w:caps w:val="0"/>
                <w:szCs w:val="20"/>
                <w:lang w:val="es-CO"/>
              </w:rPr>
              <w:t>a</w:t>
            </w:r>
            <w:r w:rsidRPr="005E0C77">
              <w:rPr>
                <w:rFonts w:ascii="Calibri" w:hAnsi="Calibri" w:cs="Calibri"/>
                <w:caps w:val="0"/>
                <w:szCs w:val="20"/>
                <w:lang w:val="es-CO"/>
              </w:rPr>
              <w:t>:</w:t>
            </w:r>
          </w:p>
        </w:tc>
        <w:tc>
          <w:tcPr>
            <w:tcW w:w="1677" w:type="pct"/>
            <w:shd w:val="clear" w:color="auto" w:fill="auto"/>
            <w:vAlign w:val="center"/>
          </w:tcPr>
          <w:p w14:paraId="74D9ED2A" w14:textId="6EA1428D" w:rsidR="002E6696" w:rsidRPr="005E0C77" w:rsidRDefault="00B90D14" w:rsidP="001927FB">
            <w:pPr>
              <w:pStyle w:val="Ttulo1"/>
              <w:numPr>
                <w:ilvl w:val="0"/>
                <w:numId w:val="0"/>
              </w:numPr>
              <w:spacing w:before="0" w:after="0"/>
              <w:rPr>
                <w:rFonts w:ascii="Calibri" w:hAnsi="Calibri" w:cs="Calibri"/>
                <w:b w:val="0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b w:val="0"/>
                <w:szCs w:val="20"/>
                <w:lang w:val="es-CO"/>
              </w:rPr>
              <w:t>&amp;REPORTA.A&amp;</w:t>
            </w:r>
          </w:p>
        </w:tc>
      </w:tr>
      <w:tr w:rsidR="00082F30" w:rsidRPr="005E0C77" w14:paraId="283A1914" w14:textId="77777777" w:rsidTr="004442D0">
        <w:trPr>
          <w:trHeight w:val="377"/>
          <w:jc w:val="center"/>
        </w:trPr>
        <w:tc>
          <w:tcPr>
            <w:tcW w:w="1261" w:type="pct"/>
            <w:shd w:val="clear" w:color="auto" w:fill="auto"/>
            <w:vAlign w:val="center"/>
          </w:tcPr>
          <w:p w14:paraId="4200EF84" w14:textId="77777777" w:rsidR="00082F30" w:rsidRPr="005E0C77" w:rsidRDefault="00E87E04" w:rsidP="00DE77B0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ascii="Calibri" w:hAnsi="Calibri" w:cs="Calibri"/>
                <w:caps w:val="0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caps w:val="0"/>
                <w:szCs w:val="20"/>
                <w:lang w:val="es-CO"/>
              </w:rPr>
              <w:t>Revisió</w:t>
            </w:r>
            <w:r w:rsidR="00082F30" w:rsidRPr="005E0C77">
              <w:rPr>
                <w:rFonts w:ascii="Calibri" w:hAnsi="Calibri" w:cs="Calibri"/>
                <w:caps w:val="0"/>
                <w:szCs w:val="20"/>
                <w:lang w:val="es-CO"/>
              </w:rPr>
              <w:t>n:</w:t>
            </w:r>
          </w:p>
        </w:tc>
        <w:tc>
          <w:tcPr>
            <w:tcW w:w="1436" w:type="pct"/>
            <w:shd w:val="clear" w:color="auto" w:fill="auto"/>
            <w:vAlign w:val="center"/>
          </w:tcPr>
          <w:p w14:paraId="38F16223" w14:textId="77777777" w:rsidR="00082F30" w:rsidRPr="005E0C77" w:rsidRDefault="00082F30" w:rsidP="00390A3C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ascii="Calibri" w:hAnsi="Calibri" w:cs="Calibri"/>
                <w:b w:val="0"/>
                <w:szCs w:val="20"/>
                <w:lang w:val="es-CO"/>
              </w:rPr>
            </w:pPr>
          </w:p>
        </w:tc>
        <w:tc>
          <w:tcPr>
            <w:tcW w:w="403" w:type="pct"/>
            <w:shd w:val="clear" w:color="auto" w:fill="auto"/>
            <w:vAlign w:val="center"/>
          </w:tcPr>
          <w:p w14:paraId="1F4EA19F" w14:textId="42D8B942" w:rsidR="00082F30" w:rsidRPr="005E0C77" w:rsidRDefault="005E0C77" w:rsidP="004965DF">
            <w:pPr>
              <w:pStyle w:val="Ttulo1"/>
              <w:numPr>
                <w:ilvl w:val="0"/>
                <w:numId w:val="0"/>
              </w:numPr>
              <w:spacing w:before="0" w:after="0"/>
              <w:rPr>
                <w:rFonts w:ascii="Calibri" w:hAnsi="Calibri" w:cs="Calibri"/>
                <w:caps w:val="0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caps w:val="0"/>
                <w:szCs w:val="20"/>
                <w:lang w:val="es-CO"/>
              </w:rPr>
              <w:t>Fecha</w:t>
            </w:r>
            <w:r w:rsidR="00082F30" w:rsidRPr="005E0C77">
              <w:rPr>
                <w:rFonts w:ascii="Calibri" w:hAnsi="Calibri" w:cs="Calibri"/>
                <w:caps w:val="0"/>
                <w:szCs w:val="20"/>
                <w:lang w:val="es-CO"/>
              </w:rPr>
              <w:t>:</w:t>
            </w:r>
          </w:p>
        </w:tc>
        <w:tc>
          <w:tcPr>
            <w:tcW w:w="1900" w:type="pct"/>
            <w:gridSpan w:val="2"/>
            <w:shd w:val="clear" w:color="auto" w:fill="auto"/>
            <w:vAlign w:val="center"/>
          </w:tcPr>
          <w:p w14:paraId="269B207D" w14:textId="77777777" w:rsidR="00082F30" w:rsidRPr="005E0C77" w:rsidRDefault="00082F30" w:rsidP="00082F30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ascii="Calibri" w:hAnsi="Calibri" w:cs="Calibri"/>
                <w:b w:val="0"/>
                <w:szCs w:val="20"/>
                <w:lang w:val="es-CO"/>
              </w:rPr>
            </w:pPr>
          </w:p>
        </w:tc>
      </w:tr>
    </w:tbl>
    <w:p w14:paraId="57E0DA8C" w14:textId="77777777" w:rsidR="006E4687" w:rsidRPr="005E0C77" w:rsidRDefault="006E4687" w:rsidP="00190244">
      <w:pPr>
        <w:rPr>
          <w:rFonts w:ascii="Calibri" w:hAnsi="Calibri" w:cs="Calibri"/>
          <w:szCs w:val="20"/>
          <w:lang w:val="es-CO"/>
        </w:rPr>
      </w:pPr>
    </w:p>
    <w:tbl>
      <w:tblPr>
        <w:tblW w:w="5000" w:type="pct"/>
        <w:jc w:val="center"/>
        <w:tblBorders>
          <w:top w:val="single" w:sz="4" w:space="0" w:color="DA291C"/>
          <w:left w:val="single" w:sz="4" w:space="0" w:color="DA291C"/>
          <w:bottom w:val="single" w:sz="4" w:space="0" w:color="DA291C"/>
          <w:right w:val="single" w:sz="4" w:space="0" w:color="DA291C"/>
          <w:insideH w:val="single" w:sz="4" w:space="0" w:color="DA291C"/>
          <w:insideV w:val="single" w:sz="4" w:space="0" w:color="DA291C"/>
        </w:tblBorders>
        <w:tblLook w:val="01E0" w:firstRow="1" w:lastRow="1" w:firstColumn="1" w:lastColumn="1" w:noHBand="0" w:noVBand="0"/>
      </w:tblPr>
      <w:tblGrid>
        <w:gridCol w:w="9962"/>
      </w:tblGrid>
      <w:tr w:rsidR="006E4687" w:rsidRPr="005E0C77" w14:paraId="2494799D" w14:textId="77777777" w:rsidTr="00876277">
        <w:trPr>
          <w:trHeight w:val="332"/>
          <w:jc w:val="center"/>
        </w:trPr>
        <w:tc>
          <w:tcPr>
            <w:tcW w:w="5000" w:type="pct"/>
            <w:shd w:val="clear" w:color="auto" w:fill="DA291C"/>
            <w:vAlign w:val="center"/>
          </w:tcPr>
          <w:p w14:paraId="682D153B" w14:textId="77777777" w:rsidR="006E4687" w:rsidRPr="005E0C77" w:rsidRDefault="00C32131" w:rsidP="000C7A17">
            <w:pPr>
              <w:jc w:val="center"/>
              <w:rPr>
                <w:rFonts w:ascii="Calibri" w:hAnsi="Calibri" w:cs="Calibri"/>
                <w:b/>
                <w:color w:val="FFFFFF"/>
                <w:szCs w:val="20"/>
                <w:lang w:val="es-CO"/>
              </w:rPr>
            </w:pPr>
            <w:bookmarkStart w:id="0" w:name="_Hlk111622032"/>
            <w:r w:rsidRPr="005E0C77">
              <w:rPr>
                <w:rFonts w:ascii="Calibri" w:hAnsi="Calibri" w:cs="Calibri"/>
                <w:b/>
                <w:color w:val="FFFFFF"/>
                <w:szCs w:val="20"/>
                <w:lang w:val="es-CO"/>
              </w:rPr>
              <w:t>Objetivo General</w:t>
            </w:r>
          </w:p>
        </w:tc>
      </w:tr>
      <w:tr w:rsidR="00392915" w:rsidRPr="005E0C77" w14:paraId="25F30C78" w14:textId="77777777" w:rsidTr="00392915">
        <w:trPr>
          <w:trHeight w:val="372"/>
          <w:jc w:val="center"/>
        </w:trPr>
        <w:tc>
          <w:tcPr>
            <w:tcW w:w="5000" w:type="pct"/>
            <w:vAlign w:val="center"/>
          </w:tcPr>
          <w:p w14:paraId="6F0A3534" w14:textId="77777777" w:rsidR="00683C15" w:rsidRPr="005E0C77" w:rsidRDefault="00683C15" w:rsidP="006F1CB5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  <w:p w14:paraId="75A7FC6E" w14:textId="77777777" w:rsidR="00C32131" w:rsidRPr="005E0C77" w:rsidRDefault="00C32131" w:rsidP="006F1CB5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  <w:p w14:paraId="488C0192" w14:textId="7BADE323" w:rsidR="00C32131" w:rsidRPr="005E0C77" w:rsidRDefault="00B90D14" w:rsidP="006F1CB5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szCs w:val="20"/>
                <w:lang w:val="es-CO"/>
              </w:rPr>
              <w:t>&amp;</w:t>
            </w:r>
            <w:r w:rsidR="00A95615" w:rsidRPr="005E0C77">
              <w:rPr>
                <w:rFonts w:ascii="Calibri" w:hAnsi="Calibri" w:cs="Calibri"/>
                <w:szCs w:val="20"/>
                <w:lang w:val="es-CO"/>
              </w:rPr>
              <w:t>OBJETIVO.GENERAL</w:t>
            </w:r>
            <w:r w:rsidRPr="005E0C77">
              <w:rPr>
                <w:rFonts w:ascii="Calibri" w:hAnsi="Calibri" w:cs="Calibri"/>
                <w:szCs w:val="20"/>
                <w:lang w:val="es-CO"/>
              </w:rPr>
              <w:t>&amp;</w:t>
            </w:r>
          </w:p>
          <w:p w14:paraId="3E251063" w14:textId="77777777" w:rsidR="00C32131" w:rsidRPr="005E0C77" w:rsidRDefault="00C32131" w:rsidP="006F1CB5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  <w:p w14:paraId="2EF27158" w14:textId="77777777" w:rsidR="00C32131" w:rsidRPr="005E0C77" w:rsidRDefault="00C32131" w:rsidP="006F1CB5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</w:tc>
      </w:tr>
      <w:bookmarkEnd w:id="0"/>
      <w:tr w:rsidR="00683C15" w:rsidRPr="005E0C77" w14:paraId="3704337E" w14:textId="77777777" w:rsidTr="006847C5">
        <w:trPr>
          <w:trHeight w:val="332"/>
          <w:jc w:val="center"/>
        </w:trPr>
        <w:tc>
          <w:tcPr>
            <w:tcW w:w="5000" w:type="pct"/>
            <w:shd w:val="clear" w:color="auto" w:fill="DA291C"/>
            <w:vAlign w:val="center"/>
          </w:tcPr>
          <w:p w14:paraId="783226B7" w14:textId="77777777" w:rsidR="00683C15" w:rsidRPr="005E0C77" w:rsidRDefault="00C32131" w:rsidP="006847C5">
            <w:pPr>
              <w:jc w:val="center"/>
              <w:rPr>
                <w:rFonts w:ascii="Calibri" w:hAnsi="Calibri" w:cs="Calibri"/>
                <w:b/>
                <w:color w:val="FFFFFF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FFFFFF"/>
                <w:szCs w:val="20"/>
                <w:lang w:val="es-CO"/>
              </w:rPr>
              <w:t>Principales Responsabilidades</w:t>
            </w:r>
          </w:p>
        </w:tc>
      </w:tr>
      <w:tr w:rsidR="00683C15" w:rsidRPr="005E0C77" w14:paraId="660DCDFA" w14:textId="77777777" w:rsidTr="006847C5">
        <w:trPr>
          <w:trHeight w:val="372"/>
          <w:jc w:val="center"/>
        </w:trPr>
        <w:tc>
          <w:tcPr>
            <w:tcW w:w="5000" w:type="pct"/>
            <w:vAlign w:val="center"/>
          </w:tcPr>
          <w:p w14:paraId="373829BD" w14:textId="77777777" w:rsidR="00632BC1" w:rsidRPr="005E0C77" w:rsidRDefault="00632BC1" w:rsidP="00C32131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  <w:p w14:paraId="00A5FDA6" w14:textId="77777777" w:rsidR="00C32131" w:rsidRPr="005E0C77" w:rsidRDefault="00C32131" w:rsidP="00C32131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  <w:p w14:paraId="7B006F71" w14:textId="77777777" w:rsidR="00C32131" w:rsidRPr="005E0C77" w:rsidRDefault="00C32131" w:rsidP="00C32131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  <w:p w14:paraId="5AC02D59" w14:textId="77777777" w:rsidR="00C32131" w:rsidRPr="005E0C77" w:rsidRDefault="00C32131" w:rsidP="00C32131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  <w:p w14:paraId="199898E9" w14:textId="352A874B" w:rsidR="00C32131" w:rsidRPr="005E0C77" w:rsidRDefault="00B90D14" w:rsidP="00C32131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szCs w:val="20"/>
                <w:lang w:val="es-CO"/>
              </w:rPr>
              <w:t>&amp;</w:t>
            </w:r>
            <w:r w:rsidR="00A95615" w:rsidRPr="005E0C77">
              <w:rPr>
                <w:rFonts w:ascii="Calibri" w:hAnsi="Calibri" w:cs="Calibri"/>
                <w:szCs w:val="20"/>
                <w:lang w:val="es-CO"/>
              </w:rPr>
              <w:t>PRINCIPALES.RESPONSABILIDADES</w:t>
            </w:r>
            <w:r w:rsidRPr="005E0C77">
              <w:rPr>
                <w:rFonts w:ascii="Calibri" w:hAnsi="Calibri" w:cs="Calibri"/>
                <w:szCs w:val="20"/>
                <w:lang w:val="es-CO"/>
              </w:rPr>
              <w:t>&amp;</w:t>
            </w:r>
          </w:p>
          <w:p w14:paraId="0E2ED380" w14:textId="77777777" w:rsidR="00C32131" w:rsidRPr="005E0C77" w:rsidRDefault="00C32131" w:rsidP="00C32131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  <w:p w14:paraId="35749976" w14:textId="77777777" w:rsidR="00C32131" w:rsidRPr="005E0C77" w:rsidRDefault="00C32131" w:rsidP="00C32131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  <w:p w14:paraId="5530140A" w14:textId="77777777" w:rsidR="00C32131" w:rsidRPr="005E0C77" w:rsidRDefault="00C32131" w:rsidP="00C32131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  <w:p w14:paraId="307DAB1C" w14:textId="77777777" w:rsidR="00C32131" w:rsidRPr="005E0C77" w:rsidRDefault="00C32131" w:rsidP="00C32131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  <w:p w14:paraId="601A2517" w14:textId="77777777" w:rsidR="00C32131" w:rsidRPr="005E0C77" w:rsidRDefault="00C32131" w:rsidP="00C32131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</w:tc>
      </w:tr>
    </w:tbl>
    <w:p w14:paraId="3AA3DBDE" w14:textId="77777777" w:rsidR="00683C15" w:rsidRPr="005E0C77" w:rsidRDefault="00683C15" w:rsidP="00190244">
      <w:pPr>
        <w:rPr>
          <w:rFonts w:ascii="Calibri" w:hAnsi="Calibri" w:cs="Calibri"/>
          <w:szCs w:val="20"/>
          <w:lang w:val="es-CO"/>
        </w:rPr>
      </w:pPr>
    </w:p>
    <w:p w14:paraId="3B36AAA4" w14:textId="77777777" w:rsidR="00683C15" w:rsidRPr="005E0C77" w:rsidRDefault="00683C15" w:rsidP="00190244">
      <w:pPr>
        <w:rPr>
          <w:rFonts w:ascii="Calibri" w:hAnsi="Calibri" w:cs="Calibri"/>
          <w:szCs w:val="20"/>
          <w:lang w:val="es-CO"/>
        </w:rPr>
      </w:pPr>
    </w:p>
    <w:tbl>
      <w:tblPr>
        <w:tblW w:w="5000" w:type="pct"/>
        <w:jc w:val="center"/>
        <w:tblBorders>
          <w:top w:val="single" w:sz="4" w:space="0" w:color="DA291C"/>
          <w:left w:val="single" w:sz="4" w:space="0" w:color="DA291C"/>
          <w:bottom w:val="single" w:sz="4" w:space="0" w:color="DA291C"/>
          <w:right w:val="single" w:sz="4" w:space="0" w:color="DA291C"/>
          <w:insideH w:val="single" w:sz="4" w:space="0" w:color="DA291C"/>
          <w:insideV w:val="single" w:sz="4" w:space="0" w:color="DA291C"/>
        </w:tblBorders>
        <w:tblLook w:val="01E0" w:firstRow="1" w:lastRow="1" w:firstColumn="1" w:lastColumn="1" w:noHBand="0" w:noVBand="0"/>
      </w:tblPr>
      <w:tblGrid>
        <w:gridCol w:w="3977"/>
        <w:gridCol w:w="5985"/>
      </w:tblGrid>
      <w:tr w:rsidR="004965DF" w:rsidRPr="005E0C77" w14:paraId="34A7552D" w14:textId="77777777" w:rsidTr="006847C5">
        <w:trPr>
          <w:trHeight w:val="332"/>
          <w:jc w:val="center"/>
        </w:trPr>
        <w:tc>
          <w:tcPr>
            <w:tcW w:w="5000" w:type="pct"/>
            <w:gridSpan w:val="2"/>
            <w:shd w:val="clear" w:color="auto" w:fill="DA291C"/>
            <w:vAlign w:val="center"/>
          </w:tcPr>
          <w:p w14:paraId="3B3D2AFF" w14:textId="77777777" w:rsidR="004965DF" w:rsidRPr="005E0C77" w:rsidRDefault="00C32131" w:rsidP="006847C5">
            <w:pPr>
              <w:jc w:val="center"/>
              <w:rPr>
                <w:rFonts w:ascii="Calibri" w:hAnsi="Calibri" w:cs="Calibri"/>
                <w:b/>
                <w:color w:val="FFFFFF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FFFFFF"/>
                <w:szCs w:val="20"/>
                <w:lang w:val="es-CO"/>
              </w:rPr>
              <w:t>Impacto de la Posición</w:t>
            </w:r>
          </w:p>
        </w:tc>
      </w:tr>
      <w:tr w:rsidR="004965DF" w:rsidRPr="005E0C77" w14:paraId="3F2A6F48" w14:textId="77777777" w:rsidTr="006A5BF0">
        <w:trPr>
          <w:trHeight w:val="733"/>
          <w:jc w:val="center"/>
        </w:trPr>
        <w:tc>
          <w:tcPr>
            <w:tcW w:w="1996" w:type="pct"/>
            <w:vAlign w:val="center"/>
          </w:tcPr>
          <w:p w14:paraId="127B5F57" w14:textId="77777777" w:rsidR="004965DF" w:rsidRPr="005E0C77" w:rsidRDefault="00C32131" w:rsidP="006F1CB5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szCs w:val="20"/>
                <w:lang w:val="es-CO"/>
              </w:rPr>
              <w:t>Toma de Decisiones</w:t>
            </w:r>
          </w:p>
        </w:tc>
        <w:tc>
          <w:tcPr>
            <w:tcW w:w="3004" w:type="pct"/>
            <w:vAlign w:val="center"/>
          </w:tcPr>
          <w:p w14:paraId="220544BB" w14:textId="634C5788" w:rsidR="004965DF" w:rsidRPr="005E0C77" w:rsidRDefault="00B90D14" w:rsidP="006A5BF0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szCs w:val="20"/>
                <w:lang w:val="es-CO"/>
              </w:rPr>
              <w:t>&amp;</w:t>
            </w:r>
            <w:r w:rsidR="00A95615" w:rsidRPr="005E0C77">
              <w:rPr>
                <w:rFonts w:ascii="Calibri" w:hAnsi="Calibri" w:cs="Calibri"/>
                <w:szCs w:val="20"/>
                <w:lang w:val="es-CO"/>
              </w:rPr>
              <w:t>TOMA.DE.DECISIONES</w:t>
            </w:r>
            <w:r w:rsidRPr="005E0C77">
              <w:rPr>
                <w:rFonts w:ascii="Calibri" w:hAnsi="Calibri" w:cs="Calibri"/>
                <w:szCs w:val="20"/>
                <w:lang w:val="es-CO"/>
              </w:rPr>
              <w:t>&amp;</w:t>
            </w:r>
          </w:p>
        </w:tc>
      </w:tr>
      <w:tr w:rsidR="004965DF" w:rsidRPr="005E0C77" w14:paraId="237A3BB9" w14:textId="77777777" w:rsidTr="006A5BF0">
        <w:trPr>
          <w:trHeight w:val="698"/>
          <w:jc w:val="center"/>
        </w:trPr>
        <w:tc>
          <w:tcPr>
            <w:tcW w:w="1996" w:type="pct"/>
            <w:vAlign w:val="center"/>
          </w:tcPr>
          <w:p w14:paraId="59FC0395" w14:textId="77777777" w:rsidR="004965DF" w:rsidRPr="005E0C77" w:rsidRDefault="00C32131" w:rsidP="006847C5">
            <w:pPr>
              <w:pStyle w:val="Default"/>
              <w:jc w:val="both"/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  <w:t>Nivel de Supervisión Requerida</w:t>
            </w:r>
          </w:p>
        </w:tc>
        <w:tc>
          <w:tcPr>
            <w:tcW w:w="3004" w:type="pct"/>
            <w:vAlign w:val="center"/>
          </w:tcPr>
          <w:p w14:paraId="34225095" w14:textId="2626663C" w:rsidR="004965DF" w:rsidRPr="005E0C77" w:rsidRDefault="00B90D14" w:rsidP="00A956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sz w:val="20"/>
                <w:szCs w:val="20"/>
                <w:lang w:val="es-CO"/>
              </w:rPr>
              <w:t>&amp;</w:t>
            </w:r>
            <w:r w:rsidR="00A95615" w:rsidRPr="005E0C77">
              <w:rPr>
                <w:rFonts w:ascii="Calibri" w:hAnsi="Calibri" w:cs="Calibri"/>
                <w:sz w:val="20"/>
                <w:szCs w:val="20"/>
                <w:lang w:val="es-CO"/>
              </w:rPr>
              <w:t>NIVEL.SUPERVISION</w:t>
            </w:r>
            <w:r w:rsidRPr="005E0C77">
              <w:rPr>
                <w:rFonts w:ascii="Calibri" w:hAnsi="Calibri" w:cs="Calibri"/>
                <w:sz w:val="20"/>
                <w:szCs w:val="20"/>
                <w:lang w:val="es-CO"/>
              </w:rPr>
              <w:t>&amp;</w:t>
            </w:r>
          </w:p>
        </w:tc>
      </w:tr>
      <w:tr w:rsidR="006F1CB5" w:rsidRPr="005E0C77" w14:paraId="5870CB5C" w14:textId="77777777" w:rsidTr="006A5BF0">
        <w:trPr>
          <w:trHeight w:val="697"/>
          <w:jc w:val="center"/>
        </w:trPr>
        <w:tc>
          <w:tcPr>
            <w:tcW w:w="1996" w:type="pct"/>
            <w:vAlign w:val="center"/>
          </w:tcPr>
          <w:p w14:paraId="2351E8A6" w14:textId="77777777" w:rsidR="006F1CB5" w:rsidRPr="005E0C77" w:rsidRDefault="00C32131" w:rsidP="006847C5">
            <w:pPr>
              <w:pStyle w:val="Default"/>
              <w:jc w:val="both"/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  <w:t xml:space="preserve">Autoridad en Supervisión </w:t>
            </w:r>
          </w:p>
        </w:tc>
        <w:tc>
          <w:tcPr>
            <w:tcW w:w="3004" w:type="pct"/>
            <w:vAlign w:val="center"/>
          </w:tcPr>
          <w:p w14:paraId="1856E3E0" w14:textId="14CF0549" w:rsidR="006F1CB5" w:rsidRPr="005E0C77" w:rsidRDefault="00B90D14" w:rsidP="00A956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sz w:val="20"/>
                <w:szCs w:val="20"/>
                <w:lang w:val="es-CO"/>
              </w:rPr>
              <w:t>&amp;</w:t>
            </w:r>
            <w:r w:rsidR="00A95615" w:rsidRPr="005E0C77">
              <w:rPr>
                <w:rFonts w:ascii="Calibri" w:hAnsi="Calibri" w:cs="Calibri"/>
                <w:sz w:val="20"/>
                <w:szCs w:val="20"/>
                <w:lang w:val="es-CO"/>
              </w:rPr>
              <w:t>AUTORIDAD.SUPERVISION</w:t>
            </w:r>
            <w:r w:rsidRPr="005E0C77">
              <w:rPr>
                <w:rFonts w:ascii="Calibri" w:hAnsi="Calibri" w:cs="Calibri"/>
                <w:sz w:val="20"/>
                <w:szCs w:val="20"/>
                <w:lang w:val="es-CO"/>
              </w:rPr>
              <w:t>&amp;</w:t>
            </w:r>
          </w:p>
        </w:tc>
      </w:tr>
      <w:tr w:rsidR="00475379" w:rsidRPr="005E0C77" w14:paraId="5A8610D4" w14:textId="77777777" w:rsidTr="006A5BF0">
        <w:trPr>
          <w:trHeight w:val="693"/>
          <w:jc w:val="center"/>
        </w:trPr>
        <w:tc>
          <w:tcPr>
            <w:tcW w:w="1996" w:type="pct"/>
            <w:vAlign w:val="center"/>
          </w:tcPr>
          <w:p w14:paraId="7A367118" w14:textId="77777777" w:rsidR="00475379" w:rsidRPr="005E0C77" w:rsidRDefault="00F9585C" w:rsidP="006847C5">
            <w:pPr>
              <w:pStyle w:val="Default"/>
              <w:jc w:val="both"/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  <w:t>Com</w:t>
            </w:r>
            <w:r w:rsidR="00C32131" w:rsidRPr="005E0C77"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  <w:t>unicación</w:t>
            </w:r>
          </w:p>
        </w:tc>
        <w:tc>
          <w:tcPr>
            <w:tcW w:w="3004" w:type="pct"/>
            <w:vAlign w:val="center"/>
          </w:tcPr>
          <w:p w14:paraId="159D9C68" w14:textId="1392E7A2" w:rsidR="00B875A2" w:rsidRPr="005E0C77" w:rsidRDefault="00BA5BCD" w:rsidP="00BA5B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sz w:val="20"/>
                <w:szCs w:val="20"/>
                <w:lang w:val="es-CO"/>
              </w:rPr>
              <w:t>&amp;COMUNICACION&amp;</w:t>
            </w:r>
          </w:p>
        </w:tc>
      </w:tr>
      <w:tr w:rsidR="00475379" w:rsidRPr="005E0C77" w14:paraId="3D7FE082" w14:textId="77777777" w:rsidTr="00F4482E">
        <w:trPr>
          <w:trHeight w:val="359"/>
          <w:jc w:val="center"/>
        </w:trPr>
        <w:tc>
          <w:tcPr>
            <w:tcW w:w="1996" w:type="pct"/>
            <w:vAlign w:val="center"/>
          </w:tcPr>
          <w:p w14:paraId="6440870E" w14:textId="77777777" w:rsidR="00475379" w:rsidRPr="005E0C77" w:rsidRDefault="00F9585C" w:rsidP="006847C5">
            <w:pPr>
              <w:pStyle w:val="Default"/>
              <w:jc w:val="both"/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  <w:t>S</w:t>
            </w:r>
            <w:r w:rsidR="00C32131" w:rsidRPr="005E0C77"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  <w:t>istemas</w:t>
            </w:r>
            <w:r w:rsidRPr="005E0C77"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  <w:t>, Proces</w:t>
            </w:r>
            <w:r w:rsidR="00C32131" w:rsidRPr="005E0C77"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  <w:t>o</w:t>
            </w:r>
            <w:r w:rsidRPr="005E0C77"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  <w:t xml:space="preserve">s </w:t>
            </w:r>
            <w:r w:rsidR="00C32131" w:rsidRPr="005E0C77"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  <w:t>y</w:t>
            </w:r>
            <w:r w:rsidRPr="005E0C77"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  <w:t xml:space="preserve"> </w:t>
            </w:r>
            <w:r w:rsidR="00C32131" w:rsidRPr="005E0C77"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  <w:t>herramientas</w:t>
            </w:r>
          </w:p>
        </w:tc>
        <w:tc>
          <w:tcPr>
            <w:tcW w:w="3004" w:type="pct"/>
            <w:vAlign w:val="center"/>
          </w:tcPr>
          <w:p w14:paraId="777EEC88" w14:textId="6C8D56A7" w:rsidR="00D53901" w:rsidRPr="005E0C77" w:rsidRDefault="00BA5BCD" w:rsidP="00BA5B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sz w:val="20"/>
                <w:szCs w:val="20"/>
                <w:lang w:val="es-CO"/>
              </w:rPr>
              <w:t>&amp;SPH.ESENCIALES&amp;</w:t>
            </w:r>
          </w:p>
          <w:p w14:paraId="1A8A0F76" w14:textId="1EEA0CA2" w:rsidR="00BA5BCD" w:rsidRPr="005E0C77" w:rsidRDefault="00BA5BCD" w:rsidP="00BA5B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sz w:val="20"/>
                <w:szCs w:val="20"/>
                <w:lang w:val="es-CO"/>
              </w:rPr>
              <w:t>&amp;SPH.DESEABLES&amp;</w:t>
            </w:r>
          </w:p>
        </w:tc>
      </w:tr>
      <w:tr w:rsidR="00914F11" w:rsidRPr="005E0C77" w14:paraId="4B4BD4AE" w14:textId="77777777" w:rsidTr="006A5BF0">
        <w:trPr>
          <w:trHeight w:val="703"/>
          <w:jc w:val="center"/>
        </w:trPr>
        <w:tc>
          <w:tcPr>
            <w:tcW w:w="1996" w:type="pct"/>
            <w:vAlign w:val="center"/>
          </w:tcPr>
          <w:p w14:paraId="6DD4AF5E" w14:textId="77777777" w:rsidR="00914F11" w:rsidRPr="005E0C77" w:rsidRDefault="00C32131" w:rsidP="006847C5">
            <w:pPr>
              <w:pStyle w:val="Default"/>
              <w:jc w:val="both"/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  <w:t>Comportamientos</w:t>
            </w:r>
          </w:p>
        </w:tc>
        <w:tc>
          <w:tcPr>
            <w:tcW w:w="3004" w:type="pct"/>
            <w:vAlign w:val="center"/>
          </w:tcPr>
          <w:p w14:paraId="1358A8AE" w14:textId="115E887E" w:rsidR="00632BC1" w:rsidRPr="005E0C77" w:rsidRDefault="00744013" w:rsidP="007440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sz w:val="20"/>
                <w:szCs w:val="20"/>
                <w:lang w:val="es-CO"/>
              </w:rPr>
              <w:t>&amp;HABILIDADES.PERSONALES&amp;</w:t>
            </w:r>
          </w:p>
        </w:tc>
      </w:tr>
    </w:tbl>
    <w:p w14:paraId="372AFD44" w14:textId="77777777" w:rsidR="004965DF" w:rsidRPr="005E0C77" w:rsidRDefault="004965DF" w:rsidP="00190244">
      <w:pPr>
        <w:rPr>
          <w:rFonts w:ascii="Calibri" w:hAnsi="Calibri" w:cs="Calibri"/>
          <w:szCs w:val="20"/>
          <w:lang w:val="es-CO"/>
        </w:rPr>
      </w:pPr>
    </w:p>
    <w:tbl>
      <w:tblPr>
        <w:tblW w:w="5000" w:type="pct"/>
        <w:jc w:val="center"/>
        <w:tblBorders>
          <w:top w:val="single" w:sz="4" w:space="0" w:color="DA291C"/>
          <w:left w:val="single" w:sz="4" w:space="0" w:color="DA291C"/>
          <w:bottom w:val="single" w:sz="4" w:space="0" w:color="DA291C"/>
          <w:right w:val="single" w:sz="4" w:space="0" w:color="DA291C"/>
          <w:insideH w:val="single" w:sz="4" w:space="0" w:color="DA291C"/>
          <w:insideV w:val="single" w:sz="4" w:space="0" w:color="DA291C"/>
        </w:tblBorders>
        <w:tblLayout w:type="fixed"/>
        <w:tblLook w:val="01E0" w:firstRow="1" w:lastRow="1" w:firstColumn="1" w:lastColumn="1" w:noHBand="0" w:noVBand="0"/>
      </w:tblPr>
      <w:tblGrid>
        <w:gridCol w:w="1074"/>
        <w:gridCol w:w="197"/>
        <w:gridCol w:w="430"/>
        <w:gridCol w:w="795"/>
        <w:gridCol w:w="86"/>
        <w:gridCol w:w="530"/>
        <w:gridCol w:w="355"/>
        <w:gridCol w:w="524"/>
        <w:gridCol w:w="440"/>
        <w:gridCol w:w="267"/>
        <w:gridCol w:w="701"/>
        <w:gridCol w:w="175"/>
        <w:gridCol w:w="705"/>
        <w:gridCol w:w="604"/>
        <w:gridCol w:w="628"/>
        <w:gridCol w:w="438"/>
        <w:gridCol w:w="1319"/>
        <w:gridCol w:w="94"/>
        <w:gridCol w:w="600"/>
      </w:tblGrid>
      <w:tr w:rsidR="00392915" w:rsidRPr="005E0C77" w14:paraId="2B0AD543" w14:textId="77777777" w:rsidTr="006847C5">
        <w:trPr>
          <w:trHeight w:val="278"/>
          <w:jc w:val="center"/>
        </w:trPr>
        <w:tc>
          <w:tcPr>
            <w:tcW w:w="5000" w:type="pct"/>
            <w:gridSpan w:val="19"/>
            <w:shd w:val="clear" w:color="auto" w:fill="DA291C"/>
            <w:vAlign w:val="center"/>
          </w:tcPr>
          <w:p w14:paraId="0742DC51" w14:textId="77777777" w:rsidR="00392915" w:rsidRPr="005E0C77" w:rsidRDefault="00C32131" w:rsidP="006847C5">
            <w:pPr>
              <w:pStyle w:val="StyleHeading2Left2"/>
              <w:jc w:val="center"/>
              <w:rPr>
                <w:rFonts w:ascii="Calibri" w:hAnsi="Calibri" w:cs="Calibri"/>
                <w:b/>
                <w:color w:val="FFFFFF"/>
                <w:sz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FFFFFF"/>
                <w:sz w:val="20"/>
                <w:lang w:val="es-CO"/>
              </w:rPr>
              <w:t>Requisitos</w:t>
            </w:r>
          </w:p>
        </w:tc>
      </w:tr>
      <w:tr w:rsidR="00392915" w:rsidRPr="005E0C77" w14:paraId="09E87676" w14:textId="77777777" w:rsidTr="006847C5">
        <w:trPr>
          <w:trHeight w:val="386"/>
          <w:jc w:val="center"/>
        </w:trPr>
        <w:tc>
          <w:tcPr>
            <w:tcW w:w="5000" w:type="pct"/>
            <w:gridSpan w:val="19"/>
            <w:shd w:val="clear" w:color="auto" w:fill="FFFFFF"/>
            <w:vAlign w:val="center"/>
          </w:tcPr>
          <w:p w14:paraId="59A429E7" w14:textId="77777777" w:rsidR="00392915" w:rsidRPr="005E0C77" w:rsidRDefault="00392915" w:rsidP="006847C5">
            <w:pPr>
              <w:pStyle w:val="StyleHeading2Left2"/>
              <w:jc w:val="center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000000"/>
                <w:sz w:val="20"/>
                <w:lang w:val="es-CO"/>
              </w:rPr>
              <w:t>EDUCACION MINIMA REQUERIDA</w:t>
            </w:r>
          </w:p>
        </w:tc>
      </w:tr>
      <w:tr w:rsidR="00392915" w:rsidRPr="005E0C77" w14:paraId="5EE83536" w14:textId="77777777" w:rsidTr="00AB702C">
        <w:tblPrEx>
          <w:jc w:val="left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0"/>
        </w:trPr>
        <w:tc>
          <w:tcPr>
            <w:tcW w:w="539" w:type="pct"/>
          </w:tcPr>
          <w:p w14:paraId="361543CA" w14:textId="77777777" w:rsidR="00392915" w:rsidRPr="005E0C77" w:rsidRDefault="00392915" w:rsidP="006847C5">
            <w:pPr>
              <w:rPr>
                <w:rFonts w:ascii="Calibri" w:eastAsia="Arial Unicode MS" w:hAnsi="Calibri" w:cs="Calibri"/>
                <w:b/>
                <w:szCs w:val="20"/>
                <w:lang w:val="es-CO"/>
              </w:rPr>
            </w:pPr>
            <w:r w:rsidRPr="005E0C77">
              <w:rPr>
                <w:rFonts w:ascii="Calibri" w:eastAsia="Arial Unicode MS" w:hAnsi="Calibri" w:cs="Calibri"/>
                <w:b/>
                <w:szCs w:val="20"/>
                <w:lang w:val="es-CO"/>
              </w:rPr>
              <w:t>Bachiller</w:t>
            </w:r>
          </w:p>
        </w:tc>
        <w:tc>
          <w:tcPr>
            <w:tcW w:w="315" w:type="pct"/>
            <w:gridSpan w:val="2"/>
          </w:tcPr>
          <w:p w14:paraId="68D67BB0" w14:textId="3C65C8CF" w:rsidR="00392915" w:rsidRPr="005E0C77" w:rsidRDefault="00AB702C" w:rsidP="006847C5">
            <w:pPr>
              <w:rPr>
                <w:rFonts w:ascii="Calibri" w:eastAsia="Arial Unicode MS" w:hAnsi="Calibri" w:cs="Calibri"/>
                <w:bCs/>
                <w:szCs w:val="20"/>
                <w:lang w:val="es-CO"/>
              </w:rPr>
            </w:pPr>
            <w:r w:rsidRPr="005E0C77">
              <w:rPr>
                <w:rFonts w:ascii="Calibri" w:eastAsia="Arial Unicode MS" w:hAnsi="Calibri" w:cs="Calibri"/>
                <w:bCs/>
                <w:szCs w:val="20"/>
                <w:lang w:val="es-CO"/>
              </w:rPr>
              <w:t>&amp;EDU.1&amp;</w:t>
            </w:r>
          </w:p>
        </w:tc>
        <w:tc>
          <w:tcPr>
            <w:tcW w:w="442" w:type="pct"/>
            <w:gridSpan w:val="2"/>
          </w:tcPr>
          <w:p w14:paraId="075410F1" w14:textId="77777777" w:rsidR="00392915" w:rsidRPr="005E0C77" w:rsidRDefault="00392915" w:rsidP="006847C5">
            <w:pPr>
              <w:rPr>
                <w:rFonts w:ascii="Calibri" w:eastAsia="Arial Unicode MS" w:hAnsi="Calibri" w:cs="Calibri"/>
                <w:b/>
                <w:szCs w:val="20"/>
                <w:lang w:val="es-CO"/>
              </w:rPr>
            </w:pPr>
            <w:r w:rsidRPr="005E0C77">
              <w:rPr>
                <w:rFonts w:ascii="Calibri" w:eastAsia="Arial Unicode MS" w:hAnsi="Calibri" w:cs="Calibri"/>
                <w:b/>
                <w:szCs w:val="20"/>
                <w:lang w:val="es-CO"/>
              </w:rPr>
              <w:t>Técnico</w:t>
            </w:r>
          </w:p>
        </w:tc>
        <w:tc>
          <w:tcPr>
            <w:tcW w:w="444" w:type="pct"/>
            <w:gridSpan w:val="2"/>
          </w:tcPr>
          <w:p w14:paraId="3F1AA6A6" w14:textId="41A7D12E" w:rsidR="00392915" w:rsidRPr="005E0C77" w:rsidRDefault="00AB702C" w:rsidP="006847C5">
            <w:pPr>
              <w:rPr>
                <w:rFonts w:ascii="Calibri" w:eastAsia="Arial Unicode MS" w:hAnsi="Calibri" w:cs="Calibri"/>
                <w:b/>
                <w:szCs w:val="20"/>
                <w:lang w:val="es-CO"/>
              </w:rPr>
            </w:pPr>
            <w:r w:rsidRPr="005E0C77">
              <w:rPr>
                <w:rFonts w:ascii="Calibri" w:eastAsia="Arial Unicode MS" w:hAnsi="Calibri" w:cs="Calibri"/>
                <w:bCs/>
                <w:szCs w:val="20"/>
                <w:lang w:val="es-CO"/>
              </w:rPr>
              <w:t>&amp;EDU.2&amp;</w:t>
            </w:r>
          </w:p>
        </w:tc>
        <w:tc>
          <w:tcPr>
            <w:tcW w:w="618" w:type="pct"/>
            <w:gridSpan w:val="3"/>
          </w:tcPr>
          <w:p w14:paraId="7C77F183" w14:textId="77777777" w:rsidR="00392915" w:rsidRPr="005E0C77" w:rsidRDefault="00392915" w:rsidP="006847C5">
            <w:pPr>
              <w:rPr>
                <w:rFonts w:ascii="Calibri" w:eastAsia="Arial Unicode MS" w:hAnsi="Calibri" w:cs="Calibri"/>
                <w:b/>
                <w:szCs w:val="20"/>
                <w:lang w:val="es-CO"/>
              </w:rPr>
            </w:pPr>
            <w:r w:rsidRPr="005E0C77">
              <w:rPr>
                <w:rFonts w:ascii="Calibri" w:eastAsia="Arial Unicode MS" w:hAnsi="Calibri" w:cs="Calibri"/>
                <w:b/>
                <w:szCs w:val="20"/>
                <w:lang w:val="es-CO"/>
              </w:rPr>
              <w:t>Tecnólogo</w:t>
            </w:r>
          </w:p>
        </w:tc>
        <w:tc>
          <w:tcPr>
            <w:tcW w:w="352" w:type="pct"/>
          </w:tcPr>
          <w:p w14:paraId="20792C2C" w14:textId="3F2DA1EE" w:rsidR="00392915" w:rsidRPr="005E0C77" w:rsidRDefault="00AB702C" w:rsidP="006847C5">
            <w:pPr>
              <w:rPr>
                <w:rFonts w:ascii="Calibri" w:eastAsia="Arial Unicode MS" w:hAnsi="Calibri" w:cs="Calibri"/>
                <w:b/>
                <w:szCs w:val="20"/>
                <w:lang w:val="es-CO"/>
              </w:rPr>
            </w:pPr>
            <w:r w:rsidRPr="005E0C77">
              <w:rPr>
                <w:rFonts w:ascii="Calibri" w:eastAsia="Arial Unicode MS" w:hAnsi="Calibri" w:cs="Calibri"/>
                <w:bCs/>
                <w:szCs w:val="20"/>
                <w:lang w:val="es-CO"/>
              </w:rPr>
              <w:t>&amp;EDU.3&amp;</w:t>
            </w:r>
          </w:p>
        </w:tc>
        <w:tc>
          <w:tcPr>
            <w:tcW w:w="745" w:type="pct"/>
            <w:gridSpan w:val="3"/>
          </w:tcPr>
          <w:p w14:paraId="63A057F1" w14:textId="77777777" w:rsidR="00392915" w:rsidRPr="005E0C77" w:rsidRDefault="00392915" w:rsidP="006847C5">
            <w:pPr>
              <w:rPr>
                <w:rFonts w:ascii="Calibri" w:eastAsia="Arial Unicode MS" w:hAnsi="Calibri" w:cs="Calibri"/>
                <w:b/>
                <w:szCs w:val="20"/>
                <w:lang w:val="es-CO"/>
              </w:rPr>
            </w:pPr>
            <w:r w:rsidRPr="005E0C77">
              <w:rPr>
                <w:rFonts w:ascii="Calibri" w:eastAsia="Arial Unicode MS" w:hAnsi="Calibri" w:cs="Calibri"/>
                <w:b/>
                <w:szCs w:val="20"/>
                <w:lang w:val="es-CO"/>
              </w:rPr>
              <w:t>Profesional</w:t>
            </w:r>
          </w:p>
        </w:tc>
        <w:tc>
          <w:tcPr>
            <w:tcW w:w="315" w:type="pct"/>
          </w:tcPr>
          <w:p w14:paraId="195AAF17" w14:textId="1AC6E437" w:rsidR="00392915" w:rsidRPr="005E0C77" w:rsidRDefault="00AB702C" w:rsidP="006847C5">
            <w:pPr>
              <w:jc w:val="center"/>
              <w:rPr>
                <w:rFonts w:ascii="Calibri" w:eastAsia="Arial Unicode MS" w:hAnsi="Calibri" w:cs="Calibri"/>
                <w:b/>
                <w:szCs w:val="20"/>
                <w:lang w:val="es-CO"/>
              </w:rPr>
            </w:pPr>
            <w:r w:rsidRPr="005E0C77">
              <w:rPr>
                <w:rFonts w:ascii="Calibri" w:eastAsia="Arial Unicode MS" w:hAnsi="Calibri" w:cs="Calibri"/>
                <w:bCs/>
                <w:szCs w:val="20"/>
                <w:lang w:val="es-CO"/>
              </w:rPr>
              <w:t>&amp;EDU.4&amp;</w:t>
            </w:r>
          </w:p>
        </w:tc>
        <w:tc>
          <w:tcPr>
            <w:tcW w:w="929" w:type="pct"/>
            <w:gridSpan w:val="3"/>
          </w:tcPr>
          <w:p w14:paraId="46FBC678" w14:textId="77777777" w:rsidR="00392915" w:rsidRPr="005E0C77" w:rsidRDefault="00392915" w:rsidP="006847C5">
            <w:pPr>
              <w:rPr>
                <w:rFonts w:ascii="Calibri" w:eastAsia="Arial Unicode MS" w:hAnsi="Calibri" w:cs="Calibri"/>
                <w:b/>
                <w:szCs w:val="20"/>
                <w:lang w:val="es-CO"/>
              </w:rPr>
            </w:pPr>
            <w:r w:rsidRPr="005E0C77">
              <w:rPr>
                <w:rFonts w:ascii="Calibri" w:eastAsia="Arial Unicode MS" w:hAnsi="Calibri" w:cs="Calibri"/>
                <w:b/>
                <w:szCs w:val="20"/>
                <w:lang w:val="es-CO"/>
              </w:rPr>
              <w:t>Postgrado</w:t>
            </w:r>
          </w:p>
        </w:tc>
        <w:tc>
          <w:tcPr>
            <w:tcW w:w="301" w:type="pct"/>
          </w:tcPr>
          <w:p w14:paraId="43F9BD83" w14:textId="0613EA25" w:rsidR="00392915" w:rsidRPr="005E0C77" w:rsidRDefault="00AB702C" w:rsidP="006847C5">
            <w:pPr>
              <w:jc w:val="center"/>
              <w:rPr>
                <w:rFonts w:ascii="Calibri" w:eastAsia="Arial Unicode MS" w:hAnsi="Calibri" w:cs="Calibri"/>
                <w:b/>
                <w:szCs w:val="20"/>
                <w:lang w:val="es-CO"/>
              </w:rPr>
            </w:pPr>
            <w:r w:rsidRPr="005E0C77">
              <w:rPr>
                <w:rFonts w:ascii="Calibri" w:eastAsia="Arial Unicode MS" w:hAnsi="Calibri" w:cs="Calibri"/>
                <w:bCs/>
                <w:szCs w:val="20"/>
                <w:lang w:val="es-CO"/>
              </w:rPr>
              <w:t>&amp;EDU.5&amp;</w:t>
            </w:r>
          </w:p>
        </w:tc>
      </w:tr>
      <w:tr w:rsidR="00392915" w:rsidRPr="005E0C77" w14:paraId="0EAD04C1" w14:textId="77777777" w:rsidTr="002D7630">
        <w:tblPrEx>
          <w:jc w:val="left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4"/>
        </w:trPr>
        <w:tc>
          <w:tcPr>
            <w:tcW w:w="5000" w:type="pct"/>
            <w:gridSpan w:val="19"/>
          </w:tcPr>
          <w:p w14:paraId="0D4E44AB" w14:textId="77777777" w:rsidR="00D53901" w:rsidRPr="005E0C77" w:rsidRDefault="00D53901" w:rsidP="006847C5">
            <w:pPr>
              <w:rPr>
                <w:rFonts w:ascii="Calibri" w:eastAsia="Arial Unicode MS" w:hAnsi="Calibri" w:cs="Calibri"/>
                <w:bCs/>
                <w:szCs w:val="20"/>
                <w:lang w:val="es-CO"/>
              </w:rPr>
            </w:pPr>
          </w:p>
        </w:tc>
      </w:tr>
      <w:tr w:rsidR="00392915" w:rsidRPr="005E0C77" w14:paraId="63FEC128" w14:textId="77777777" w:rsidTr="006847C5">
        <w:trPr>
          <w:trHeight w:val="422"/>
          <w:jc w:val="center"/>
        </w:trPr>
        <w:tc>
          <w:tcPr>
            <w:tcW w:w="5000" w:type="pct"/>
            <w:gridSpan w:val="19"/>
            <w:shd w:val="clear" w:color="auto" w:fill="FFFFFF"/>
            <w:vAlign w:val="center"/>
          </w:tcPr>
          <w:p w14:paraId="1E9C0F2C" w14:textId="77777777" w:rsidR="00392915" w:rsidRPr="005E0C77" w:rsidRDefault="00392915" w:rsidP="006847C5">
            <w:pPr>
              <w:pStyle w:val="StyleHeading2Left2"/>
              <w:jc w:val="center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000000"/>
                <w:sz w:val="20"/>
                <w:lang w:val="es-CO"/>
              </w:rPr>
              <w:t>EXPERIENCIA MINIMA REQUERIDA</w:t>
            </w:r>
          </w:p>
        </w:tc>
      </w:tr>
      <w:tr w:rsidR="00AB702C" w:rsidRPr="005E0C77" w14:paraId="1CB5DEEE" w14:textId="77777777" w:rsidTr="00AB702C">
        <w:trPr>
          <w:trHeight w:val="287"/>
          <w:jc w:val="center"/>
        </w:trPr>
        <w:tc>
          <w:tcPr>
            <w:tcW w:w="638" w:type="pct"/>
            <w:gridSpan w:val="2"/>
            <w:shd w:val="clear" w:color="auto" w:fill="FFFFFF"/>
            <w:vAlign w:val="center"/>
          </w:tcPr>
          <w:p w14:paraId="3F4501E2" w14:textId="77777777" w:rsidR="00AB702C" w:rsidRPr="005E0C77" w:rsidRDefault="00AB702C" w:rsidP="00AB702C">
            <w:pPr>
              <w:pStyle w:val="StyleHeading2Left2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000000"/>
                <w:sz w:val="20"/>
                <w:lang w:val="es-CO"/>
              </w:rPr>
              <w:t>Menor 1</w:t>
            </w:r>
          </w:p>
        </w:tc>
        <w:tc>
          <w:tcPr>
            <w:tcW w:w="216" w:type="pct"/>
            <w:shd w:val="clear" w:color="auto" w:fill="FFFFFF"/>
            <w:vAlign w:val="center"/>
          </w:tcPr>
          <w:p w14:paraId="55661996" w14:textId="742382F1" w:rsidR="00AB702C" w:rsidRPr="005E0C77" w:rsidRDefault="00AB702C" w:rsidP="00AB702C">
            <w:pPr>
              <w:pStyle w:val="StyleHeading2Left2"/>
              <w:jc w:val="center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 w:rsidRPr="005E0C77">
              <w:rPr>
                <w:rFonts w:ascii="Calibri" w:eastAsia="Arial Unicode MS" w:hAnsi="Calibri" w:cs="Calibri"/>
                <w:bCs w:val="0"/>
                <w:lang w:val="es-CO"/>
              </w:rPr>
              <w:t>&amp;EXP.1&amp;</w:t>
            </w:r>
          </w:p>
        </w:tc>
        <w:tc>
          <w:tcPr>
            <w:tcW w:w="399" w:type="pct"/>
            <w:shd w:val="clear" w:color="auto" w:fill="FFFFFF"/>
            <w:vAlign w:val="center"/>
          </w:tcPr>
          <w:p w14:paraId="48F06B34" w14:textId="77777777" w:rsidR="00AB702C" w:rsidRPr="005E0C77" w:rsidRDefault="00AB702C" w:rsidP="00AB702C">
            <w:pPr>
              <w:pStyle w:val="StyleHeading2Left2"/>
              <w:jc w:val="center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000000"/>
                <w:sz w:val="20"/>
                <w:lang w:val="es-CO"/>
              </w:rPr>
              <w:t>1 año</w:t>
            </w:r>
          </w:p>
        </w:tc>
        <w:tc>
          <w:tcPr>
            <w:tcW w:w="309" w:type="pct"/>
            <w:gridSpan w:val="2"/>
            <w:shd w:val="clear" w:color="auto" w:fill="FFFFFF"/>
            <w:vAlign w:val="center"/>
          </w:tcPr>
          <w:p w14:paraId="4A4D9051" w14:textId="67CBD47A" w:rsidR="00AB702C" w:rsidRPr="005E0C77" w:rsidRDefault="00AB702C" w:rsidP="00AB702C">
            <w:pPr>
              <w:pStyle w:val="StyleHeading2Left2"/>
              <w:jc w:val="center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 w:rsidRPr="005E0C77">
              <w:rPr>
                <w:rFonts w:ascii="Calibri" w:eastAsia="Arial Unicode MS" w:hAnsi="Calibri" w:cs="Calibri"/>
                <w:bCs w:val="0"/>
                <w:lang w:val="es-CO"/>
              </w:rPr>
              <w:t>&amp;EXP.2&amp;</w:t>
            </w:r>
          </w:p>
        </w:tc>
        <w:tc>
          <w:tcPr>
            <w:tcW w:w="441" w:type="pct"/>
            <w:gridSpan w:val="2"/>
            <w:shd w:val="clear" w:color="auto" w:fill="FFFFFF"/>
            <w:vAlign w:val="center"/>
          </w:tcPr>
          <w:p w14:paraId="1CA658E2" w14:textId="77777777" w:rsidR="00AB702C" w:rsidRPr="005E0C77" w:rsidRDefault="00AB702C" w:rsidP="00AB702C">
            <w:pPr>
              <w:pStyle w:val="StyleHeading2Left2"/>
              <w:jc w:val="center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000000"/>
                <w:sz w:val="20"/>
                <w:lang w:val="es-CO"/>
              </w:rPr>
              <w:t>2 años</w:t>
            </w:r>
          </w:p>
        </w:tc>
        <w:tc>
          <w:tcPr>
            <w:tcW w:w="221" w:type="pct"/>
            <w:shd w:val="clear" w:color="auto" w:fill="FFFFFF"/>
            <w:vAlign w:val="center"/>
          </w:tcPr>
          <w:p w14:paraId="34AC8755" w14:textId="6E6C0760" w:rsidR="00AB702C" w:rsidRPr="005E0C77" w:rsidRDefault="00AB702C" w:rsidP="00AB702C">
            <w:pPr>
              <w:pStyle w:val="StyleHeading2Left2"/>
              <w:jc w:val="center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 w:rsidRPr="005E0C77">
              <w:rPr>
                <w:rFonts w:ascii="Calibri" w:eastAsia="Arial Unicode MS" w:hAnsi="Calibri" w:cs="Calibri"/>
                <w:bCs w:val="0"/>
                <w:lang w:val="es-CO"/>
              </w:rPr>
              <w:t>&amp;EXP.3&amp;</w:t>
            </w:r>
          </w:p>
        </w:tc>
        <w:tc>
          <w:tcPr>
            <w:tcW w:w="574" w:type="pct"/>
            <w:gridSpan w:val="3"/>
            <w:shd w:val="clear" w:color="auto" w:fill="FFFFFF"/>
            <w:vAlign w:val="center"/>
          </w:tcPr>
          <w:p w14:paraId="59D08851" w14:textId="77777777" w:rsidR="00AB702C" w:rsidRPr="005E0C77" w:rsidRDefault="00AB702C" w:rsidP="00AB702C">
            <w:pPr>
              <w:pStyle w:val="StyleHeading2Left2"/>
              <w:jc w:val="center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000000"/>
                <w:sz w:val="20"/>
                <w:lang w:val="es-CO"/>
              </w:rPr>
              <w:t>3-5 años</w:t>
            </w:r>
          </w:p>
        </w:tc>
        <w:tc>
          <w:tcPr>
            <w:tcW w:w="354" w:type="pct"/>
            <w:shd w:val="clear" w:color="auto" w:fill="FFFFFF"/>
            <w:vAlign w:val="center"/>
          </w:tcPr>
          <w:p w14:paraId="300A6D5C" w14:textId="313E4C30" w:rsidR="00AB702C" w:rsidRPr="005E0C77" w:rsidRDefault="00AB702C" w:rsidP="00AB702C">
            <w:pPr>
              <w:pStyle w:val="StyleHeading2Left2"/>
              <w:jc w:val="center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 w:rsidRPr="005E0C77">
              <w:rPr>
                <w:rFonts w:ascii="Calibri" w:eastAsia="Arial Unicode MS" w:hAnsi="Calibri" w:cs="Calibri"/>
                <w:bCs w:val="0"/>
                <w:lang w:val="es-CO"/>
              </w:rPr>
              <w:t>&amp;EXP.4&amp;</w:t>
            </w:r>
          </w:p>
        </w:tc>
        <w:tc>
          <w:tcPr>
            <w:tcW w:w="618" w:type="pct"/>
            <w:gridSpan w:val="2"/>
            <w:shd w:val="clear" w:color="auto" w:fill="FFFFFF"/>
            <w:vAlign w:val="center"/>
          </w:tcPr>
          <w:p w14:paraId="1B122569" w14:textId="77777777" w:rsidR="00AB702C" w:rsidRPr="005E0C77" w:rsidRDefault="00AB702C" w:rsidP="00AB702C">
            <w:pPr>
              <w:pStyle w:val="StyleHeading2Left2"/>
              <w:jc w:val="center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000000"/>
                <w:sz w:val="20"/>
                <w:lang w:val="es-CO"/>
              </w:rPr>
              <w:t>5 -10 años</w:t>
            </w:r>
          </w:p>
        </w:tc>
        <w:tc>
          <w:tcPr>
            <w:tcW w:w="220" w:type="pct"/>
            <w:shd w:val="clear" w:color="auto" w:fill="FFFFFF"/>
            <w:vAlign w:val="center"/>
          </w:tcPr>
          <w:p w14:paraId="2231EF75" w14:textId="43F663C5" w:rsidR="00AB702C" w:rsidRPr="005E0C77" w:rsidRDefault="00AB702C" w:rsidP="00AB702C">
            <w:pPr>
              <w:pStyle w:val="StyleHeading2Left2"/>
              <w:jc w:val="center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 w:rsidRPr="005E0C77">
              <w:rPr>
                <w:rFonts w:ascii="Calibri" w:eastAsia="Arial Unicode MS" w:hAnsi="Calibri" w:cs="Calibri"/>
                <w:bCs w:val="0"/>
                <w:lang w:val="es-CO"/>
              </w:rPr>
              <w:t>&amp;EXP.5&amp;</w:t>
            </w:r>
          </w:p>
        </w:tc>
        <w:tc>
          <w:tcPr>
            <w:tcW w:w="662" w:type="pct"/>
            <w:shd w:val="clear" w:color="auto" w:fill="FFFFFF"/>
            <w:vAlign w:val="center"/>
          </w:tcPr>
          <w:p w14:paraId="70BC2BD3" w14:textId="77777777" w:rsidR="00AB702C" w:rsidRPr="005E0C77" w:rsidRDefault="00AB702C" w:rsidP="00AB702C">
            <w:pPr>
              <w:pStyle w:val="StyleHeading2Left2"/>
              <w:jc w:val="center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000000"/>
                <w:sz w:val="20"/>
                <w:lang w:val="es-CO"/>
              </w:rPr>
              <w:t xml:space="preserve">10 </w:t>
            </w:r>
            <w:proofErr w:type="spellStart"/>
            <w:r w:rsidRPr="005E0C77">
              <w:rPr>
                <w:rFonts w:ascii="Calibri" w:hAnsi="Calibri" w:cs="Calibri"/>
                <w:b/>
                <w:color w:val="000000"/>
                <w:sz w:val="20"/>
                <w:lang w:val="es-CO"/>
              </w:rPr>
              <w:t>ó</w:t>
            </w:r>
            <w:proofErr w:type="spellEnd"/>
            <w:r w:rsidRPr="005E0C77">
              <w:rPr>
                <w:rFonts w:ascii="Calibri" w:hAnsi="Calibri" w:cs="Calibri"/>
                <w:b/>
                <w:color w:val="000000"/>
                <w:sz w:val="20"/>
                <w:lang w:val="es-CO"/>
              </w:rPr>
              <w:t xml:space="preserve"> + años</w:t>
            </w:r>
          </w:p>
        </w:tc>
        <w:tc>
          <w:tcPr>
            <w:tcW w:w="348" w:type="pct"/>
            <w:gridSpan w:val="2"/>
            <w:shd w:val="clear" w:color="auto" w:fill="FFFFFF"/>
            <w:vAlign w:val="center"/>
          </w:tcPr>
          <w:p w14:paraId="7DEA3310" w14:textId="65F470A1" w:rsidR="00AB702C" w:rsidRPr="005E0C77" w:rsidRDefault="00AB702C" w:rsidP="00AB702C">
            <w:pPr>
              <w:pStyle w:val="StyleHeading2Left2"/>
              <w:jc w:val="center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 w:rsidRPr="005E0C77">
              <w:rPr>
                <w:rFonts w:ascii="Calibri" w:eastAsia="Arial Unicode MS" w:hAnsi="Calibri" w:cs="Calibri"/>
                <w:bCs w:val="0"/>
                <w:lang w:val="es-CO"/>
              </w:rPr>
              <w:t>&amp;EXP.6&amp;</w:t>
            </w:r>
          </w:p>
        </w:tc>
      </w:tr>
      <w:tr w:rsidR="00AB702C" w:rsidRPr="005E0C77" w14:paraId="1EF0B571" w14:textId="77777777" w:rsidTr="002D7630">
        <w:trPr>
          <w:trHeight w:val="287"/>
          <w:jc w:val="center"/>
        </w:trPr>
        <w:tc>
          <w:tcPr>
            <w:tcW w:w="5000" w:type="pct"/>
            <w:gridSpan w:val="19"/>
            <w:shd w:val="clear" w:color="auto" w:fill="FFFFFF"/>
            <w:vAlign w:val="center"/>
          </w:tcPr>
          <w:p w14:paraId="08361C84" w14:textId="77777777" w:rsidR="00AB702C" w:rsidRPr="005E0C77" w:rsidRDefault="00AB702C" w:rsidP="00AB702C">
            <w:pPr>
              <w:pStyle w:val="StyleHeading2Left2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</w:p>
        </w:tc>
      </w:tr>
    </w:tbl>
    <w:p w14:paraId="136D8074" w14:textId="77777777" w:rsidR="004965DF" w:rsidRPr="005E0C77" w:rsidRDefault="004965DF" w:rsidP="00190244">
      <w:pPr>
        <w:rPr>
          <w:rFonts w:ascii="Calibri" w:hAnsi="Calibri" w:cs="Calibri"/>
          <w:szCs w:val="20"/>
          <w:lang w:val="es-CO"/>
        </w:rPr>
      </w:pPr>
    </w:p>
    <w:tbl>
      <w:tblPr>
        <w:tblW w:w="5000" w:type="pct"/>
        <w:jc w:val="center"/>
        <w:tblBorders>
          <w:top w:val="single" w:sz="4" w:space="0" w:color="DA291C"/>
          <w:left w:val="single" w:sz="4" w:space="0" w:color="DA291C"/>
          <w:bottom w:val="single" w:sz="4" w:space="0" w:color="DA291C"/>
          <w:right w:val="single" w:sz="4" w:space="0" w:color="DA291C"/>
          <w:insideH w:val="single" w:sz="4" w:space="0" w:color="DA291C"/>
          <w:insideV w:val="single" w:sz="4" w:space="0" w:color="DA291C"/>
        </w:tblBorders>
        <w:tblLook w:val="01E0" w:firstRow="1" w:lastRow="1" w:firstColumn="1" w:lastColumn="1" w:noHBand="0" w:noVBand="0"/>
      </w:tblPr>
      <w:tblGrid>
        <w:gridCol w:w="9962"/>
      </w:tblGrid>
      <w:tr w:rsidR="000F07B6" w:rsidRPr="005E0C77" w14:paraId="041706AB" w14:textId="77777777" w:rsidTr="00727321">
        <w:trPr>
          <w:trHeight w:val="346"/>
          <w:tblHeader/>
          <w:jc w:val="center"/>
        </w:trPr>
        <w:tc>
          <w:tcPr>
            <w:tcW w:w="5000" w:type="pct"/>
            <w:shd w:val="clear" w:color="auto" w:fill="DA291C"/>
            <w:vAlign w:val="center"/>
          </w:tcPr>
          <w:p w14:paraId="6AE591CB" w14:textId="77777777" w:rsidR="000F07B6" w:rsidRPr="005E0C77" w:rsidRDefault="00E87E04" w:rsidP="001A22ED">
            <w:pPr>
              <w:pStyle w:val="StyleHeading2Left2"/>
              <w:jc w:val="center"/>
              <w:rPr>
                <w:rFonts w:ascii="Calibri" w:hAnsi="Calibri" w:cs="Calibri"/>
                <w:b/>
                <w:color w:val="FFFFFF"/>
                <w:sz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FFFFFF"/>
                <w:sz w:val="20"/>
                <w:lang w:val="es-CO"/>
              </w:rPr>
              <w:t xml:space="preserve">RESPONSABILIDADES Y </w:t>
            </w:r>
            <w:r w:rsidR="006E4687" w:rsidRPr="005E0C77">
              <w:rPr>
                <w:rFonts w:ascii="Calibri" w:hAnsi="Calibri" w:cs="Calibri"/>
                <w:b/>
                <w:color w:val="FFFFFF"/>
                <w:sz w:val="20"/>
                <w:lang w:val="es-CO"/>
              </w:rPr>
              <w:t>FUNCIONES</w:t>
            </w:r>
            <w:r w:rsidR="000F07B6" w:rsidRPr="005E0C77">
              <w:rPr>
                <w:rFonts w:ascii="Calibri" w:hAnsi="Calibri" w:cs="Calibri"/>
                <w:b/>
                <w:color w:val="FFFFFF"/>
                <w:sz w:val="20"/>
                <w:lang w:val="es-CO"/>
              </w:rPr>
              <w:t xml:space="preserve"> </w:t>
            </w:r>
            <w:r w:rsidR="00362961" w:rsidRPr="005E0C77">
              <w:rPr>
                <w:rFonts w:ascii="Calibri" w:hAnsi="Calibri" w:cs="Calibri"/>
                <w:b/>
                <w:color w:val="FFFFFF"/>
                <w:sz w:val="20"/>
                <w:lang w:val="es-CO"/>
              </w:rPr>
              <w:t>EN SEGURIDAD, SALUD EN EL TRABAJO, MEDIO AMBIENTE Y CALIDAD</w:t>
            </w:r>
          </w:p>
        </w:tc>
      </w:tr>
      <w:tr w:rsidR="00E87E04" w:rsidRPr="005E0C77" w14:paraId="54189341" w14:textId="77777777" w:rsidTr="00727321">
        <w:trPr>
          <w:trHeight w:val="469"/>
          <w:jc w:val="center"/>
        </w:trPr>
        <w:tc>
          <w:tcPr>
            <w:tcW w:w="5000" w:type="pct"/>
            <w:vAlign w:val="center"/>
          </w:tcPr>
          <w:p w14:paraId="02679395" w14:textId="77777777" w:rsidR="00E87E04" w:rsidRPr="005E0C77" w:rsidRDefault="00E87E04" w:rsidP="00AC4FF3">
            <w:pPr>
              <w:pStyle w:val="Encabezado"/>
              <w:rPr>
                <w:rFonts w:ascii="Calibri" w:hAnsi="Calibri" w:cs="Calibri"/>
                <w:szCs w:val="20"/>
                <w:lang w:val="es-CO"/>
              </w:rPr>
            </w:pPr>
          </w:p>
          <w:p w14:paraId="5A957D37" w14:textId="77777777" w:rsidR="00D8271C" w:rsidRPr="005E0C77" w:rsidRDefault="0070454C" w:rsidP="00D8271C">
            <w:pPr>
              <w:autoSpaceDE w:val="0"/>
              <w:autoSpaceDN w:val="0"/>
              <w:rPr>
                <w:rFonts w:ascii="Calibri" w:hAnsi="Calibri" w:cs="Calibri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szCs w:val="20"/>
                <w:lang w:val="es-CO"/>
              </w:rPr>
              <w:t>Matriz de Funciones, Responsabilidades, Autoridad y Rendición de Cuentas en Seguridad, Salud en el Trabajo, Medio Ambiente y Calidad 689050-40216-AS-FRM-0023</w:t>
            </w:r>
          </w:p>
          <w:p w14:paraId="33F188C4" w14:textId="77777777" w:rsidR="00E87E04" w:rsidRPr="005E0C77" w:rsidRDefault="00E87E04" w:rsidP="00AC4FF3">
            <w:pPr>
              <w:pStyle w:val="Encabezado"/>
              <w:rPr>
                <w:rFonts w:ascii="Calibri" w:hAnsi="Calibri" w:cs="Calibri"/>
                <w:szCs w:val="20"/>
                <w:lang w:val="es-CO"/>
              </w:rPr>
            </w:pPr>
          </w:p>
        </w:tc>
      </w:tr>
    </w:tbl>
    <w:p w14:paraId="4DD60C77" w14:textId="77777777" w:rsidR="00392915" w:rsidRPr="005E0C77" w:rsidRDefault="00392915" w:rsidP="00190244">
      <w:pPr>
        <w:rPr>
          <w:rFonts w:ascii="Calibri" w:hAnsi="Calibri" w:cs="Calibri"/>
          <w:szCs w:val="20"/>
          <w:lang w:val="es-CO"/>
        </w:rPr>
      </w:pPr>
    </w:p>
    <w:tbl>
      <w:tblPr>
        <w:tblW w:w="5000" w:type="pct"/>
        <w:jc w:val="center"/>
        <w:tblBorders>
          <w:top w:val="single" w:sz="4" w:space="0" w:color="DA291C"/>
          <w:left w:val="single" w:sz="4" w:space="0" w:color="DA291C"/>
          <w:bottom w:val="single" w:sz="4" w:space="0" w:color="DA291C"/>
          <w:right w:val="single" w:sz="4" w:space="0" w:color="DA291C"/>
          <w:insideH w:val="single" w:sz="4" w:space="0" w:color="DA291C"/>
          <w:insideV w:val="single" w:sz="4" w:space="0" w:color="DA291C"/>
        </w:tblBorders>
        <w:tblLook w:val="01E0" w:firstRow="1" w:lastRow="1" w:firstColumn="1" w:lastColumn="1" w:noHBand="0" w:noVBand="0"/>
      </w:tblPr>
      <w:tblGrid>
        <w:gridCol w:w="9962"/>
      </w:tblGrid>
      <w:tr w:rsidR="00E5617F" w:rsidRPr="005E0C77" w14:paraId="19B05382" w14:textId="77777777" w:rsidTr="00727321">
        <w:trPr>
          <w:trHeight w:val="341"/>
          <w:jc w:val="center"/>
        </w:trPr>
        <w:tc>
          <w:tcPr>
            <w:tcW w:w="5000" w:type="pct"/>
            <w:shd w:val="clear" w:color="auto" w:fill="DA291C"/>
            <w:vAlign w:val="center"/>
          </w:tcPr>
          <w:p w14:paraId="27A901A1" w14:textId="77777777" w:rsidR="00DA5AD1" w:rsidRPr="005E0C77" w:rsidRDefault="00E5617F" w:rsidP="00DA5AD1">
            <w:pPr>
              <w:pStyle w:val="StyleHeading2Left2"/>
              <w:jc w:val="center"/>
              <w:rPr>
                <w:rFonts w:ascii="Calibri" w:hAnsi="Calibri" w:cs="Calibri"/>
                <w:b/>
                <w:color w:val="FFFFFF"/>
                <w:sz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FFFFFF"/>
                <w:sz w:val="20"/>
                <w:lang w:val="es-CO"/>
              </w:rPr>
              <w:t>AUTORIDAD</w:t>
            </w:r>
            <w:r w:rsidR="00E87E04" w:rsidRPr="005E0C77">
              <w:rPr>
                <w:rFonts w:ascii="Calibri" w:hAnsi="Calibri" w:cs="Calibri"/>
                <w:b/>
                <w:color w:val="FFFFFF"/>
                <w:sz w:val="20"/>
                <w:lang w:val="es-CO"/>
              </w:rPr>
              <w:t xml:space="preserve"> EN </w:t>
            </w:r>
            <w:r w:rsidR="00362961" w:rsidRPr="005E0C77">
              <w:rPr>
                <w:rFonts w:ascii="Calibri" w:hAnsi="Calibri" w:cs="Calibri"/>
                <w:b/>
                <w:color w:val="FFFFFF"/>
                <w:sz w:val="20"/>
                <w:lang w:val="es-CO"/>
              </w:rPr>
              <w:t>SEGURIDAD, SALUD EN EL TRABAJO, MEDIO AMBIENTE Y CALIDAD</w:t>
            </w:r>
          </w:p>
        </w:tc>
      </w:tr>
      <w:tr w:rsidR="00FC15ED" w:rsidRPr="005E0C77" w14:paraId="2EE37E75" w14:textId="77777777" w:rsidTr="00727321">
        <w:trPr>
          <w:trHeight w:val="764"/>
          <w:jc w:val="center"/>
        </w:trPr>
        <w:tc>
          <w:tcPr>
            <w:tcW w:w="5000" w:type="pct"/>
            <w:shd w:val="clear" w:color="auto" w:fill="FFFFFF"/>
            <w:vAlign w:val="center"/>
          </w:tcPr>
          <w:p w14:paraId="1C8069C9" w14:textId="77777777" w:rsidR="00FC6960" w:rsidRPr="005E0C77" w:rsidRDefault="00FC6960" w:rsidP="00D8271C">
            <w:pPr>
              <w:autoSpaceDE w:val="0"/>
              <w:autoSpaceDN w:val="0"/>
              <w:rPr>
                <w:rFonts w:ascii="Calibri" w:hAnsi="Calibri" w:cs="Calibri"/>
                <w:szCs w:val="20"/>
                <w:lang w:val="es-CO"/>
              </w:rPr>
            </w:pPr>
          </w:p>
          <w:p w14:paraId="05670968" w14:textId="77777777" w:rsidR="00D8271C" w:rsidRPr="005E0C77" w:rsidRDefault="0070454C" w:rsidP="00D8271C">
            <w:pPr>
              <w:autoSpaceDE w:val="0"/>
              <w:autoSpaceDN w:val="0"/>
              <w:rPr>
                <w:rFonts w:ascii="Calibri" w:hAnsi="Calibri" w:cs="Calibri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szCs w:val="20"/>
                <w:lang w:val="es-CO"/>
              </w:rPr>
              <w:t>Matriz de Funciones, Responsabilidades, Autoridad y Rendición de Cuentas en Seguridad, Salud en el Trabajo, Medio Ambiente y Calidad 689050-40216-AS-FRM-0023</w:t>
            </w:r>
          </w:p>
          <w:p w14:paraId="5CE095E6" w14:textId="77777777" w:rsidR="00FC15ED" w:rsidRPr="005E0C77" w:rsidRDefault="00FC15ED" w:rsidP="00727D41">
            <w:pPr>
              <w:pStyle w:val="StyleHeading2Left2"/>
              <w:rPr>
                <w:rFonts w:ascii="Calibri" w:eastAsia="Arial Unicode MS" w:hAnsi="Calibri" w:cs="Calibri"/>
                <w:sz w:val="20"/>
                <w:lang w:val="es-CO" w:eastAsia="es-ES"/>
              </w:rPr>
            </w:pPr>
          </w:p>
        </w:tc>
      </w:tr>
    </w:tbl>
    <w:p w14:paraId="6877298A" w14:textId="77777777" w:rsidR="001A22ED" w:rsidRPr="005E0C77" w:rsidRDefault="001A22ED" w:rsidP="00190244">
      <w:pPr>
        <w:rPr>
          <w:rFonts w:ascii="Calibri" w:hAnsi="Calibri" w:cs="Calibri"/>
          <w:szCs w:val="20"/>
          <w:lang w:val="es-CO"/>
        </w:rPr>
      </w:pPr>
    </w:p>
    <w:tbl>
      <w:tblPr>
        <w:tblW w:w="5000" w:type="pct"/>
        <w:jc w:val="center"/>
        <w:tblBorders>
          <w:top w:val="single" w:sz="4" w:space="0" w:color="DA291C"/>
          <w:left w:val="single" w:sz="4" w:space="0" w:color="DA291C"/>
          <w:bottom w:val="single" w:sz="4" w:space="0" w:color="DA291C"/>
          <w:right w:val="single" w:sz="4" w:space="0" w:color="DA291C"/>
          <w:insideH w:val="single" w:sz="4" w:space="0" w:color="DA291C"/>
          <w:insideV w:val="single" w:sz="4" w:space="0" w:color="DA291C"/>
        </w:tblBorders>
        <w:tblLook w:val="01E0" w:firstRow="1" w:lastRow="1" w:firstColumn="1" w:lastColumn="1" w:noHBand="0" w:noVBand="0"/>
      </w:tblPr>
      <w:tblGrid>
        <w:gridCol w:w="9962"/>
      </w:tblGrid>
      <w:tr w:rsidR="001A22ED" w:rsidRPr="005E0C77" w14:paraId="0A3AD039" w14:textId="77777777" w:rsidTr="00727321">
        <w:trPr>
          <w:trHeight w:val="307"/>
          <w:jc w:val="center"/>
        </w:trPr>
        <w:tc>
          <w:tcPr>
            <w:tcW w:w="5000" w:type="pct"/>
            <w:shd w:val="clear" w:color="auto" w:fill="DA291C"/>
            <w:vAlign w:val="center"/>
          </w:tcPr>
          <w:p w14:paraId="3E818792" w14:textId="77777777" w:rsidR="001A22ED" w:rsidRPr="005E0C77" w:rsidRDefault="001A22ED" w:rsidP="004E3B96">
            <w:pPr>
              <w:pStyle w:val="StyleHeading2Left2"/>
              <w:jc w:val="center"/>
              <w:rPr>
                <w:rFonts w:ascii="Calibri" w:hAnsi="Calibri" w:cs="Calibri"/>
                <w:b/>
                <w:color w:val="FFFFFF"/>
                <w:sz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FFFFFF"/>
                <w:sz w:val="20"/>
                <w:lang w:val="es-CO"/>
              </w:rPr>
              <w:t>RENDICIÓN DE CUENTAS</w:t>
            </w:r>
            <w:r w:rsidR="00FC15ED" w:rsidRPr="005E0C77">
              <w:rPr>
                <w:rFonts w:ascii="Calibri" w:hAnsi="Calibri" w:cs="Calibri"/>
                <w:b/>
                <w:color w:val="FFFFFF"/>
                <w:sz w:val="20"/>
                <w:lang w:val="es-CO"/>
              </w:rPr>
              <w:t xml:space="preserve"> EN</w:t>
            </w:r>
            <w:r w:rsidR="00362961" w:rsidRPr="005E0C77">
              <w:rPr>
                <w:rFonts w:ascii="Calibri" w:hAnsi="Calibri" w:cs="Calibri"/>
                <w:b/>
                <w:color w:val="FFFFFF"/>
                <w:sz w:val="20"/>
                <w:lang w:val="es-CO"/>
              </w:rPr>
              <w:t xml:space="preserve"> SEGURIDAD, SALUD EN EL TRABAJO, MEDIO AMBIENTE Y CALIDAD</w:t>
            </w:r>
          </w:p>
        </w:tc>
      </w:tr>
      <w:tr w:rsidR="001A22ED" w:rsidRPr="005E0C77" w14:paraId="77417B4F" w14:textId="77777777" w:rsidTr="00727321">
        <w:trPr>
          <w:trHeight w:val="782"/>
          <w:jc w:val="center"/>
        </w:trPr>
        <w:tc>
          <w:tcPr>
            <w:tcW w:w="5000" w:type="pct"/>
            <w:shd w:val="clear" w:color="auto" w:fill="FFFFFF"/>
            <w:vAlign w:val="center"/>
          </w:tcPr>
          <w:p w14:paraId="0D52C891" w14:textId="77777777" w:rsidR="00FC6960" w:rsidRPr="005E0C77" w:rsidRDefault="00FC6960" w:rsidP="00D8271C">
            <w:pPr>
              <w:autoSpaceDE w:val="0"/>
              <w:autoSpaceDN w:val="0"/>
              <w:rPr>
                <w:rFonts w:ascii="Calibri" w:hAnsi="Calibri" w:cs="Calibri"/>
                <w:szCs w:val="20"/>
                <w:lang w:val="es-CO"/>
              </w:rPr>
            </w:pPr>
          </w:p>
          <w:p w14:paraId="3BE51C72" w14:textId="77777777" w:rsidR="00D8271C" w:rsidRPr="005E0C77" w:rsidRDefault="0070454C" w:rsidP="00D8271C">
            <w:pPr>
              <w:autoSpaceDE w:val="0"/>
              <w:autoSpaceDN w:val="0"/>
              <w:rPr>
                <w:rFonts w:ascii="Calibri" w:hAnsi="Calibri" w:cs="Calibri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szCs w:val="20"/>
                <w:lang w:val="es-CO"/>
              </w:rPr>
              <w:t>Matriz de Funciones, Responsabilidades, Autoridad y Rendición de Cuentas en Seguridad, Salud en el Trabajo, Medio Ambiente y Calidad 689050-40216-AS-FRM-0023</w:t>
            </w:r>
          </w:p>
          <w:p w14:paraId="5F811CFA" w14:textId="77777777" w:rsidR="001A22ED" w:rsidRPr="005E0C77" w:rsidRDefault="001A22ED" w:rsidP="004E3B96">
            <w:pPr>
              <w:pStyle w:val="StyleHeading2Left2"/>
              <w:rPr>
                <w:rFonts w:ascii="Calibri" w:eastAsia="Arial Unicode MS" w:hAnsi="Calibri" w:cs="Calibri"/>
                <w:sz w:val="20"/>
                <w:lang w:val="es-CO" w:eastAsia="es-ES"/>
              </w:rPr>
            </w:pPr>
          </w:p>
        </w:tc>
      </w:tr>
    </w:tbl>
    <w:p w14:paraId="26247365" w14:textId="77777777" w:rsidR="001A22ED" w:rsidRPr="005E0C77" w:rsidRDefault="001A22ED" w:rsidP="00190244">
      <w:pPr>
        <w:rPr>
          <w:rFonts w:ascii="Calibri" w:hAnsi="Calibri" w:cs="Calibri"/>
          <w:szCs w:val="20"/>
          <w:lang w:val="es-CO"/>
        </w:rPr>
      </w:pPr>
    </w:p>
    <w:tbl>
      <w:tblPr>
        <w:tblW w:w="5000" w:type="pct"/>
        <w:jc w:val="center"/>
        <w:tblBorders>
          <w:top w:val="single" w:sz="4" w:space="0" w:color="DA291C"/>
          <w:left w:val="single" w:sz="4" w:space="0" w:color="DA291C"/>
          <w:bottom w:val="single" w:sz="4" w:space="0" w:color="DA291C"/>
          <w:right w:val="single" w:sz="4" w:space="0" w:color="DA291C"/>
          <w:insideH w:val="single" w:sz="4" w:space="0" w:color="DA291C"/>
          <w:insideV w:val="single" w:sz="4" w:space="0" w:color="DA291C"/>
        </w:tblBorders>
        <w:tblLayout w:type="fixed"/>
        <w:tblLook w:val="01E0" w:firstRow="1" w:lastRow="1" w:firstColumn="1" w:lastColumn="1" w:noHBand="0" w:noVBand="0"/>
      </w:tblPr>
      <w:tblGrid>
        <w:gridCol w:w="9962"/>
      </w:tblGrid>
      <w:tr w:rsidR="00563CF4" w:rsidRPr="005E0C77" w14:paraId="43C60F40" w14:textId="77777777" w:rsidTr="00876277">
        <w:trPr>
          <w:trHeight w:val="305"/>
          <w:jc w:val="center"/>
        </w:trPr>
        <w:tc>
          <w:tcPr>
            <w:tcW w:w="5000" w:type="pct"/>
            <w:tcBorders>
              <w:top w:val="single" w:sz="4" w:space="0" w:color="DA291C"/>
            </w:tcBorders>
            <w:shd w:val="clear" w:color="auto" w:fill="DA291C"/>
            <w:vAlign w:val="center"/>
          </w:tcPr>
          <w:p w14:paraId="5F6BC088" w14:textId="77777777" w:rsidR="00563CF4" w:rsidRPr="005E0C77" w:rsidRDefault="0008138C" w:rsidP="00DA5AD1">
            <w:pPr>
              <w:pStyle w:val="StyleHeading2Left2"/>
              <w:jc w:val="center"/>
              <w:rPr>
                <w:rFonts w:ascii="Calibri" w:hAnsi="Calibri" w:cs="Calibri"/>
                <w:b/>
                <w:color w:val="FFFFFF"/>
                <w:sz w:val="20"/>
                <w:lang w:val="es-CO"/>
              </w:rPr>
            </w:pPr>
            <w:bookmarkStart w:id="1" w:name="_Hlk111624036"/>
            <w:r w:rsidRPr="005E0C77">
              <w:rPr>
                <w:rFonts w:ascii="Calibri" w:hAnsi="Calibri" w:cs="Calibri"/>
                <w:b/>
                <w:color w:val="FFFFFF"/>
                <w:sz w:val="20"/>
                <w:lang w:val="es-CO"/>
              </w:rPr>
              <w:t>TELETRABAJO</w:t>
            </w:r>
          </w:p>
        </w:tc>
      </w:tr>
      <w:tr w:rsidR="00563CF4" w:rsidRPr="005E0C77" w14:paraId="40AB2AB7" w14:textId="77777777" w:rsidTr="00727321">
        <w:trPr>
          <w:trHeight w:val="764"/>
          <w:jc w:val="center"/>
        </w:trPr>
        <w:tc>
          <w:tcPr>
            <w:tcW w:w="5000" w:type="pct"/>
            <w:vAlign w:val="center"/>
          </w:tcPr>
          <w:p w14:paraId="2043EF08" w14:textId="77777777" w:rsidR="00746DFC" w:rsidRPr="005E0C77" w:rsidRDefault="00746DFC" w:rsidP="003F3C0D">
            <w:pPr>
              <w:ind w:left="720"/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  <w:p w14:paraId="6935C525" w14:textId="5BEB97FE" w:rsidR="00D8271C" w:rsidRPr="005E0C77" w:rsidRDefault="0008138C" w:rsidP="00D8271C">
            <w:pPr>
              <w:autoSpaceDE w:val="0"/>
              <w:autoSpaceDN w:val="0"/>
              <w:rPr>
                <w:rFonts w:ascii="Calibri" w:hAnsi="Calibri" w:cs="Calibri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szCs w:val="20"/>
                <w:lang w:val="es-CO"/>
              </w:rPr>
              <w:t xml:space="preserve">Este cargo es elegible para </w:t>
            </w:r>
            <w:r w:rsidR="00475379" w:rsidRPr="005E0C77">
              <w:rPr>
                <w:rFonts w:ascii="Calibri" w:hAnsi="Calibri" w:cs="Calibri"/>
                <w:szCs w:val="20"/>
                <w:lang w:val="es-CO"/>
              </w:rPr>
              <w:t>desempeñarse</w:t>
            </w:r>
            <w:r w:rsidRPr="005E0C77">
              <w:rPr>
                <w:rFonts w:ascii="Calibri" w:hAnsi="Calibri" w:cs="Calibri"/>
                <w:szCs w:val="20"/>
                <w:lang w:val="es-CO"/>
              </w:rPr>
              <w:t xml:space="preserve"> en teletrabajo:  SI </w:t>
            </w:r>
            <w:r w:rsidR="0070245E" w:rsidRPr="005E0C77">
              <w:rPr>
                <w:rFonts w:ascii="Calibri" w:hAnsi="Calibri" w:cs="Calibri"/>
                <w:szCs w:val="20"/>
                <w:lang w:val="es-CO"/>
              </w:rPr>
              <w:t>_</w:t>
            </w:r>
            <w:r w:rsidR="00F163DF" w:rsidRPr="00F163DF">
              <w:rPr>
                <w:rFonts w:ascii="Calibri" w:hAnsi="Calibri" w:cs="Calibri"/>
                <w:szCs w:val="20"/>
                <w:u w:val="single"/>
                <w:lang w:val="es-CO"/>
              </w:rPr>
              <w:t>X</w:t>
            </w:r>
            <w:r w:rsidR="0070245E" w:rsidRPr="005E0C77">
              <w:rPr>
                <w:rFonts w:ascii="Calibri" w:hAnsi="Calibri" w:cs="Calibri"/>
                <w:szCs w:val="20"/>
                <w:lang w:val="es-CO"/>
              </w:rPr>
              <w:t>_</w:t>
            </w:r>
            <w:r w:rsidRPr="005E0C77">
              <w:rPr>
                <w:rFonts w:ascii="Calibri" w:hAnsi="Calibri" w:cs="Calibri"/>
                <w:szCs w:val="20"/>
                <w:lang w:val="es-CO"/>
              </w:rPr>
              <w:t xml:space="preserve">  </w:t>
            </w:r>
            <w:r w:rsidR="00F163DF">
              <w:rPr>
                <w:rFonts w:ascii="Calibri" w:hAnsi="Calibri" w:cs="Calibri"/>
                <w:szCs w:val="20"/>
                <w:lang w:val="es-CO"/>
              </w:rPr>
              <w:t xml:space="preserve"> </w:t>
            </w:r>
            <w:r w:rsidRPr="005E0C77">
              <w:rPr>
                <w:rFonts w:ascii="Calibri" w:hAnsi="Calibri" w:cs="Calibri"/>
                <w:szCs w:val="20"/>
                <w:lang w:val="es-CO"/>
              </w:rPr>
              <w:t>NO</w:t>
            </w:r>
            <w:r w:rsidR="008101B1" w:rsidRPr="005E0C77">
              <w:rPr>
                <w:rFonts w:ascii="Calibri" w:hAnsi="Calibri" w:cs="Calibri"/>
                <w:szCs w:val="20"/>
                <w:lang w:val="es-CO"/>
              </w:rPr>
              <w:t xml:space="preserve"> </w:t>
            </w:r>
            <w:r w:rsidR="0070245E" w:rsidRPr="005E0C77">
              <w:rPr>
                <w:rFonts w:ascii="Calibri" w:hAnsi="Calibri" w:cs="Calibri"/>
                <w:szCs w:val="20"/>
                <w:lang w:val="es-CO"/>
              </w:rPr>
              <w:t>___</w:t>
            </w:r>
          </w:p>
          <w:p w14:paraId="4ED901F8" w14:textId="77777777" w:rsidR="00475379" w:rsidRPr="005E0C77" w:rsidRDefault="00475379" w:rsidP="00D8271C">
            <w:pPr>
              <w:autoSpaceDE w:val="0"/>
              <w:autoSpaceDN w:val="0"/>
              <w:rPr>
                <w:rFonts w:ascii="Calibri" w:hAnsi="Calibri" w:cs="Calibri"/>
                <w:szCs w:val="20"/>
                <w:lang w:val="es-CO"/>
              </w:rPr>
            </w:pPr>
          </w:p>
          <w:p w14:paraId="762D65A6" w14:textId="4042C0CF" w:rsidR="00475379" w:rsidRPr="005E0C77" w:rsidRDefault="00475379" w:rsidP="00D8271C">
            <w:pPr>
              <w:autoSpaceDE w:val="0"/>
              <w:autoSpaceDN w:val="0"/>
              <w:rPr>
                <w:rFonts w:ascii="Calibri" w:hAnsi="Calibri" w:cs="Calibri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szCs w:val="20"/>
                <w:lang w:val="es-CO"/>
              </w:rPr>
              <w:t xml:space="preserve">Modalidad: Autónomo </w:t>
            </w:r>
            <w:r w:rsidR="0070245E" w:rsidRPr="005E0C77">
              <w:rPr>
                <w:rFonts w:ascii="Calibri" w:hAnsi="Calibri" w:cs="Calibri"/>
                <w:szCs w:val="20"/>
                <w:lang w:val="es-CO"/>
              </w:rPr>
              <w:t>_</w:t>
            </w:r>
            <w:r w:rsidR="00F163DF">
              <w:rPr>
                <w:rFonts w:ascii="Calibri" w:hAnsi="Calibri" w:cs="Calibri"/>
                <w:szCs w:val="20"/>
                <w:u w:val="single"/>
                <w:lang w:val="es-CO"/>
              </w:rPr>
              <w:t>X</w:t>
            </w:r>
            <w:r w:rsidR="0070245E" w:rsidRPr="005E0C77">
              <w:rPr>
                <w:rFonts w:ascii="Calibri" w:hAnsi="Calibri" w:cs="Calibri"/>
                <w:szCs w:val="20"/>
                <w:lang w:val="es-CO"/>
              </w:rPr>
              <w:t xml:space="preserve">_      </w:t>
            </w:r>
            <w:r w:rsidRPr="005E0C77">
              <w:rPr>
                <w:rFonts w:ascii="Calibri" w:hAnsi="Calibri" w:cs="Calibri"/>
                <w:szCs w:val="20"/>
                <w:lang w:val="es-CO"/>
              </w:rPr>
              <w:t xml:space="preserve">Suplementario </w:t>
            </w:r>
            <w:r w:rsidR="0070245E" w:rsidRPr="005E0C77">
              <w:rPr>
                <w:rFonts w:ascii="Calibri" w:hAnsi="Calibri" w:cs="Calibri"/>
                <w:szCs w:val="20"/>
                <w:lang w:val="es-CO"/>
              </w:rPr>
              <w:t>___</w:t>
            </w:r>
          </w:p>
          <w:p w14:paraId="46A19A59" w14:textId="77777777" w:rsidR="00746DFC" w:rsidRPr="005E0C77" w:rsidRDefault="00746DFC" w:rsidP="003F3C0D">
            <w:pPr>
              <w:ind w:left="720"/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</w:tc>
      </w:tr>
      <w:bookmarkEnd w:id="1"/>
    </w:tbl>
    <w:p w14:paraId="019274EB" w14:textId="77777777" w:rsidR="00AF0AA5" w:rsidRPr="005E0C77" w:rsidRDefault="00AF0AA5" w:rsidP="00F4482E">
      <w:pPr>
        <w:rPr>
          <w:rFonts w:ascii="Calibri" w:hAnsi="Calibri" w:cs="Calibri"/>
          <w:szCs w:val="20"/>
          <w:lang w:val="es-CO"/>
        </w:rPr>
      </w:pPr>
    </w:p>
    <w:sectPr w:rsidR="00AF0AA5" w:rsidRPr="005E0C77" w:rsidSect="00727321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134" w:right="1134" w:bottom="1134" w:left="1134" w:header="709" w:footer="41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2F78B" w14:textId="77777777" w:rsidR="00734A2A" w:rsidRDefault="00734A2A">
      <w:r>
        <w:separator/>
      </w:r>
    </w:p>
  </w:endnote>
  <w:endnote w:type="continuationSeparator" w:id="0">
    <w:p w14:paraId="54A631DB" w14:textId="77777777" w:rsidR="00734A2A" w:rsidRDefault="00734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C1631" w14:textId="77777777" w:rsidR="002F6B04" w:rsidRDefault="002F6B04"/>
  <w:p w14:paraId="2E9C4B84" w14:textId="77777777" w:rsidR="00D6799D" w:rsidRDefault="00D6799D"/>
  <w:p w14:paraId="3D09C824" w14:textId="77777777" w:rsidR="00D6799D" w:rsidRDefault="00D6799D"/>
  <w:p w14:paraId="3B4FE7F7" w14:textId="77777777" w:rsidR="002F6B04" w:rsidRDefault="002F6B04"/>
  <w:p w14:paraId="0382D53D" w14:textId="77777777" w:rsidR="000E0F29" w:rsidRDefault="000E0F29" w:rsidP="00D6799D">
    <w:pPr>
      <w:pStyle w:val="Piedepgina"/>
    </w:pPr>
  </w:p>
  <w:p w14:paraId="4D3B24DB" w14:textId="77777777" w:rsidR="00727321" w:rsidRPr="00E43DA7" w:rsidRDefault="00F14D5E" w:rsidP="00727321">
    <w:pPr>
      <w:pStyle w:val="Piedepgina"/>
      <w:tabs>
        <w:tab w:val="clear" w:pos="4320"/>
        <w:tab w:val="clear" w:pos="8640"/>
        <w:tab w:val="left" w:pos="2245"/>
      </w:tabs>
      <w:rPr>
        <w:rFonts w:ascii="Calibri" w:hAnsi="Calibri" w:cs="Calibri"/>
        <w:sz w:val="18"/>
        <w:szCs w:val="18"/>
        <w:lang w:val="en-US"/>
      </w:rPr>
    </w:pPr>
    <w:r w:rsidRPr="00033A36">
      <w:rPr>
        <w:rFonts w:ascii="Calibri" w:hAnsi="Calibri" w:cs="Calibri"/>
        <w:sz w:val="18"/>
        <w:szCs w:val="18"/>
        <w:lang w:val="en-US"/>
      </w:rPr>
      <w:t xml:space="preserve">709050-40219-HR-FRM-0001 Rev </w:t>
    </w:r>
    <w:r w:rsidR="004D2681">
      <w:rPr>
        <w:rFonts w:ascii="Calibri" w:hAnsi="Calibri" w:cs="Calibri"/>
        <w:sz w:val="18"/>
        <w:szCs w:val="18"/>
        <w:lang w:val="en-US"/>
      </w:rPr>
      <w:t>8</w:t>
    </w:r>
    <w:r>
      <w:rPr>
        <w:rFonts w:ascii="Calibri" w:hAnsi="Calibri" w:cs="Calibri"/>
        <w:sz w:val="18"/>
        <w:szCs w:val="18"/>
        <w:lang w:val="en-US"/>
      </w:rPr>
      <w:t xml:space="preserve"> </w:t>
    </w:r>
    <w:r w:rsidR="004D2681">
      <w:rPr>
        <w:rFonts w:ascii="Calibri" w:hAnsi="Calibri" w:cs="Calibri"/>
        <w:sz w:val="18"/>
        <w:szCs w:val="18"/>
        <w:lang w:val="en-US"/>
      </w:rPr>
      <w:t>17</w:t>
    </w:r>
    <w:r>
      <w:rPr>
        <w:rFonts w:ascii="Calibri" w:hAnsi="Calibri" w:cs="Calibri"/>
        <w:sz w:val="18"/>
        <w:szCs w:val="18"/>
        <w:lang w:val="en-US"/>
      </w:rPr>
      <w:t xml:space="preserve"> </w:t>
    </w:r>
    <w:proofErr w:type="spellStart"/>
    <w:r w:rsidR="004D2681">
      <w:rPr>
        <w:rFonts w:ascii="Calibri" w:hAnsi="Calibri" w:cs="Calibri"/>
        <w:sz w:val="18"/>
        <w:szCs w:val="18"/>
        <w:lang w:val="en-US"/>
      </w:rPr>
      <w:t>agosto</w:t>
    </w:r>
    <w:proofErr w:type="spellEnd"/>
    <w:r>
      <w:rPr>
        <w:rFonts w:ascii="Calibri" w:hAnsi="Calibri" w:cs="Calibri"/>
        <w:sz w:val="18"/>
        <w:szCs w:val="18"/>
        <w:lang w:val="en-US"/>
      </w:rPr>
      <w:t xml:space="preserve"> 2022</w:t>
    </w:r>
    <w:r w:rsidR="00727321" w:rsidRPr="00E43DA7">
      <w:rPr>
        <w:rFonts w:ascii="Calibri" w:hAnsi="Calibri" w:cs="Calibri"/>
        <w:sz w:val="18"/>
        <w:szCs w:val="18"/>
        <w:lang w:val="en-US"/>
      </w:rPr>
      <w:tab/>
    </w:r>
  </w:p>
  <w:p w14:paraId="7101B907" w14:textId="77777777" w:rsidR="00727321" w:rsidRDefault="00727321" w:rsidP="00D6799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976C5" w14:textId="77777777" w:rsidR="00EA7BA1" w:rsidRPr="00E43DA7" w:rsidRDefault="00033A36" w:rsidP="00EA7BA1">
    <w:pPr>
      <w:pStyle w:val="Piedepgina"/>
      <w:tabs>
        <w:tab w:val="clear" w:pos="4320"/>
        <w:tab w:val="clear" w:pos="8640"/>
        <w:tab w:val="left" w:pos="2245"/>
      </w:tabs>
      <w:rPr>
        <w:rFonts w:ascii="Calibri" w:hAnsi="Calibri" w:cs="Calibri"/>
        <w:sz w:val="18"/>
        <w:szCs w:val="18"/>
        <w:lang w:val="en-US"/>
      </w:rPr>
    </w:pPr>
    <w:r w:rsidRPr="00033A36">
      <w:rPr>
        <w:rFonts w:ascii="Calibri" w:hAnsi="Calibri" w:cs="Calibri"/>
        <w:sz w:val="18"/>
        <w:szCs w:val="18"/>
        <w:lang w:val="en-US"/>
      </w:rPr>
      <w:t>709050</w:t>
    </w:r>
    <w:r w:rsidR="00E43DA7" w:rsidRPr="00033A36">
      <w:rPr>
        <w:rFonts w:ascii="Calibri" w:hAnsi="Calibri" w:cs="Calibri"/>
        <w:sz w:val="18"/>
        <w:szCs w:val="18"/>
        <w:lang w:val="en-US"/>
      </w:rPr>
      <w:t>-</w:t>
    </w:r>
    <w:r w:rsidRPr="00033A36">
      <w:rPr>
        <w:rFonts w:ascii="Calibri" w:hAnsi="Calibri" w:cs="Calibri"/>
        <w:sz w:val="18"/>
        <w:szCs w:val="18"/>
        <w:lang w:val="en-US"/>
      </w:rPr>
      <w:t>40219-HR</w:t>
    </w:r>
    <w:r w:rsidR="00E43DA7" w:rsidRPr="00033A36">
      <w:rPr>
        <w:rFonts w:ascii="Calibri" w:hAnsi="Calibri" w:cs="Calibri"/>
        <w:sz w:val="18"/>
        <w:szCs w:val="18"/>
        <w:lang w:val="en-US"/>
      </w:rPr>
      <w:t>-FRM-00</w:t>
    </w:r>
    <w:r w:rsidRPr="00033A36">
      <w:rPr>
        <w:rFonts w:ascii="Calibri" w:hAnsi="Calibri" w:cs="Calibri"/>
        <w:sz w:val="18"/>
        <w:szCs w:val="18"/>
        <w:lang w:val="en-US"/>
      </w:rPr>
      <w:t xml:space="preserve">01 Rev </w:t>
    </w:r>
    <w:r w:rsidR="00475379">
      <w:rPr>
        <w:rFonts w:ascii="Calibri" w:hAnsi="Calibri" w:cs="Calibri"/>
        <w:sz w:val="18"/>
        <w:szCs w:val="18"/>
        <w:lang w:val="en-US"/>
      </w:rPr>
      <w:t>8</w:t>
    </w:r>
    <w:r>
      <w:rPr>
        <w:rFonts w:ascii="Calibri" w:hAnsi="Calibri" w:cs="Calibri"/>
        <w:sz w:val="18"/>
        <w:szCs w:val="18"/>
        <w:lang w:val="en-US"/>
      </w:rPr>
      <w:t xml:space="preserve"> </w:t>
    </w:r>
    <w:r w:rsidR="00475379">
      <w:rPr>
        <w:rFonts w:ascii="Calibri" w:hAnsi="Calibri" w:cs="Calibri"/>
        <w:sz w:val="18"/>
        <w:szCs w:val="18"/>
        <w:lang w:val="en-US"/>
      </w:rPr>
      <w:t>17</w:t>
    </w:r>
    <w:r>
      <w:rPr>
        <w:rFonts w:ascii="Calibri" w:hAnsi="Calibri" w:cs="Calibri"/>
        <w:sz w:val="18"/>
        <w:szCs w:val="18"/>
        <w:lang w:val="en-US"/>
      </w:rPr>
      <w:t xml:space="preserve"> </w:t>
    </w:r>
    <w:proofErr w:type="spellStart"/>
    <w:r w:rsidR="00475379">
      <w:rPr>
        <w:rFonts w:ascii="Calibri" w:hAnsi="Calibri" w:cs="Calibri"/>
        <w:sz w:val="18"/>
        <w:szCs w:val="18"/>
        <w:lang w:val="en-US"/>
      </w:rPr>
      <w:t>agosto</w:t>
    </w:r>
    <w:proofErr w:type="spellEnd"/>
    <w:r>
      <w:rPr>
        <w:rFonts w:ascii="Calibri" w:hAnsi="Calibri" w:cs="Calibri"/>
        <w:sz w:val="18"/>
        <w:szCs w:val="18"/>
        <w:lang w:val="en-US"/>
      </w:rPr>
      <w:t xml:space="preserve"> 2022</w:t>
    </w:r>
  </w:p>
  <w:p w14:paraId="7C3E2127" w14:textId="77777777" w:rsidR="00EA7BA1" w:rsidRPr="00E43DA7" w:rsidRDefault="00EA7BA1" w:rsidP="00EA7BA1">
    <w:pPr>
      <w:pStyle w:val="Piedepgina"/>
      <w:tabs>
        <w:tab w:val="clear" w:pos="4320"/>
        <w:tab w:val="clear" w:pos="8640"/>
        <w:tab w:val="left" w:pos="2245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7F458" w14:textId="77777777" w:rsidR="00734A2A" w:rsidRDefault="00734A2A">
      <w:r>
        <w:separator/>
      </w:r>
    </w:p>
  </w:footnote>
  <w:footnote w:type="continuationSeparator" w:id="0">
    <w:p w14:paraId="47EAF359" w14:textId="77777777" w:rsidR="00734A2A" w:rsidRDefault="00734A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51308" w14:textId="77777777" w:rsidR="003D6D8D" w:rsidRDefault="003D6D8D" w:rsidP="0018327B">
    <w:pPr>
      <w:rPr>
        <w:sz w:val="10"/>
        <w:szCs w:val="10"/>
        <w:lang w:val="es-CO"/>
      </w:rPr>
    </w:pPr>
  </w:p>
  <w:p w14:paraId="5167D76C" w14:textId="77777777" w:rsidR="003D6D8D" w:rsidRDefault="003D6D8D" w:rsidP="0018327B">
    <w:pPr>
      <w:rPr>
        <w:sz w:val="10"/>
        <w:szCs w:val="10"/>
        <w:lang w:val="es-CO"/>
      </w:rPr>
    </w:pPr>
  </w:p>
  <w:p w14:paraId="17C028F2" w14:textId="77777777" w:rsidR="00D6799D" w:rsidRDefault="00D6799D" w:rsidP="0018327B">
    <w:pPr>
      <w:rPr>
        <w:sz w:val="10"/>
        <w:szCs w:val="10"/>
        <w:lang w:val="es-CO"/>
      </w:rPr>
    </w:pPr>
  </w:p>
  <w:p w14:paraId="41EF962B" w14:textId="77777777" w:rsidR="00BE405A" w:rsidRDefault="00BE405A" w:rsidP="0018327B">
    <w:pPr>
      <w:rPr>
        <w:sz w:val="10"/>
        <w:szCs w:val="10"/>
      </w:rPr>
    </w:pPr>
  </w:p>
  <w:p w14:paraId="1F60C9B0" w14:textId="77777777" w:rsidR="00E66374" w:rsidRPr="00834BB3" w:rsidRDefault="00E66374">
    <w:pPr>
      <w:pStyle w:val="Encabezado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AF955" w14:textId="34F9C4A2" w:rsidR="00484A23" w:rsidRDefault="008101B1">
    <w:r>
      <w:rPr>
        <w:noProof/>
      </w:rPr>
      <w:drawing>
        <wp:anchor distT="0" distB="0" distL="114300" distR="114300" simplePos="0" relativeHeight="251657728" behindDoc="0" locked="0" layoutInCell="1" allowOverlap="1" wp14:anchorId="04B67223" wp14:editId="392E016F">
          <wp:simplePos x="0" y="0"/>
          <wp:positionH relativeFrom="column">
            <wp:posOffset>3810</wp:posOffset>
          </wp:positionH>
          <wp:positionV relativeFrom="paragraph">
            <wp:posOffset>3175</wp:posOffset>
          </wp:positionV>
          <wp:extent cx="1571625" cy="47625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5000" w:type="pct"/>
      <w:jc w:val="center"/>
      <w:tblLook w:val="0000" w:firstRow="0" w:lastRow="0" w:firstColumn="0" w:lastColumn="0" w:noHBand="0" w:noVBand="0"/>
    </w:tblPr>
    <w:tblGrid>
      <w:gridCol w:w="9972"/>
    </w:tblGrid>
    <w:tr w:rsidR="00484A23" w:rsidRPr="00AC7F24" w14:paraId="3B352797" w14:textId="77777777" w:rsidTr="006C1054">
      <w:trPr>
        <w:trHeight w:val="705"/>
        <w:jc w:val="center"/>
      </w:trPr>
      <w:tc>
        <w:tcPr>
          <w:tcW w:w="5000" w:type="pct"/>
          <w:shd w:val="clear" w:color="auto" w:fill="auto"/>
        </w:tcPr>
        <w:p w14:paraId="597BE73A" w14:textId="77777777" w:rsidR="00EA7BA1" w:rsidRPr="00207A7D" w:rsidRDefault="006C1054" w:rsidP="006C1054">
          <w:pPr>
            <w:tabs>
              <w:tab w:val="center" w:pos="4986"/>
            </w:tabs>
            <w:jc w:val="right"/>
            <w:rPr>
              <w:rFonts w:ascii="Calibri" w:hAnsi="Calibri" w:cs="Calibri"/>
              <w:b/>
              <w:bCs/>
              <w:color w:val="00338D"/>
              <w:sz w:val="24"/>
              <w:lang w:val="es-CO"/>
            </w:rPr>
          </w:pPr>
          <w:r w:rsidRPr="00207A7D">
            <w:rPr>
              <w:rFonts w:ascii="Calibri" w:hAnsi="Calibri" w:cs="Calibri"/>
              <w:b/>
              <w:bCs/>
              <w:sz w:val="28"/>
              <w:szCs w:val="28"/>
              <w:lang w:val="es-CO"/>
            </w:rPr>
            <w:tab/>
          </w:r>
          <w:r w:rsidRPr="00207A7D">
            <w:rPr>
              <w:rFonts w:ascii="Calibri" w:hAnsi="Calibri" w:cs="Calibri"/>
              <w:b/>
              <w:bCs/>
              <w:sz w:val="28"/>
              <w:szCs w:val="28"/>
              <w:lang w:val="es-CO"/>
            </w:rPr>
            <w:tab/>
          </w:r>
          <w:r w:rsidRPr="00207A7D">
            <w:rPr>
              <w:rFonts w:ascii="Calibri" w:hAnsi="Calibri" w:cs="Calibri"/>
              <w:b/>
              <w:color w:val="00338D"/>
              <w:sz w:val="24"/>
            </w:rPr>
            <w:t>Descriptivo de cargo</w:t>
          </w:r>
        </w:p>
        <w:p w14:paraId="01628280" w14:textId="77777777" w:rsidR="00D6799D" w:rsidRPr="00AC7F24" w:rsidRDefault="00D6799D" w:rsidP="00D6799D">
          <w:pPr>
            <w:rPr>
              <w:rFonts w:cs="Arial"/>
              <w:sz w:val="21"/>
              <w:szCs w:val="21"/>
              <w:lang w:val="es-CO"/>
            </w:rPr>
          </w:pPr>
          <w:r>
            <w:rPr>
              <w:rFonts w:cs="Arial"/>
              <w:b/>
              <w:bCs/>
              <w:sz w:val="24"/>
              <w:lang w:val="es-CO"/>
            </w:rPr>
            <w:t xml:space="preserve">                          </w:t>
          </w:r>
        </w:p>
      </w:tc>
    </w:tr>
  </w:tbl>
  <w:p w14:paraId="013CA374" w14:textId="77777777" w:rsidR="00BE405A" w:rsidRPr="003D6D8D" w:rsidRDefault="00BE405A">
    <w:pPr>
      <w:pStyle w:val="Encabezado"/>
      <w:rPr>
        <w:sz w:val="6"/>
        <w:szCs w:val="6"/>
        <w:lang w:val="es-CO"/>
      </w:rPr>
    </w:pPr>
  </w:p>
  <w:p w14:paraId="0E573EAF" w14:textId="77777777" w:rsidR="00BE405A" w:rsidRPr="003D6D8D" w:rsidRDefault="00BE405A">
    <w:pPr>
      <w:pStyle w:val="Encabezado"/>
      <w:rPr>
        <w:rFonts w:cs="Arial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2923"/>
    <w:multiLevelType w:val="multilevel"/>
    <w:tmpl w:val="220ECFD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decimal"/>
      <w:pStyle w:val="StyleHeading3NotBold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4D15BC4"/>
    <w:multiLevelType w:val="hybridMultilevel"/>
    <w:tmpl w:val="5F5CC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DB2A27"/>
    <w:multiLevelType w:val="hybridMultilevel"/>
    <w:tmpl w:val="3140B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A79FE"/>
    <w:multiLevelType w:val="hybridMultilevel"/>
    <w:tmpl w:val="98103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6F070A"/>
    <w:multiLevelType w:val="hybridMultilevel"/>
    <w:tmpl w:val="86364F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397A7E"/>
    <w:multiLevelType w:val="hybridMultilevel"/>
    <w:tmpl w:val="ECBA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C7A58"/>
    <w:multiLevelType w:val="hybridMultilevel"/>
    <w:tmpl w:val="853A9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E48C0"/>
    <w:multiLevelType w:val="hybridMultilevel"/>
    <w:tmpl w:val="73D64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C6B43"/>
    <w:multiLevelType w:val="hybridMultilevel"/>
    <w:tmpl w:val="6608C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981901"/>
    <w:multiLevelType w:val="hybridMultilevel"/>
    <w:tmpl w:val="00DAEA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724DF"/>
    <w:multiLevelType w:val="hybridMultilevel"/>
    <w:tmpl w:val="525C0B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395014"/>
    <w:multiLevelType w:val="hybridMultilevel"/>
    <w:tmpl w:val="CA1AD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028A5"/>
    <w:multiLevelType w:val="hybridMultilevel"/>
    <w:tmpl w:val="0CC09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8437AB"/>
    <w:multiLevelType w:val="hybridMultilevel"/>
    <w:tmpl w:val="DA64EE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07BF0"/>
    <w:multiLevelType w:val="hybridMultilevel"/>
    <w:tmpl w:val="E5AEF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AE5A50"/>
    <w:multiLevelType w:val="singleLevel"/>
    <w:tmpl w:val="5CE64D44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16" w15:restartNumberingAfterBreak="0">
    <w:nsid w:val="6B14323E"/>
    <w:multiLevelType w:val="multilevel"/>
    <w:tmpl w:val="787E00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C857A0C"/>
    <w:multiLevelType w:val="hybridMultilevel"/>
    <w:tmpl w:val="DB3E82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F96379"/>
    <w:multiLevelType w:val="hybridMultilevel"/>
    <w:tmpl w:val="EC787D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6C5667"/>
    <w:multiLevelType w:val="multilevel"/>
    <w:tmpl w:val="3A0664D0"/>
    <w:lvl w:ilvl="0">
      <w:start w:val="1"/>
      <w:numFmt w:val="decimal"/>
      <w:pStyle w:val="Style1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num w:numId="1" w16cid:durableId="566690790">
    <w:abstractNumId w:val="19"/>
  </w:num>
  <w:num w:numId="2" w16cid:durableId="763573829">
    <w:abstractNumId w:val="0"/>
  </w:num>
  <w:num w:numId="3" w16cid:durableId="1010138943">
    <w:abstractNumId w:val="15"/>
  </w:num>
  <w:num w:numId="4" w16cid:durableId="1625115387">
    <w:abstractNumId w:val="16"/>
  </w:num>
  <w:num w:numId="5" w16cid:durableId="1040788798">
    <w:abstractNumId w:val="2"/>
  </w:num>
  <w:num w:numId="6" w16cid:durableId="1821845148">
    <w:abstractNumId w:val="18"/>
  </w:num>
  <w:num w:numId="7" w16cid:durableId="1662731035">
    <w:abstractNumId w:val="13"/>
  </w:num>
  <w:num w:numId="8" w16cid:durableId="877618679">
    <w:abstractNumId w:val="12"/>
  </w:num>
  <w:num w:numId="9" w16cid:durableId="1972056339">
    <w:abstractNumId w:val="6"/>
  </w:num>
  <w:num w:numId="10" w16cid:durableId="1741559231">
    <w:abstractNumId w:val="11"/>
  </w:num>
  <w:num w:numId="11" w16cid:durableId="1962106047">
    <w:abstractNumId w:val="7"/>
  </w:num>
  <w:num w:numId="12" w16cid:durableId="1657800393">
    <w:abstractNumId w:val="0"/>
  </w:num>
  <w:num w:numId="13" w16cid:durableId="2010984895">
    <w:abstractNumId w:val="9"/>
  </w:num>
  <w:num w:numId="14" w16cid:durableId="704521686">
    <w:abstractNumId w:val="5"/>
  </w:num>
  <w:num w:numId="15" w16cid:durableId="815419959">
    <w:abstractNumId w:val="0"/>
  </w:num>
  <w:num w:numId="16" w16cid:durableId="1482847726">
    <w:abstractNumId w:val="0"/>
  </w:num>
  <w:num w:numId="17" w16cid:durableId="1930580397">
    <w:abstractNumId w:val="0"/>
  </w:num>
  <w:num w:numId="18" w16cid:durableId="255335223">
    <w:abstractNumId w:val="0"/>
  </w:num>
  <w:num w:numId="19" w16cid:durableId="845218531">
    <w:abstractNumId w:val="1"/>
  </w:num>
  <w:num w:numId="20" w16cid:durableId="1556357701">
    <w:abstractNumId w:val="17"/>
  </w:num>
  <w:num w:numId="21" w16cid:durableId="1685394913">
    <w:abstractNumId w:val="14"/>
  </w:num>
  <w:num w:numId="22" w16cid:durableId="243494847">
    <w:abstractNumId w:val="3"/>
  </w:num>
  <w:num w:numId="23" w16cid:durableId="1283614558">
    <w:abstractNumId w:val="4"/>
  </w:num>
  <w:num w:numId="24" w16cid:durableId="1071266988">
    <w:abstractNumId w:val="10"/>
  </w:num>
  <w:num w:numId="25" w16cid:durableId="1217356237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02"/>
    <w:rsid w:val="00005E75"/>
    <w:rsid w:val="0000602A"/>
    <w:rsid w:val="0000701D"/>
    <w:rsid w:val="00012F85"/>
    <w:rsid w:val="000131F0"/>
    <w:rsid w:val="00017AC3"/>
    <w:rsid w:val="0002100F"/>
    <w:rsid w:val="00023C55"/>
    <w:rsid w:val="000274AC"/>
    <w:rsid w:val="00033A36"/>
    <w:rsid w:val="00034F7F"/>
    <w:rsid w:val="00035390"/>
    <w:rsid w:val="00040900"/>
    <w:rsid w:val="000423C4"/>
    <w:rsid w:val="00042684"/>
    <w:rsid w:val="0004287F"/>
    <w:rsid w:val="000464F7"/>
    <w:rsid w:val="0004667F"/>
    <w:rsid w:val="00050EC6"/>
    <w:rsid w:val="00053C50"/>
    <w:rsid w:val="000543AD"/>
    <w:rsid w:val="00054BC8"/>
    <w:rsid w:val="00065854"/>
    <w:rsid w:val="000704BC"/>
    <w:rsid w:val="0008138C"/>
    <w:rsid w:val="00082B72"/>
    <w:rsid w:val="00082F30"/>
    <w:rsid w:val="00090619"/>
    <w:rsid w:val="000A1C87"/>
    <w:rsid w:val="000B6484"/>
    <w:rsid w:val="000C0E07"/>
    <w:rsid w:val="000C2C6B"/>
    <w:rsid w:val="000C396F"/>
    <w:rsid w:val="000C3F6B"/>
    <w:rsid w:val="000C490E"/>
    <w:rsid w:val="000C7649"/>
    <w:rsid w:val="000C7A17"/>
    <w:rsid w:val="000D1603"/>
    <w:rsid w:val="000D219E"/>
    <w:rsid w:val="000D23C8"/>
    <w:rsid w:val="000D6BE1"/>
    <w:rsid w:val="000D790C"/>
    <w:rsid w:val="000E0F29"/>
    <w:rsid w:val="000E23CD"/>
    <w:rsid w:val="000E27EF"/>
    <w:rsid w:val="000F07B6"/>
    <w:rsid w:val="000F2FCF"/>
    <w:rsid w:val="000F50E6"/>
    <w:rsid w:val="001003C8"/>
    <w:rsid w:val="001005E3"/>
    <w:rsid w:val="001026D9"/>
    <w:rsid w:val="00103070"/>
    <w:rsid w:val="00117953"/>
    <w:rsid w:val="00121E1A"/>
    <w:rsid w:val="00130C79"/>
    <w:rsid w:val="0013205E"/>
    <w:rsid w:val="00135E6A"/>
    <w:rsid w:val="00136245"/>
    <w:rsid w:val="00137F6B"/>
    <w:rsid w:val="001425D6"/>
    <w:rsid w:val="00144110"/>
    <w:rsid w:val="00145229"/>
    <w:rsid w:val="001456DB"/>
    <w:rsid w:val="00147D16"/>
    <w:rsid w:val="00152C7B"/>
    <w:rsid w:val="00153C71"/>
    <w:rsid w:val="0016587E"/>
    <w:rsid w:val="00166329"/>
    <w:rsid w:val="00170A2A"/>
    <w:rsid w:val="00171EB2"/>
    <w:rsid w:val="0017705B"/>
    <w:rsid w:val="00182A56"/>
    <w:rsid w:val="0018327B"/>
    <w:rsid w:val="00187304"/>
    <w:rsid w:val="00187CD9"/>
    <w:rsid w:val="00190244"/>
    <w:rsid w:val="0019074C"/>
    <w:rsid w:val="00191887"/>
    <w:rsid w:val="001927FB"/>
    <w:rsid w:val="0019420B"/>
    <w:rsid w:val="001978B5"/>
    <w:rsid w:val="001A22ED"/>
    <w:rsid w:val="001A73F3"/>
    <w:rsid w:val="001B3E44"/>
    <w:rsid w:val="001B7DCE"/>
    <w:rsid w:val="001C34C0"/>
    <w:rsid w:val="001C3741"/>
    <w:rsid w:val="001C593D"/>
    <w:rsid w:val="001D1920"/>
    <w:rsid w:val="001E1102"/>
    <w:rsid w:val="001E46D4"/>
    <w:rsid w:val="001F4D50"/>
    <w:rsid w:val="00200362"/>
    <w:rsid w:val="00200A46"/>
    <w:rsid w:val="002034A9"/>
    <w:rsid w:val="00203894"/>
    <w:rsid w:val="0020506B"/>
    <w:rsid w:val="00207381"/>
    <w:rsid w:val="00207A7D"/>
    <w:rsid w:val="00207FC9"/>
    <w:rsid w:val="002102D8"/>
    <w:rsid w:val="002115E1"/>
    <w:rsid w:val="00215082"/>
    <w:rsid w:val="00220E70"/>
    <w:rsid w:val="00221215"/>
    <w:rsid w:val="00222985"/>
    <w:rsid w:val="0022459F"/>
    <w:rsid w:val="00224864"/>
    <w:rsid w:val="00236A0B"/>
    <w:rsid w:val="00237AC1"/>
    <w:rsid w:val="0024407B"/>
    <w:rsid w:val="00247672"/>
    <w:rsid w:val="00255EA8"/>
    <w:rsid w:val="002644CD"/>
    <w:rsid w:val="00265503"/>
    <w:rsid w:val="002676CE"/>
    <w:rsid w:val="0027233D"/>
    <w:rsid w:val="00280A91"/>
    <w:rsid w:val="00281D7A"/>
    <w:rsid w:val="00285A98"/>
    <w:rsid w:val="00287AF1"/>
    <w:rsid w:val="00292088"/>
    <w:rsid w:val="0029216F"/>
    <w:rsid w:val="002962CD"/>
    <w:rsid w:val="002A14D2"/>
    <w:rsid w:val="002A1B84"/>
    <w:rsid w:val="002A26ED"/>
    <w:rsid w:val="002A7267"/>
    <w:rsid w:val="002B095C"/>
    <w:rsid w:val="002D643D"/>
    <w:rsid w:val="002D6BE0"/>
    <w:rsid w:val="002D7630"/>
    <w:rsid w:val="002E1E53"/>
    <w:rsid w:val="002E5537"/>
    <w:rsid w:val="002E6696"/>
    <w:rsid w:val="002F10C1"/>
    <w:rsid w:val="002F3889"/>
    <w:rsid w:val="002F6678"/>
    <w:rsid w:val="002F6B04"/>
    <w:rsid w:val="002F6BA3"/>
    <w:rsid w:val="003015F2"/>
    <w:rsid w:val="00301700"/>
    <w:rsid w:val="003023BE"/>
    <w:rsid w:val="00305AE4"/>
    <w:rsid w:val="00306030"/>
    <w:rsid w:val="003100BA"/>
    <w:rsid w:val="00310842"/>
    <w:rsid w:val="00323705"/>
    <w:rsid w:val="00326816"/>
    <w:rsid w:val="00331D5E"/>
    <w:rsid w:val="003341B6"/>
    <w:rsid w:val="0033430A"/>
    <w:rsid w:val="00335C6D"/>
    <w:rsid w:val="0034687A"/>
    <w:rsid w:val="00347440"/>
    <w:rsid w:val="00356FEA"/>
    <w:rsid w:val="00362961"/>
    <w:rsid w:val="00366F76"/>
    <w:rsid w:val="00370212"/>
    <w:rsid w:val="00372FFE"/>
    <w:rsid w:val="00376732"/>
    <w:rsid w:val="00376B72"/>
    <w:rsid w:val="0037795F"/>
    <w:rsid w:val="00382EA2"/>
    <w:rsid w:val="00383DF3"/>
    <w:rsid w:val="00384A31"/>
    <w:rsid w:val="00390A3C"/>
    <w:rsid w:val="00392915"/>
    <w:rsid w:val="00394137"/>
    <w:rsid w:val="00396FA6"/>
    <w:rsid w:val="0039724A"/>
    <w:rsid w:val="003A0331"/>
    <w:rsid w:val="003A0C39"/>
    <w:rsid w:val="003B12ED"/>
    <w:rsid w:val="003B1BCF"/>
    <w:rsid w:val="003B3047"/>
    <w:rsid w:val="003B57E3"/>
    <w:rsid w:val="003B6531"/>
    <w:rsid w:val="003C2282"/>
    <w:rsid w:val="003C2C61"/>
    <w:rsid w:val="003D0AC3"/>
    <w:rsid w:val="003D1D9B"/>
    <w:rsid w:val="003D5E81"/>
    <w:rsid w:val="003D6D8D"/>
    <w:rsid w:val="003E7D15"/>
    <w:rsid w:val="003F3C0D"/>
    <w:rsid w:val="003F6555"/>
    <w:rsid w:val="003F6F2A"/>
    <w:rsid w:val="00403A9C"/>
    <w:rsid w:val="00404FE4"/>
    <w:rsid w:val="00406938"/>
    <w:rsid w:val="0041200D"/>
    <w:rsid w:val="00421B53"/>
    <w:rsid w:val="0042415F"/>
    <w:rsid w:val="00427A68"/>
    <w:rsid w:val="00430466"/>
    <w:rsid w:val="00431D51"/>
    <w:rsid w:val="00432B9D"/>
    <w:rsid w:val="00436CD8"/>
    <w:rsid w:val="00440AB3"/>
    <w:rsid w:val="00441DDA"/>
    <w:rsid w:val="004442D0"/>
    <w:rsid w:val="004604BB"/>
    <w:rsid w:val="00463DAD"/>
    <w:rsid w:val="0047207A"/>
    <w:rsid w:val="004741DC"/>
    <w:rsid w:val="00475379"/>
    <w:rsid w:val="004759E3"/>
    <w:rsid w:val="00476540"/>
    <w:rsid w:val="00481BA7"/>
    <w:rsid w:val="00482765"/>
    <w:rsid w:val="00482AC4"/>
    <w:rsid w:val="00484A23"/>
    <w:rsid w:val="00485592"/>
    <w:rsid w:val="00485E97"/>
    <w:rsid w:val="004862D0"/>
    <w:rsid w:val="00486F10"/>
    <w:rsid w:val="004928E6"/>
    <w:rsid w:val="00493C6D"/>
    <w:rsid w:val="00494154"/>
    <w:rsid w:val="004965DF"/>
    <w:rsid w:val="004A2BB4"/>
    <w:rsid w:val="004A588E"/>
    <w:rsid w:val="004B31BE"/>
    <w:rsid w:val="004B388D"/>
    <w:rsid w:val="004C06BD"/>
    <w:rsid w:val="004C1E98"/>
    <w:rsid w:val="004C3234"/>
    <w:rsid w:val="004C51A6"/>
    <w:rsid w:val="004D16DB"/>
    <w:rsid w:val="004D2681"/>
    <w:rsid w:val="004D43D2"/>
    <w:rsid w:val="004D539B"/>
    <w:rsid w:val="004E2067"/>
    <w:rsid w:val="004E3B96"/>
    <w:rsid w:val="004F18BC"/>
    <w:rsid w:val="004F38CF"/>
    <w:rsid w:val="004F7F98"/>
    <w:rsid w:val="005019AF"/>
    <w:rsid w:val="005077ED"/>
    <w:rsid w:val="005107F4"/>
    <w:rsid w:val="00510DE5"/>
    <w:rsid w:val="00514049"/>
    <w:rsid w:val="005246C0"/>
    <w:rsid w:val="0052548A"/>
    <w:rsid w:val="00526188"/>
    <w:rsid w:val="005325BD"/>
    <w:rsid w:val="005331F7"/>
    <w:rsid w:val="005340E2"/>
    <w:rsid w:val="005512C0"/>
    <w:rsid w:val="00553713"/>
    <w:rsid w:val="00553B86"/>
    <w:rsid w:val="0055602C"/>
    <w:rsid w:val="00563CF4"/>
    <w:rsid w:val="005713C6"/>
    <w:rsid w:val="00576872"/>
    <w:rsid w:val="00597402"/>
    <w:rsid w:val="005A5BF7"/>
    <w:rsid w:val="005A6E3D"/>
    <w:rsid w:val="005B1E01"/>
    <w:rsid w:val="005C0F30"/>
    <w:rsid w:val="005C4288"/>
    <w:rsid w:val="005C7CA5"/>
    <w:rsid w:val="005D215D"/>
    <w:rsid w:val="005D29D9"/>
    <w:rsid w:val="005D673B"/>
    <w:rsid w:val="005E0C77"/>
    <w:rsid w:val="005E6D37"/>
    <w:rsid w:val="005E7A1E"/>
    <w:rsid w:val="005F2676"/>
    <w:rsid w:val="005F4A77"/>
    <w:rsid w:val="00605EEC"/>
    <w:rsid w:val="0060767E"/>
    <w:rsid w:val="00612233"/>
    <w:rsid w:val="0061305D"/>
    <w:rsid w:val="006172AA"/>
    <w:rsid w:val="006177F2"/>
    <w:rsid w:val="00621108"/>
    <w:rsid w:val="00621A61"/>
    <w:rsid w:val="00632BC1"/>
    <w:rsid w:val="006330A8"/>
    <w:rsid w:val="00637CB7"/>
    <w:rsid w:val="0064630A"/>
    <w:rsid w:val="006468BF"/>
    <w:rsid w:val="006471A3"/>
    <w:rsid w:val="0065210E"/>
    <w:rsid w:val="00654024"/>
    <w:rsid w:val="00662555"/>
    <w:rsid w:val="00664B88"/>
    <w:rsid w:val="006713A2"/>
    <w:rsid w:val="00672111"/>
    <w:rsid w:val="00675EF6"/>
    <w:rsid w:val="006762C2"/>
    <w:rsid w:val="00676907"/>
    <w:rsid w:val="00680239"/>
    <w:rsid w:val="00682B31"/>
    <w:rsid w:val="00683C15"/>
    <w:rsid w:val="00683C65"/>
    <w:rsid w:val="006847C5"/>
    <w:rsid w:val="00686345"/>
    <w:rsid w:val="00694525"/>
    <w:rsid w:val="00694E89"/>
    <w:rsid w:val="00694E9F"/>
    <w:rsid w:val="006A3F6D"/>
    <w:rsid w:val="006A4441"/>
    <w:rsid w:val="006A537A"/>
    <w:rsid w:val="006A5BF0"/>
    <w:rsid w:val="006C09C0"/>
    <w:rsid w:val="006C1054"/>
    <w:rsid w:val="006C4781"/>
    <w:rsid w:val="006C7D7A"/>
    <w:rsid w:val="006D0455"/>
    <w:rsid w:val="006D0910"/>
    <w:rsid w:val="006D4A01"/>
    <w:rsid w:val="006E4687"/>
    <w:rsid w:val="006F1CB5"/>
    <w:rsid w:val="006F1CDB"/>
    <w:rsid w:val="006F354B"/>
    <w:rsid w:val="006F5A63"/>
    <w:rsid w:val="00702327"/>
    <w:rsid w:val="0070245E"/>
    <w:rsid w:val="0070454C"/>
    <w:rsid w:val="00713667"/>
    <w:rsid w:val="00721F38"/>
    <w:rsid w:val="007245C4"/>
    <w:rsid w:val="00727321"/>
    <w:rsid w:val="00727D41"/>
    <w:rsid w:val="00734A2A"/>
    <w:rsid w:val="00744013"/>
    <w:rsid w:val="00746DFC"/>
    <w:rsid w:val="00757C41"/>
    <w:rsid w:val="00757D72"/>
    <w:rsid w:val="0076240A"/>
    <w:rsid w:val="00762AB4"/>
    <w:rsid w:val="0076415A"/>
    <w:rsid w:val="00766389"/>
    <w:rsid w:val="00770302"/>
    <w:rsid w:val="00770A89"/>
    <w:rsid w:val="00770FA7"/>
    <w:rsid w:val="0077261A"/>
    <w:rsid w:val="00775BBC"/>
    <w:rsid w:val="007763B8"/>
    <w:rsid w:val="00781B28"/>
    <w:rsid w:val="007856CD"/>
    <w:rsid w:val="00793836"/>
    <w:rsid w:val="00794FA9"/>
    <w:rsid w:val="007B0258"/>
    <w:rsid w:val="007B1A4B"/>
    <w:rsid w:val="007B6D2F"/>
    <w:rsid w:val="007B7E04"/>
    <w:rsid w:val="007C056A"/>
    <w:rsid w:val="007C1459"/>
    <w:rsid w:val="007C34FD"/>
    <w:rsid w:val="007C45C8"/>
    <w:rsid w:val="007D03EC"/>
    <w:rsid w:val="007D120E"/>
    <w:rsid w:val="007D1673"/>
    <w:rsid w:val="007D3A4B"/>
    <w:rsid w:val="007E093E"/>
    <w:rsid w:val="007E2483"/>
    <w:rsid w:val="007E3134"/>
    <w:rsid w:val="007E33D6"/>
    <w:rsid w:val="007E69A2"/>
    <w:rsid w:val="007F0011"/>
    <w:rsid w:val="007F291B"/>
    <w:rsid w:val="007F7CC0"/>
    <w:rsid w:val="007F7DD9"/>
    <w:rsid w:val="00801BBA"/>
    <w:rsid w:val="00802F45"/>
    <w:rsid w:val="0080483A"/>
    <w:rsid w:val="008101B1"/>
    <w:rsid w:val="008178BD"/>
    <w:rsid w:val="008201A8"/>
    <w:rsid w:val="00821BCA"/>
    <w:rsid w:val="008247C7"/>
    <w:rsid w:val="00824914"/>
    <w:rsid w:val="00824B2C"/>
    <w:rsid w:val="00832952"/>
    <w:rsid w:val="00834BE5"/>
    <w:rsid w:val="0083534A"/>
    <w:rsid w:val="00836CB5"/>
    <w:rsid w:val="0084459C"/>
    <w:rsid w:val="00845FC1"/>
    <w:rsid w:val="008565C9"/>
    <w:rsid w:val="00860422"/>
    <w:rsid w:val="00864531"/>
    <w:rsid w:val="00865EEB"/>
    <w:rsid w:val="00876277"/>
    <w:rsid w:val="00876593"/>
    <w:rsid w:val="00892350"/>
    <w:rsid w:val="008946C8"/>
    <w:rsid w:val="008971DE"/>
    <w:rsid w:val="00897986"/>
    <w:rsid w:val="008A3C9B"/>
    <w:rsid w:val="008A73EC"/>
    <w:rsid w:val="008B372D"/>
    <w:rsid w:val="008B638F"/>
    <w:rsid w:val="008B70E1"/>
    <w:rsid w:val="008C2270"/>
    <w:rsid w:val="008D3B41"/>
    <w:rsid w:val="008D6FC6"/>
    <w:rsid w:val="008E0C6B"/>
    <w:rsid w:val="008E28E3"/>
    <w:rsid w:val="008E75ED"/>
    <w:rsid w:val="008F3FCC"/>
    <w:rsid w:val="008F4FEB"/>
    <w:rsid w:val="008F5484"/>
    <w:rsid w:val="008F6783"/>
    <w:rsid w:val="008F71CD"/>
    <w:rsid w:val="00903C79"/>
    <w:rsid w:val="00910D50"/>
    <w:rsid w:val="0091141E"/>
    <w:rsid w:val="0091351B"/>
    <w:rsid w:val="00914F11"/>
    <w:rsid w:val="009155B4"/>
    <w:rsid w:val="00916E03"/>
    <w:rsid w:val="00920760"/>
    <w:rsid w:val="00923F3F"/>
    <w:rsid w:val="00927151"/>
    <w:rsid w:val="00927D74"/>
    <w:rsid w:val="00931472"/>
    <w:rsid w:val="009315D9"/>
    <w:rsid w:val="009332AC"/>
    <w:rsid w:val="00937B7C"/>
    <w:rsid w:val="009406F4"/>
    <w:rsid w:val="00943942"/>
    <w:rsid w:val="00944AAA"/>
    <w:rsid w:val="00945094"/>
    <w:rsid w:val="009513AE"/>
    <w:rsid w:val="00952E21"/>
    <w:rsid w:val="009641FD"/>
    <w:rsid w:val="009679B6"/>
    <w:rsid w:val="00967BB9"/>
    <w:rsid w:val="00972736"/>
    <w:rsid w:val="009732D2"/>
    <w:rsid w:val="00974118"/>
    <w:rsid w:val="00983B7F"/>
    <w:rsid w:val="009858F8"/>
    <w:rsid w:val="00986FA9"/>
    <w:rsid w:val="009911D0"/>
    <w:rsid w:val="00993712"/>
    <w:rsid w:val="0099791F"/>
    <w:rsid w:val="009A3EBC"/>
    <w:rsid w:val="009B258B"/>
    <w:rsid w:val="009B7804"/>
    <w:rsid w:val="009C04B1"/>
    <w:rsid w:val="009C28D6"/>
    <w:rsid w:val="009D1A31"/>
    <w:rsid w:val="009D54C7"/>
    <w:rsid w:val="009E01F7"/>
    <w:rsid w:val="009E092D"/>
    <w:rsid w:val="009F30A1"/>
    <w:rsid w:val="009F6BA5"/>
    <w:rsid w:val="00A024D7"/>
    <w:rsid w:val="00A056B3"/>
    <w:rsid w:val="00A06890"/>
    <w:rsid w:val="00A1512C"/>
    <w:rsid w:val="00A21727"/>
    <w:rsid w:val="00A2451B"/>
    <w:rsid w:val="00A261CA"/>
    <w:rsid w:val="00A26831"/>
    <w:rsid w:val="00A30F49"/>
    <w:rsid w:val="00A3161C"/>
    <w:rsid w:val="00A33302"/>
    <w:rsid w:val="00A53D30"/>
    <w:rsid w:val="00A54302"/>
    <w:rsid w:val="00A55D32"/>
    <w:rsid w:val="00A575EB"/>
    <w:rsid w:val="00A6237D"/>
    <w:rsid w:val="00A72598"/>
    <w:rsid w:val="00A73924"/>
    <w:rsid w:val="00A739DE"/>
    <w:rsid w:val="00A74875"/>
    <w:rsid w:val="00A749F5"/>
    <w:rsid w:val="00A775B9"/>
    <w:rsid w:val="00A82BE0"/>
    <w:rsid w:val="00A847B3"/>
    <w:rsid w:val="00A85811"/>
    <w:rsid w:val="00A913D5"/>
    <w:rsid w:val="00A9420D"/>
    <w:rsid w:val="00A95615"/>
    <w:rsid w:val="00A967EC"/>
    <w:rsid w:val="00AA0F7F"/>
    <w:rsid w:val="00AA3069"/>
    <w:rsid w:val="00AA413F"/>
    <w:rsid w:val="00AB27F4"/>
    <w:rsid w:val="00AB54B9"/>
    <w:rsid w:val="00AB702C"/>
    <w:rsid w:val="00AB7327"/>
    <w:rsid w:val="00AC0DA7"/>
    <w:rsid w:val="00AC4FF3"/>
    <w:rsid w:val="00AC5988"/>
    <w:rsid w:val="00AC67CC"/>
    <w:rsid w:val="00AC7F24"/>
    <w:rsid w:val="00AD233B"/>
    <w:rsid w:val="00AD2567"/>
    <w:rsid w:val="00AD6738"/>
    <w:rsid w:val="00AD7D6C"/>
    <w:rsid w:val="00AE6283"/>
    <w:rsid w:val="00AF0AA5"/>
    <w:rsid w:val="00AF1026"/>
    <w:rsid w:val="00AF3B55"/>
    <w:rsid w:val="00AF5488"/>
    <w:rsid w:val="00AF7A7C"/>
    <w:rsid w:val="00B06DF2"/>
    <w:rsid w:val="00B12306"/>
    <w:rsid w:val="00B16F34"/>
    <w:rsid w:val="00B1702C"/>
    <w:rsid w:val="00B207F7"/>
    <w:rsid w:val="00B208F5"/>
    <w:rsid w:val="00B21D2D"/>
    <w:rsid w:val="00B26D8E"/>
    <w:rsid w:val="00B277FC"/>
    <w:rsid w:val="00B3228A"/>
    <w:rsid w:val="00B334E8"/>
    <w:rsid w:val="00B344D5"/>
    <w:rsid w:val="00B40986"/>
    <w:rsid w:val="00B46984"/>
    <w:rsid w:val="00B475E7"/>
    <w:rsid w:val="00B51211"/>
    <w:rsid w:val="00B5415D"/>
    <w:rsid w:val="00B55FD2"/>
    <w:rsid w:val="00B579AD"/>
    <w:rsid w:val="00B62A87"/>
    <w:rsid w:val="00B6315B"/>
    <w:rsid w:val="00B6612F"/>
    <w:rsid w:val="00B673F1"/>
    <w:rsid w:val="00B7243F"/>
    <w:rsid w:val="00B7719A"/>
    <w:rsid w:val="00B85249"/>
    <w:rsid w:val="00B85286"/>
    <w:rsid w:val="00B86FCB"/>
    <w:rsid w:val="00B875A2"/>
    <w:rsid w:val="00B90D14"/>
    <w:rsid w:val="00B911F0"/>
    <w:rsid w:val="00B94DD4"/>
    <w:rsid w:val="00B968B8"/>
    <w:rsid w:val="00B971A9"/>
    <w:rsid w:val="00B973C9"/>
    <w:rsid w:val="00B97AAD"/>
    <w:rsid w:val="00BA29DD"/>
    <w:rsid w:val="00BA5BCD"/>
    <w:rsid w:val="00BB5BAD"/>
    <w:rsid w:val="00BB66E5"/>
    <w:rsid w:val="00BB784D"/>
    <w:rsid w:val="00BC2F5A"/>
    <w:rsid w:val="00BC364F"/>
    <w:rsid w:val="00BC6722"/>
    <w:rsid w:val="00BD1A71"/>
    <w:rsid w:val="00BD4320"/>
    <w:rsid w:val="00BD65C9"/>
    <w:rsid w:val="00BE405A"/>
    <w:rsid w:val="00BE63F1"/>
    <w:rsid w:val="00BE768F"/>
    <w:rsid w:val="00BF3B36"/>
    <w:rsid w:val="00BF63D0"/>
    <w:rsid w:val="00C01962"/>
    <w:rsid w:val="00C117EB"/>
    <w:rsid w:val="00C11DFC"/>
    <w:rsid w:val="00C12901"/>
    <w:rsid w:val="00C1612A"/>
    <w:rsid w:val="00C204DE"/>
    <w:rsid w:val="00C2150D"/>
    <w:rsid w:val="00C221B5"/>
    <w:rsid w:val="00C23147"/>
    <w:rsid w:val="00C23A91"/>
    <w:rsid w:val="00C23E47"/>
    <w:rsid w:val="00C2544F"/>
    <w:rsid w:val="00C25903"/>
    <w:rsid w:val="00C26873"/>
    <w:rsid w:val="00C32131"/>
    <w:rsid w:val="00C36496"/>
    <w:rsid w:val="00C42425"/>
    <w:rsid w:val="00C429A5"/>
    <w:rsid w:val="00C42F60"/>
    <w:rsid w:val="00C518C4"/>
    <w:rsid w:val="00C532F6"/>
    <w:rsid w:val="00C55FAE"/>
    <w:rsid w:val="00C60272"/>
    <w:rsid w:val="00C60390"/>
    <w:rsid w:val="00C60491"/>
    <w:rsid w:val="00C649E7"/>
    <w:rsid w:val="00C64F11"/>
    <w:rsid w:val="00C700DE"/>
    <w:rsid w:val="00C73C55"/>
    <w:rsid w:val="00C7520E"/>
    <w:rsid w:val="00C77026"/>
    <w:rsid w:val="00C7759F"/>
    <w:rsid w:val="00C92455"/>
    <w:rsid w:val="00C95197"/>
    <w:rsid w:val="00C96306"/>
    <w:rsid w:val="00C9696E"/>
    <w:rsid w:val="00CA2AA9"/>
    <w:rsid w:val="00CA5B0D"/>
    <w:rsid w:val="00CA68DB"/>
    <w:rsid w:val="00CA760F"/>
    <w:rsid w:val="00CC0A03"/>
    <w:rsid w:val="00CC0CA0"/>
    <w:rsid w:val="00CC4366"/>
    <w:rsid w:val="00CC48B2"/>
    <w:rsid w:val="00CD2B1C"/>
    <w:rsid w:val="00CD4B57"/>
    <w:rsid w:val="00CD6969"/>
    <w:rsid w:val="00CE0DBE"/>
    <w:rsid w:val="00CE2CE2"/>
    <w:rsid w:val="00CE3215"/>
    <w:rsid w:val="00CE3EBD"/>
    <w:rsid w:val="00CF6BA9"/>
    <w:rsid w:val="00D02154"/>
    <w:rsid w:val="00D038F7"/>
    <w:rsid w:val="00D0472B"/>
    <w:rsid w:val="00D076D3"/>
    <w:rsid w:val="00D12E87"/>
    <w:rsid w:val="00D14929"/>
    <w:rsid w:val="00D21173"/>
    <w:rsid w:val="00D2443C"/>
    <w:rsid w:val="00D26B37"/>
    <w:rsid w:val="00D30998"/>
    <w:rsid w:val="00D33AF9"/>
    <w:rsid w:val="00D34AC3"/>
    <w:rsid w:val="00D3556B"/>
    <w:rsid w:val="00D4158F"/>
    <w:rsid w:val="00D41639"/>
    <w:rsid w:val="00D42DFD"/>
    <w:rsid w:val="00D42F43"/>
    <w:rsid w:val="00D5208C"/>
    <w:rsid w:val="00D53901"/>
    <w:rsid w:val="00D54027"/>
    <w:rsid w:val="00D5489F"/>
    <w:rsid w:val="00D61147"/>
    <w:rsid w:val="00D61AD4"/>
    <w:rsid w:val="00D62B6A"/>
    <w:rsid w:val="00D6799D"/>
    <w:rsid w:val="00D80CEB"/>
    <w:rsid w:val="00D8271C"/>
    <w:rsid w:val="00D83A80"/>
    <w:rsid w:val="00D85730"/>
    <w:rsid w:val="00D86214"/>
    <w:rsid w:val="00D910D4"/>
    <w:rsid w:val="00D94C5B"/>
    <w:rsid w:val="00D96B4D"/>
    <w:rsid w:val="00DA0FB5"/>
    <w:rsid w:val="00DA4BB9"/>
    <w:rsid w:val="00DA4E92"/>
    <w:rsid w:val="00DA5AD1"/>
    <w:rsid w:val="00DB03A8"/>
    <w:rsid w:val="00DB294C"/>
    <w:rsid w:val="00DB6087"/>
    <w:rsid w:val="00DC0D7F"/>
    <w:rsid w:val="00DC1A89"/>
    <w:rsid w:val="00DC32D9"/>
    <w:rsid w:val="00DC3F10"/>
    <w:rsid w:val="00DC5610"/>
    <w:rsid w:val="00DC6A12"/>
    <w:rsid w:val="00DD0129"/>
    <w:rsid w:val="00DD0C9F"/>
    <w:rsid w:val="00DD22C3"/>
    <w:rsid w:val="00DD3ABC"/>
    <w:rsid w:val="00DD534E"/>
    <w:rsid w:val="00DD6D19"/>
    <w:rsid w:val="00DE18E8"/>
    <w:rsid w:val="00DE6182"/>
    <w:rsid w:val="00DE77B0"/>
    <w:rsid w:val="00DF473B"/>
    <w:rsid w:val="00DF76CE"/>
    <w:rsid w:val="00E00201"/>
    <w:rsid w:val="00E01B82"/>
    <w:rsid w:val="00E239EC"/>
    <w:rsid w:val="00E245B8"/>
    <w:rsid w:val="00E26CAA"/>
    <w:rsid w:val="00E278A0"/>
    <w:rsid w:val="00E314C9"/>
    <w:rsid w:val="00E344A8"/>
    <w:rsid w:val="00E4058C"/>
    <w:rsid w:val="00E43DA7"/>
    <w:rsid w:val="00E45BC7"/>
    <w:rsid w:val="00E52137"/>
    <w:rsid w:val="00E5617F"/>
    <w:rsid w:val="00E621B2"/>
    <w:rsid w:val="00E62AD2"/>
    <w:rsid w:val="00E66374"/>
    <w:rsid w:val="00E73E4B"/>
    <w:rsid w:val="00E74183"/>
    <w:rsid w:val="00E77D83"/>
    <w:rsid w:val="00E8338E"/>
    <w:rsid w:val="00E85EB6"/>
    <w:rsid w:val="00E87E04"/>
    <w:rsid w:val="00E932F6"/>
    <w:rsid w:val="00E939E5"/>
    <w:rsid w:val="00E97B2D"/>
    <w:rsid w:val="00EA65A2"/>
    <w:rsid w:val="00EA7136"/>
    <w:rsid w:val="00EA7BA1"/>
    <w:rsid w:val="00EB3EB9"/>
    <w:rsid w:val="00EB4049"/>
    <w:rsid w:val="00EB5984"/>
    <w:rsid w:val="00EC145A"/>
    <w:rsid w:val="00EC36F1"/>
    <w:rsid w:val="00EC78A4"/>
    <w:rsid w:val="00ED25F7"/>
    <w:rsid w:val="00EE1385"/>
    <w:rsid w:val="00EE5EA3"/>
    <w:rsid w:val="00EE745A"/>
    <w:rsid w:val="00EF0132"/>
    <w:rsid w:val="00EF147F"/>
    <w:rsid w:val="00EF60DF"/>
    <w:rsid w:val="00EF7049"/>
    <w:rsid w:val="00EF779A"/>
    <w:rsid w:val="00F04927"/>
    <w:rsid w:val="00F063A8"/>
    <w:rsid w:val="00F064FD"/>
    <w:rsid w:val="00F10C02"/>
    <w:rsid w:val="00F129D2"/>
    <w:rsid w:val="00F1497B"/>
    <w:rsid w:val="00F14D5E"/>
    <w:rsid w:val="00F163DF"/>
    <w:rsid w:val="00F244E5"/>
    <w:rsid w:val="00F25E44"/>
    <w:rsid w:val="00F26698"/>
    <w:rsid w:val="00F307B9"/>
    <w:rsid w:val="00F330F6"/>
    <w:rsid w:val="00F338CB"/>
    <w:rsid w:val="00F40F3D"/>
    <w:rsid w:val="00F41555"/>
    <w:rsid w:val="00F4422B"/>
    <w:rsid w:val="00F4482E"/>
    <w:rsid w:val="00F45930"/>
    <w:rsid w:val="00F46939"/>
    <w:rsid w:val="00F53032"/>
    <w:rsid w:val="00F5308C"/>
    <w:rsid w:val="00F54449"/>
    <w:rsid w:val="00F57677"/>
    <w:rsid w:val="00F63004"/>
    <w:rsid w:val="00F65292"/>
    <w:rsid w:val="00F65863"/>
    <w:rsid w:val="00F6607B"/>
    <w:rsid w:val="00F76290"/>
    <w:rsid w:val="00F80D5E"/>
    <w:rsid w:val="00F81962"/>
    <w:rsid w:val="00F81B38"/>
    <w:rsid w:val="00F86AA9"/>
    <w:rsid w:val="00F901AA"/>
    <w:rsid w:val="00F92042"/>
    <w:rsid w:val="00F93AC4"/>
    <w:rsid w:val="00F9585C"/>
    <w:rsid w:val="00F96A50"/>
    <w:rsid w:val="00FA2390"/>
    <w:rsid w:val="00FA5D83"/>
    <w:rsid w:val="00FA743E"/>
    <w:rsid w:val="00FB2C99"/>
    <w:rsid w:val="00FB37E5"/>
    <w:rsid w:val="00FC15ED"/>
    <w:rsid w:val="00FC3AD5"/>
    <w:rsid w:val="00FC3E5E"/>
    <w:rsid w:val="00FC6960"/>
    <w:rsid w:val="00FD08E2"/>
    <w:rsid w:val="00FD243A"/>
    <w:rsid w:val="00FD2460"/>
    <w:rsid w:val="00FE62FD"/>
    <w:rsid w:val="00FE7927"/>
    <w:rsid w:val="00FF3155"/>
    <w:rsid w:val="00FF45C5"/>
    <w:rsid w:val="00FF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BD60A8"/>
  <w15:chartTrackingRefBased/>
  <w15:docId w15:val="{AB56FF25-4805-46D9-9248-7EF18536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43AD"/>
    <w:pPr>
      <w:jc w:val="both"/>
    </w:pPr>
    <w:rPr>
      <w:rFonts w:ascii="Arial" w:hAnsi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120" w:after="120"/>
      <w:outlineLvl w:val="0"/>
    </w:pPr>
    <w:rPr>
      <w:rFonts w:cs="Arial"/>
      <w:b/>
      <w:bCs/>
      <w:caps/>
      <w:kern w:val="32"/>
      <w:szCs w:val="22"/>
    </w:rPr>
  </w:style>
  <w:style w:type="paragraph" w:styleId="Ttulo2">
    <w:name w:val="heading 2"/>
    <w:basedOn w:val="Normal"/>
    <w:next w:val="Normal"/>
    <w:autoRedefine/>
    <w:qFormat/>
    <w:rsid w:val="009F6BA5"/>
    <w:pPr>
      <w:keepNext/>
      <w:spacing w:before="60" w:after="60"/>
      <w:outlineLvl w:val="1"/>
    </w:pPr>
    <w:rPr>
      <w:rFonts w:cs="Arial"/>
      <w:bCs/>
      <w:iCs/>
      <w:sz w:val="18"/>
      <w:szCs w:val="18"/>
      <w:lang w:val="en-US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Heading2Left1">
    <w:name w:val="Style Heading 2 + Left1"/>
    <w:basedOn w:val="Ttulo2"/>
    <w:pPr>
      <w:spacing w:before="0" w:after="0"/>
      <w:jc w:val="left"/>
    </w:pPr>
    <w:rPr>
      <w:rFonts w:cs="Times New Roman"/>
      <w:iCs w:val="0"/>
      <w:u w:val="single"/>
    </w:rPr>
  </w:style>
  <w:style w:type="paragraph" w:customStyle="1" w:styleId="StyleHeading2Left2">
    <w:name w:val="Style Heading 2 + Left2"/>
    <w:basedOn w:val="Ttulo2"/>
    <w:pPr>
      <w:spacing w:before="0" w:after="0"/>
      <w:jc w:val="left"/>
    </w:pPr>
    <w:rPr>
      <w:rFonts w:cs="Times New Roman"/>
      <w:iCs w:val="0"/>
      <w:szCs w:val="20"/>
    </w:rPr>
  </w:style>
  <w:style w:type="paragraph" w:customStyle="1" w:styleId="Style1">
    <w:name w:val="Style1"/>
    <w:basedOn w:val="Normal"/>
    <w:pPr>
      <w:numPr>
        <w:numId w:val="1"/>
      </w:numPr>
      <w:spacing w:after="60"/>
      <w:jc w:val="left"/>
    </w:pPr>
    <w:rPr>
      <w:szCs w:val="20"/>
      <w:lang w:val="en-AU"/>
    </w:r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0pt">
    <w:name w:val="Style 10 pt"/>
    <w:rPr>
      <w:sz w:val="20"/>
    </w:rPr>
  </w:style>
  <w:style w:type="paragraph" w:styleId="Textoindependiente2">
    <w:name w:val="Body Text 2"/>
    <w:basedOn w:val="Normal"/>
    <w:pPr>
      <w:spacing w:before="80"/>
      <w:jc w:val="left"/>
    </w:pPr>
    <w:rPr>
      <w:sz w:val="22"/>
      <w:szCs w:val="20"/>
      <w:lang w:val="en-US"/>
    </w:rPr>
  </w:style>
  <w:style w:type="character" w:styleId="Nmerodepgina">
    <w:name w:val="page number"/>
    <w:basedOn w:val="Fuentedeprrafopredeter"/>
  </w:style>
  <w:style w:type="paragraph" w:customStyle="1" w:styleId="StyleHeading3NotBold">
    <w:name w:val="Style Heading 3 + Not Bold"/>
    <w:basedOn w:val="Normal"/>
    <w:pPr>
      <w:numPr>
        <w:ilvl w:val="2"/>
        <w:numId w:val="2"/>
      </w:numPr>
    </w:pPr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styleId="Textoindependiente">
    <w:name w:val="Body Text"/>
    <w:basedOn w:val="Normal"/>
    <w:pPr>
      <w:spacing w:after="120"/>
    </w:p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OmniPage6">
    <w:name w:val="OmniPage #6"/>
    <w:rsid w:val="007D120E"/>
    <w:pPr>
      <w:tabs>
        <w:tab w:val="left" w:pos="50"/>
        <w:tab w:val="right" w:pos="791"/>
      </w:tabs>
      <w:jc w:val="center"/>
    </w:pPr>
    <w:rPr>
      <w:rFonts w:ascii="Courier PS" w:hAnsi="Courier PS"/>
      <w:lang w:val="en-US" w:eastAsia="en-US"/>
    </w:rPr>
  </w:style>
  <w:style w:type="paragraph" w:customStyle="1" w:styleId="OmniPage3">
    <w:name w:val="OmniPage #3"/>
    <w:rsid w:val="007D120E"/>
    <w:pPr>
      <w:tabs>
        <w:tab w:val="left" w:pos="50"/>
        <w:tab w:val="right" w:pos="8614"/>
      </w:tabs>
    </w:pPr>
    <w:rPr>
      <w:rFonts w:ascii="Courier PS" w:hAnsi="Courier PS"/>
      <w:lang w:val="en-US" w:eastAsia="en-US"/>
    </w:rPr>
  </w:style>
  <w:style w:type="paragraph" w:customStyle="1" w:styleId="Achievement">
    <w:name w:val="Achievement"/>
    <w:basedOn w:val="Normal"/>
    <w:rsid w:val="007D120E"/>
    <w:pPr>
      <w:numPr>
        <w:numId w:val="3"/>
      </w:numPr>
      <w:jc w:val="left"/>
    </w:pPr>
    <w:rPr>
      <w:szCs w:val="20"/>
      <w:lang w:val="en-GB"/>
    </w:rPr>
  </w:style>
  <w:style w:type="character" w:customStyle="1" w:styleId="mediumtext1">
    <w:name w:val="medium_text1"/>
    <w:rsid w:val="009406F4"/>
    <w:rPr>
      <w:sz w:val="24"/>
      <w:szCs w:val="24"/>
    </w:rPr>
  </w:style>
  <w:style w:type="character" w:customStyle="1" w:styleId="EncabezadoCar">
    <w:name w:val="Encabezado Car"/>
    <w:link w:val="Encabezado"/>
    <w:rsid w:val="00EC78A4"/>
    <w:rPr>
      <w:rFonts w:ascii="Arial" w:hAnsi="Arial"/>
      <w:szCs w:val="24"/>
      <w:lang w:val="es-ES_tradnl" w:eastAsia="en-US" w:bidi="ar-SA"/>
    </w:rPr>
  </w:style>
  <w:style w:type="paragraph" w:styleId="Prrafodelista">
    <w:name w:val="List Paragraph"/>
    <w:basedOn w:val="Normal"/>
    <w:uiPriority w:val="34"/>
    <w:qFormat/>
    <w:rsid w:val="00A06890"/>
    <w:pPr>
      <w:spacing w:after="200" w:line="276" w:lineRule="auto"/>
      <w:ind w:left="720"/>
      <w:contextualSpacing/>
      <w:jc w:val="left"/>
    </w:pPr>
    <w:rPr>
      <w:rFonts w:ascii="Calibri" w:eastAsia="Calibri" w:hAnsi="Calibri" w:cs="Arial"/>
      <w:sz w:val="22"/>
      <w:szCs w:val="22"/>
      <w:lang w:val="es-MX"/>
    </w:rPr>
  </w:style>
  <w:style w:type="paragraph" w:styleId="NormalWeb">
    <w:name w:val="Normal (Web)"/>
    <w:basedOn w:val="Normal"/>
    <w:uiPriority w:val="99"/>
    <w:unhideWhenUsed/>
    <w:rsid w:val="006E4687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s-PE" w:eastAsia="es-PE"/>
    </w:rPr>
  </w:style>
  <w:style w:type="character" w:styleId="Refdecomentario">
    <w:name w:val="annotation reference"/>
    <w:rsid w:val="00746DFC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46DFC"/>
    <w:rPr>
      <w:szCs w:val="20"/>
    </w:rPr>
  </w:style>
  <w:style w:type="character" w:customStyle="1" w:styleId="TextocomentarioCar">
    <w:name w:val="Texto comentario Car"/>
    <w:link w:val="Textocomentario"/>
    <w:rsid w:val="00746DFC"/>
    <w:rPr>
      <w:rFonts w:ascii="Arial" w:hAnsi="Arial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46DFC"/>
    <w:rPr>
      <w:b/>
      <w:bCs/>
    </w:rPr>
  </w:style>
  <w:style w:type="character" w:customStyle="1" w:styleId="AsuntodelcomentarioCar">
    <w:name w:val="Asunto del comentario Car"/>
    <w:link w:val="Asuntodelcomentario"/>
    <w:rsid w:val="00746DFC"/>
    <w:rPr>
      <w:rFonts w:ascii="Arial" w:hAnsi="Arial"/>
      <w:b/>
      <w:bCs/>
      <w:lang w:val="es-ES_tradnl"/>
    </w:rPr>
  </w:style>
  <w:style w:type="paragraph" w:customStyle="1" w:styleId="Default">
    <w:name w:val="Default"/>
    <w:rsid w:val="0086453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3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ndonesia%20QA\Example%20Templates\Templat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057341261840B21A1333E2ECFEED" ma:contentTypeVersion="6" ma:contentTypeDescription="Create a new document." ma:contentTypeScope="" ma:versionID="3580c503a16574a517f197b7cc0cb61c">
  <xsd:schema xmlns:xsd="http://www.w3.org/2001/XMLSchema" xmlns:xs="http://www.w3.org/2001/XMLSchema" xmlns:p="http://schemas.microsoft.com/office/2006/metadata/properties" xmlns:ns2="08a33f72-286a-4dbd-8b78-9966f02ee14d" xmlns:ns3="a6e0dcdf-3b15-4f95-b749-7d40779493e9" targetNamespace="http://schemas.microsoft.com/office/2006/metadata/properties" ma:root="true" ma:fieldsID="784cb28138ba0a2d4a6ab2b28d51d011" ns2:_="" ns3:_="">
    <xsd:import namespace="08a33f72-286a-4dbd-8b78-9966f02ee14d"/>
    <xsd:import namespace="a6e0dcdf-3b15-4f95-b749-7d40779493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a33f72-286a-4dbd-8b78-9966f02ee1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e0dcdf-3b15-4f95-b749-7d40779493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3FC052-3E8C-46FE-9AE7-EC0A34121D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4B0E9C-DB0A-466E-8BF4-416223D2D0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a33f72-286a-4dbd-8b78-9966f02ee14d"/>
    <ds:schemaRef ds:uri="a6e0dcdf-3b15-4f95-b749-7d40779493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F83BD9-C080-4993-8F7C-C09BD4A51E8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27A4E8-0D33-48AE-A2C8-D65351711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118</TotalTime>
  <Pages>2</Pages>
  <Words>277</Words>
  <Characters>1527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Weatherford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Stuart Hendry</dc:creator>
  <cp:keywords/>
  <cp:lastModifiedBy>Bejarano, Carlos (Bogota)</cp:lastModifiedBy>
  <cp:revision>11</cp:revision>
  <cp:lastPrinted>2014-03-27T16:34:00Z</cp:lastPrinted>
  <dcterms:created xsi:type="dcterms:W3CDTF">2022-09-19T20:59:00Z</dcterms:created>
  <dcterms:modified xsi:type="dcterms:W3CDTF">2023-02-28T22:39:00Z</dcterms:modified>
</cp:coreProperties>
</file>