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2513"/>
        <w:gridCol w:w="2861"/>
        <w:gridCol w:w="803"/>
        <w:gridCol w:w="444"/>
        <w:gridCol w:w="3341"/>
      </w:tblGrid>
      <w:tr w:rsidR="00A739DE" w:rsidRPr="005E0C77" w14:paraId="2AFADAC1" w14:textId="77777777" w:rsidTr="00FB37E5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242F8" w14:textId="273528AE" w:rsidR="00A739DE" w:rsidRPr="005E0C77" w:rsidRDefault="00C32131" w:rsidP="00FB37E5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Cargo Local</w:t>
            </w:r>
            <w:r w:rsidR="00A739DE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: 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F012" w14:textId="7F908A13" w:rsidR="00A739DE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</w:pPr>
            <w:r/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E9C36C" w14:textId="25A45FC3" w:rsidR="00A739DE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t>Job Family:  Servicios de entrega de proyectos</w:t>
            </w:r>
          </w:p>
        </w:tc>
      </w:tr>
      <w:tr w:rsidR="00475379" w:rsidRPr="005E0C77" w14:paraId="2496E7C1" w14:textId="77777777" w:rsidTr="004442D0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6F3C1" w14:textId="52C892AB" w:rsidR="00475379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rPr>
                <w:rFonts w:ascii="Calibri" w:hAnsi="Calibri" w:cs="Calibri"/>
                <w:caps w:val="0"/>
                <w:szCs w:val="20"/>
                <w:lang w:val="es-CO"/>
              </w:rPr>
              <w:t>Cargo Global</w:t>
            </w:r>
            <w:r w:rsidR="0011795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248E" w14:textId="452E4BBC" w:rsidR="00475379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kern w:val="32"/>
                <w:szCs w:val="20"/>
                <w:lang w:val="es-CO"/>
              </w:rPr>
            </w:pPr>
            <w:r/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135B9" w14:textId="6084BFBF" w:rsidR="00475379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t>Sub-Family:  Sistemas de Ingeniería</w:t>
            </w:r>
          </w:p>
        </w:tc>
      </w:tr>
      <w:tr w:rsidR="002E6696" w:rsidRPr="005E0C77" w14:paraId="1C13252A" w14:textId="77777777" w:rsidTr="00A739DE">
        <w:trPr>
          <w:trHeight w:val="900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C45A005" w14:textId="537C10F8" w:rsidR="002E6696" w:rsidRPr="005E0C77" w:rsidRDefault="00C32131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Prop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ó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sito General del Cargo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7B1A4B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3739" w:type="pct"/>
            <w:gridSpan w:val="4"/>
            <w:shd w:val="clear" w:color="auto" w:fill="auto"/>
            <w:vAlign w:val="center"/>
          </w:tcPr>
          <w:p w14:paraId="2618AF8B" w14:textId="30FED231" w:rsidR="00E87E04" w:rsidRPr="005E0C77" w:rsidRDefault="00B90D14" w:rsidP="00864531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</w:pPr>
            <w:r>
              <w:t>Brinda soporte a los usuarios finales para aplicaciones de entrega de proyectos e ingeniería. Identifica, investiga y resuelve problemas técnicos de moderada complejidad. Responde a las solicitudes de soporte técnico por teléfono, correo electrónico y en línea. Documenta, rastrea y monitorea el problema utilizando los sistemas y herramientas aplicables. Puede coordinarse con otros equipos o departamentos para resolver los problemas de los usuarios.</w:t>
            </w:r>
          </w:p>
        </w:tc>
      </w:tr>
      <w:tr w:rsidR="002E6696" w:rsidRPr="005E0C77" w14:paraId="676C54DF" w14:textId="77777777" w:rsidTr="004442D0">
        <w:trPr>
          <w:trHeight w:val="341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2585828B" w14:textId="301B5DE5" w:rsidR="002E6696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Área</w:t>
            </w:r>
            <w:r w:rsidR="004965DF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/Disciplina</w:t>
            </w:r>
            <w:r w:rsidR="00DA5AD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D5208C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0DEDD083" w14:textId="0AFA1961" w:rsidR="002E6696" w:rsidRPr="005E0C77" w:rsidRDefault="00AB702C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lang w:val="es-CO"/>
              </w:rPr>
            </w:pPr>
            <w:r>
              <w:t>Worley / Prueba de trabajo PDF</w:t>
            </w:r>
          </w:p>
        </w:tc>
        <w:tc>
          <w:tcPr>
            <w:tcW w:w="626" w:type="pct"/>
            <w:gridSpan w:val="2"/>
            <w:shd w:val="clear" w:color="auto" w:fill="auto"/>
            <w:vAlign w:val="center"/>
          </w:tcPr>
          <w:p w14:paraId="7764E609" w14:textId="77777777" w:rsidR="002E6696" w:rsidRPr="005E0C77" w:rsidRDefault="000E27EF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Report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677" w:type="pct"/>
            <w:shd w:val="clear" w:color="auto" w:fill="auto"/>
            <w:vAlign w:val="center"/>
          </w:tcPr>
          <w:p w14:paraId="74D9ED2A" w14:textId="6EA1428D" w:rsidR="002E6696" w:rsidRPr="005E0C77" w:rsidRDefault="00B90D14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szCs w:val="20"/>
                <w:lang w:val="es-CO"/>
              </w:rPr>
            </w:pPr>
            <w:r/>
          </w:p>
        </w:tc>
      </w:tr>
      <w:tr w:rsidR="00082F30" w:rsidRPr="005E0C77" w14:paraId="283A1914" w14:textId="77777777" w:rsidTr="004442D0">
        <w:trPr>
          <w:trHeight w:val="377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200EF84" w14:textId="77777777" w:rsidR="00082F30" w:rsidRPr="005E0C77" w:rsidRDefault="00E87E04" w:rsidP="00DE77B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Revisió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n: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38F16223" w14:textId="77777777" w:rsidR="00082F30" w:rsidRPr="005E0C77" w:rsidRDefault="00082F30" w:rsidP="00390A3C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1F4EA19F" w14:textId="42D8B942" w:rsidR="00082F30" w:rsidRPr="005E0C77" w:rsidRDefault="005E0C77" w:rsidP="004965DF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Fecha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900" w:type="pct"/>
            <w:gridSpan w:val="2"/>
            <w:shd w:val="clear" w:color="auto" w:fill="auto"/>
            <w:vAlign w:val="center"/>
          </w:tcPr>
          <w:p w14:paraId="269B207D" w14:textId="77777777" w:rsidR="00082F30" w:rsidRPr="005E0C77" w:rsidRDefault="00082F30" w:rsidP="00082F3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</w:tr>
    </w:tbl>
    <w:p w14:paraId="57E0DA8C" w14:textId="77777777" w:rsidR="006E4687" w:rsidRPr="005E0C77" w:rsidRDefault="006E4687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6E4687" w:rsidRPr="005E0C77" w14:paraId="2494799D" w14:textId="77777777" w:rsidTr="00876277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82D153B" w14:textId="77777777" w:rsidR="006E4687" w:rsidRPr="005E0C77" w:rsidRDefault="00C32131" w:rsidP="000C7A17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bookmarkStart w:id="0" w:name="_Hlk111622032"/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Objetivo General</w:t>
            </w:r>
          </w:p>
        </w:tc>
      </w:tr>
      <w:tr w:rsidR="00392915" w:rsidRPr="005E0C77" w14:paraId="25F30C78" w14:textId="77777777" w:rsidTr="00392915">
        <w:trPr>
          <w:trHeight w:val="372"/>
          <w:jc w:val="center"/>
        </w:trPr>
        <w:tc>
          <w:tcPr>
            <w:tcW w:w="5000" w:type="pct"/>
            <w:vAlign w:val="center"/>
          </w:tcPr>
          <w:p w14:paraId="6F0A3534" w14:textId="77777777" w:rsidR="00683C15" w:rsidRPr="005E0C77" w:rsidRDefault="00683C15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5A7FC6E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488C0192" w14:textId="7BADE323" w:rsidR="00C32131" w:rsidRPr="005E0C77" w:rsidRDefault="00B90D14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>
              <w:t>Puesto de apoyo de alto nivel responsable de realizar asignaciones de trabajo moderadamente complejas y variadas que pueden ser especializadas, obteniendo una comprensión profunda de su área específica de especialización. Por lo general, apoyará a los gerentes de nivel de departamento, con un trabajo que implica visibilidad frecuente para la gerencia de nivel medio y los clientes externos. Es posible que se requieran puestos en este nivel para realizar cálculos matemáticos complicados. Puede tener responsabilidades específicas de coordinación de procesos o programas asignadas como parte de la rutina de trabajo habitual.</w:t>
            </w:r>
          </w:p>
          <w:p w14:paraId="3E251063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2EF27158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0"/>
      <w:tr w:rsidR="00683C15" w:rsidRPr="005E0C77" w14:paraId="3704337E" w14:textId="77777777" w:rsidTr="006847C5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783226B7" w14:textId="77777777" w:rsidR="00683C15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Principales Responsabilidades</w:t>
            </w:r>
          </w:p>
        </w:tc>
      </w:tr>
      <w:tr w:rsidR="00683C15" w:rsidRPr="005E0C77" w14:paraId="660DCDFA" w14:textId="77777777" w:rsidTr="006847C5">
        <w:trPr>
          <w:trHeight w:val="372"/>
          <w:jc w:val="center"/>
        </w:trPr>
        <w:tc>
          <w:tcPr>
            <w:tcW w:w="5000" w:type="pct"/>
            <w:vAlign w:val="center"/>
          </w:tcPr>
          <w:p w14:paraId="373829BD" w14:textId="77777777" w:rsidR="00632BC1" w:rsidRPr="005E0C77" w:rsidRDefault="00632BC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00A5FDA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B006F71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AC02D59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199898E9" w14:textId="352A874B" w:rsidR="00C32131" w:rsidRPr="005E0C77" w:rsidRDefault="00B90D14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/>
          </w:p>
          <w:p w14:paraId="0E2ED380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574997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530140A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07DAB1C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01A2517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3AA3DBDE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p w14:paraId="3B36AAA4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3977"/>
        <w:gridCol w:w="5985"/>
      </w:tblGrid>
      <w:tr w:rsidR="004965DF" w:rsidRPr="005E0C77" w14:paraId="34A7552D" w14:textId="77777777" w:rsidTr="006847C5">
        <w:trPr>
          <w:trHeight w:val="332"/>
          <w:jc w:val="center"/>
        </w:trPr>
        <w:tc>
          <w:tcPr>
            <w:tcW w:w="5000" w:type="pct"/>
            <w:gridSpan w:val="2"/>
            <w:shd w:val="clear" w:color="auto" w:fill="DA291C"/>
            <w:vAlign w:val="center"/>
          </w:tcPr>
          <w:p w14:paraId="3B3D2AFF" w14:textId="77777777" w:rsidR="004965DF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Impacto de la Posición</w:t>
            </w:r>
          </w:p>
        </w:tc>
      </w:tr>
      <w:tr w:rsidR="004965DF" w:rsidRPr="005E0C77" w14:paraId="3F2A6F48" w14:textId="77777777" w:rsidTr="006A5BF0">
        <w:trPr>
          <w:trHeight w:val="733"/>
          <w:jc w:val="center"/>
        </w:trPr>
        <w:tc>
          <w:tcPr>
            <w:tcW w:w="1996" w:type="pct"/>
            <w:vAlign w:val="center"/>
          </w:tcPr>
          <w:p w14:paraId="127B5F57" w14:textId="77777777" w:rsidR="004965DF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Toma de Decisiones</w:t>
            </w:r>
          </w:p>
        </w:tc>
        <w:tc>
          <w:tcPr>
            <w:tcW w:w="3004" w:type="pct"/>
            <w:vAlign w:val="center"/>
          </w:tcPr>
          <w:p w14:paraId="220544BB" w14:textId="634C5788" w:rsidR="004965DF" w:rsidRPr="005E0C77" w:rsidRDefault="00B90D14" w:rsidP="006A5BF0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>
              <w:t>Ejerce el juicio en la selección de métodos de trabajo y el conocimiento de los procedimientos específicos del proyecto a seguir. Capaz de detectar errores durante y al finalizar las tareas. Autocomprobación de la calidad/precisión del propio trabajo.</w:t>
            </w:r>
          </w:p>
        </w:tc>
      </w:tr>
      <w:tr w:rsidR="004965DF" w:rsidRPr="005E0C77" w14:paraId="237A3BB9" w14:textId="77777777" w:rsidTr="006A5BF0">
        <w:trPr>
          <w:trHeight w:val="698"/>
          <w:jc w:val="center"/>
        </w:trPr>
        <w:tc>
          <w:tcPr>
            <w:tcW w:w="1996" w:type="pct"/>
            <w:vAlign w:val="center"/>
          </w:tcPr>
          <w:p w14:paraId="59FC0395" w14:textId="77777777" w:rsidR="004965DF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Nivel de Supervisión Requerida</w:t>
            </w:r>
          </w:p>
        </w:tc>
        <w:tc>
          <w:tcPr>
            <w:tcW w:w="3004" w:type="pct"/>
            <w:vAlign w:val="center"/>
          </w:tcPr>
          <w:p w14:paraId="34225095" w14:textId="2626663C" w:rsidR="004965DF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t>Trabajando bajo supervisión mínima, capaz de planificar su propio trabajo y realizar tareas variadas y complejas con la capacidad de descubrir problemas y recomendar soluciones.</w:t>
            </w:r>
          </w:p>
        </w:tc>
      </w:tr>
      <w:tr w:rsidR="006F1CB5" w:rsidRPr="005E0C77" w14:paraId="5870CB5C" w14:textId="77777777" w:rsidTr="006A5BF0">
        <w:trPr>
          <w:trHeight w:val="697"/>
          <w:jc w:val="center"/>
        </w:trPr>
        <w:tc>
          <w:tcPr>
            <w:tcW w:w="1996" w:type="pct"/>
            <w:vAlign w:val="center"/>
          </w:tcPr>
          <w:p w14:paraId="2351E8A6" w14:textId="77777777" w:rsidR="006F1CB5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Autoridad en Supervisión </w:t>
            </w:r>
          </w:p>
        </w:tc>
        <w:tc>
          <w:tcPr>
            <w:tcW w:w="3004" w:type="pct"/>
            <w:vAlign w:val="center"/>
          </w:tcPr>
          <w:p w14:paraId="1856E3E0" w14:textId="14CF0549" w:rsidR="006F1CB5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t>Puede dar orientación menor a personal más joven.</w:t>
            </w:r>
          </w:p>
        </w:tc>
      </w:tr>
      <w:tr w:rsidR="00475379" w:rsidRPr="005E0C77" w14:paraId="5A8610D4" w14:textId="77777777" w:rsidTr="006A5BF0">
        <w:trPr>
          <w:trHeight w:val="693"/>
          <w:jc w:val="center"/>
        </w:trPr>
        <w:tc>
          <w:tcPr>
            <w:tcW w:w="1996" w:type="pct"/>
            <w:vAlign w:val="center"/>
          </w:tcPr>
          <w:p w14:paraId="7A367118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unicación</w:t>
            </w:r>
          </w:p>
        </w:tc>
        <w:tc>
          <w:tcPr>
            <w:tcW w:w="3004" w:type="pct"/>
            <w:vAlign w:val="center"/>
          </w:tcPr>
          <w:p w14:paraId="159D9C68" w14:textId="1392E7A2" w:rsidR="00B875A2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t>Comunicar con soltura ideas y conceptos, persuadiendo e influyendo a través de la participación en la elaboración y entrega de propuestas, presentaciones e informes.</w:t>
            </w:r>
          </w:p>
        </w:tc>
      </w:tr>
      <w:tr w:rsidR="00475379" w:rsidRPr="005E0C77" w14:paraId="3D7FE082" w14:textId="77777777" w:rsidTr="00F4482E">
        <w:trPr>
          <w:trHeight w:val="359"/>
          <w:jc w:val="center"/>
        </w:trPr>
        <w:tc>
          <w:tcPr>
            <w:tcW w:w="1996" w:type="pct"/>
            <w:vAlign w:val="center"/>
          </w:tcPr>
          <w:p w14:paraId="6440870E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istemas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, Proces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o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s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y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herramientas</w:t>
            </w:r>
          </w:p>
        </w:tc>
        <w:tc>
          <w:tcPr>
            <w:tcW w:w="3004" w:type="pct"/>
            <w:vAlign w:val="center"/>
          </w:tcPr>
          <w:p w14:paraId="777EEC88" w14:textId="6C8D56A7" w:rsidR="00D53901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  <w:p w14:paraId="1A8A0F76" w14:textId="1EEA0CA2" w:rsidR="00BA5BCD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  <w:tr w:rsidR="00914F11" w:rsidRPr="005E0C77" w14:paraId="4B4BD4AE" w14:textId="77777777" w:rsidTr="006A5BF0">
        <w:trPr>
          <w:trHeight w:val="703"/>
          <w:jc w:val="center"/>
        </w:trPr>
        <w:tc>
          <w:tcPr>
            <w:tcW w:w="1996" w:type="pct"/>
            <w:vAlign w:val="center"/>
          </w:tcPr>
          <w:p w14:paraId="6DD4AF5E" w14:textId="77777777" w:rsidR="00914F11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Comportamientos</w:t>
            </w:r>
          </w:p>
        </w:tc>
        <w:tc>
          <w:tcPr>
            <w:tcW w:w="3004" w:type="pct"/>
            <w:vAlign w:val="center"/>
          </w:tcPr>
          <w:p w14:paraId="1358A8AE" w14:textId="115E887E" w:rsidR="00632BC1" w:rsidRPr="005E0C77" w:rsidRDefault="00744013" w:rsidP="007440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</w:tbl>
    <w:p w14:paraId="372AFD4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97"/>
        <w:gridCol w:w="430"/>
        <w:gridCol w:w="795"/>
        <w:gridCol w:w="86"/>
        <w:gridCol w:w="530"/>
        <w:gridCol w:w="355"/>
        <w:gridCol w:w="524"/>
        <w:gridCol w:w="440"/>
        <w:gridCol w:w="267"/>
        <w:gridCol w:w="701"/>
        <w:gridCol w:w="175"/>
        <w:gridCol w:w="705"/>
        <w:gridCol w:w="604"/>
        <w:gridCol w:w="628"/>
        <w:gridCol w:w="438"/>
        <w:gridCol w:w="1319"/>
        <w:gridCol w:w="94"/>
        <w:gridCol w:w="600"/>
      </w:tblGrid>
      <w:tr w:rsidR="00392915" w:rsidRPr="005E0C77" w14:paraId="2B0AD543" w14:textId="77777777" w:rsidTr="006847C5">
        <w:trPr>
          <w:trHeight w:val="278"/>
          <w:jc w:val="center"/>
        </w:trPr>
        <w:tc>
          <w:tcPr>
            <w:tcW w:w="5000" w:type="pct"/>
            <w:gridSpan w:val="19"/>
            <w:shd w:val="clear" w:color="auto" w:fill="DA291C"/>
            <w:vAlign w:val="center"/>
          </w:tcPr>
          <w:p w14:paraId="0742DC51" w14:textId="77777777" w:rsidR="00392915" w:rsidRPr="005E0C77" w:rsidRDefault="00C32131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Requisitos</w:t>
            </w:r>
          </w:p>
        </w:tc>
      </w:tr>
      <w:tr w:rsidR="00392915" w:rsidRPr="005E0C77" w14:paraId="09E87676" w14:textId="77777777" w:rsidTr="006847C5">
        <w:trPr>
          <w:trHeight w:val="386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59A429E7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EDUCACION MINIMA REQUERIDA</w:t>
            </w:r>
          </w:p>
        </w:tc>
      </w:tr>
      <w:tr w:rsidR="00392915" w:rsidRPr="005E0C77" w14:paraId="5EE83536" w14:textId="77777777" w:rsidTr="00AB702C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39" w:type="pct"/>
          </w:tcPr>
          <w:p w14:paraId="361543CA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Bachiller</w:t>
            </w:r>
          </w:p>
        </w:tc>
        <w:tc>
          <w:tcPr>
            <w:tcW w:w="315" w:type="pct"/>
            <w:gridSpan w:val="2"/>
          </w:tcPr>
          <w:p w14:paraId="68D67BB0" w14:textId="3C65C8CF" w:rsidR="00392915" w:rsidRPr="005E0C77" w:rsidRDefault="00AB702C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  <w:r/>
          </w:p>
        </w:tc>
        <w:tc>
          <w:tcPr>
            <w:tcW w:w="442" w:type="pct"/>
            <w:gridSpan w:val="2"/>
          </w:tcPr>
          <w:p w14:paraId="075410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Técnico</w:t>
            </w:r>
          </w:p>
        </w:tc>
        <w:tc>
          <w:tcPr>
            <w:tcW w:w="444" w:type="pct"/>
            <w:gridSpan w:val="2"/>
          </w:tcPr>
          <w:p w14:paraId="3F1AA6A6" w14:textId="41A7D12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618" w:type="pct"/>
            <w:gridSpan w:val="3"/>
          </w:tcPr>
          <w:p w14:paraId="7C77F183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Tecnólogo</w:t>
            </w:r>
          </w:p>
        </w:tc>
        <w:tc>
          <w:tcPr>
            <w:tcW w:w="352" w:type="pct"/>
          </w:tcPr>
          <w:p w14:paraId="20792C2C" w14:textId="3F2DA1E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>
              <w:t>X</w:t>
            </w:r>
          </w:p>
        </w:tc>
        <w:tc>
          <w:tcPr>
            <w:tcW w:w="745" w:type="pct"/>
            <w:gridSpan w:val="3"/>
          </w:tcPr>
          <w:p w14:paraId="63A057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Profesional</w:t>
            </w:r>
          </w:p>
        </w:tc>
        <w:tc>
          <w:tcPr>
            <w:tcW w:w="315" w:type="pct"/>
          </w:tcPr>
          <w:p w14:paraId="195AAF17" w14:textId="1AC6E437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929" w:type="pct"/>
            <w:gridSpan w:val="3"/>
          </w:tcPr>
          <w:p w14:paraId="46FBC678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Postgrado</w:t>
            </w:r>
          </w:p>
        </w:tc>
        <w:tc>
          <w:tcPr>
            <w:tcW w:w="301" w:type="pct"/>
          </w:tcPr>
          <w:p w14:paraId="43F9BD83" w14:textId="0613EA25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</w:tr>
      <w:tr w:rsidR="00392915" w:rsidRPr="005E0C77" w14:paraId="0EAD04C1" w14:textId="77777777" w:rsidTr="002D7630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000" w:type="pct"/>
            <w:gridSpan w:val="19"/>
          </w:tcPr>
          <w:p w14:paraId="0D4E44AB" w14:textId="77777777" w:rsidR="00D53901" w:rsidRPr="005E0C77" w:rsidRDefault="00D53901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</w:p>
        </w:tc>
      </w:tr>
      <w:tr w:rsidR="00392915" w:rsidRPr="005E0C77" w14:paraId="63FEC128" w14:textId="77777777" w:rsidTr="006847C5">
        <w:trPr>
          <w:trHeight w:val="422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1E9C0F2C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EXPERIENCIA MINIMA REQUERIDA</w:t>
            </w:r>
          </w:p>
        </w:tc>
      </w:tr>
      <w:tr w:rsidR="00AB702C" w:rsidRPr="005E0C77" w14:paraId="1CB5DEEE" w14:textId="77777777" w:rsidTr="00AB702C">
        <w:trPr>
          <w:trHeight w:val="287"/>
          <w:jc w:val="center"/>
        </w:trPr>
        <w:tc>
          <w:tcPr>
            <w:tcW w:w="638" w:type="pct"/>
            <w:gridSpan w:val="2"/>
            <w:shd w:val="clear" w:color="auto" w:fill="FFFFFF"/>
            <w:vAlign w:val="center"/>
          </w:tcPr>
          <w:p w14:paraId="3F4501E2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Menor 1</w:t>
            </w:r>
          </w:p>
        </w:tc>
        <w:tc>
          <w:tcPr>
            <w:tcW w:w="216" w:type="pct"/>
            <w:shd w:val="clear" w:color="auto" w:fill="FFFFFF"/>
            <w:vAlign w:val="center"/>
          </w:tcPr>
          <w:p w14:paraId="55661996" w14:textId="742382F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399" w:type="pct"/>
            <w:shd w:val="clear" w:color="auto" w:fill="FFFFFF"/>
            <w:vAlign w:val="center"/>
          </w:tcPr>
          <w:p w14:paraId="48F06B34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1 año</w:t>
            </w:r>
          </w:p>
        </w:tc>
        <w:tc>
          <w:tcPr>
            <w:tcW w:w="309" w:type="pct"/>
            <w:gridSpan w:val="2"/>
            <w:shd w:val="clear" w:color="auto" w:fill="FFFFFF"/>
            <w:vAlign w:val="center"/>
          </w:tcPr>
          <w:p w14:paraId="4A4D9051" w14:textId="67CBD47A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441" w:type="pct"/>
            <w:gridSpan w:val="2"/>
            <w:shd w:val="clear" w:color="auto" w:fill="FFFFFF"/>
            <w:vAlign w:val="center"/>
          </w:tcPr>
          <w:p w14:paraId="1CA658E2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2 años</w:t>
            </w:r>
          </w:p>
        </w:tc>
        <w:tc>
          <w:tcPr>
            <w:tcW w:w="221" w:type="pct"/>
            <w:shd w:val="clear" w:color="auto" w:fill="FFFFFF"/>
            <w:vAlign w:val="center"/>
          </w:tcPr>
          <w:p w14:paraId="34AC8755" w14:textId="6E6C076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>
              <w:t>X</w:t>
            </w:r>
          </w:p>
        </w:tc>
        <w:tc>
          <w:tcPr>
            <w:tcW w:w="574" w:type="pct"/>
            <w:gridSpan w:val="3"/>
            <w:shd w:val="clear" w:color="auto" w:fill="FFFFFF"/>
            <w:vAlign w:val="center"/>
          </w:tcPr>
          <w:p w14:paraId="59D08851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3-5 años</w:t>
            </w:r>
          </w:p>
        </w:tc>
        <w:tc>
          <w:tcPr>
            <w:tcW w:w="354" w:type="pct"/>
            <w:shd w:val="clear" w:color="auto" w:fill="FFFFFF"/>
            <w:vAlign w:val="center"/>
          </w:tcPr>
          <w:p w14:paraId="300A6D5C" w14:textId="313E4C3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618" w:type="pct"/>
            <w:gridSpan w:val="2"/>
            <w:shd w:val="clear" w:color="auto" w:fill="FFFFFF"/>
            <w:vAlign w:val="center"/>
          </w:tcPr>
          <w:p w14:paraId="1B122569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5 -10 años</w:t>
            </w:r>
          </w:p>
        </w:tc>
        <w:tc>
          <w:tcPr>
            <w:tcW w:w="220" w:type="pct"/>
            <w:shd w:val="clear" w:color="auto" w:fill="FFFFFF"/>
            <w:vAlign w:val="center"/>
          </w:tcPr>
          <w:p w14:paraId="2231EF75" w14:textId="43F663C5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662" w:type="pct"/>
            <w:shd w:val="clear" w:color="auto" w:fill="FFFFFF"/>
            <w:vAlign w:val="center"/>
          </w:tcPr>
          <w:p w14:paraId="70BC2BD3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10 </w:t>
            </w:r>
            <w:proofErr w:type="spellStart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ó</w:t>
            </w:r>
            <w:proofErr w:type="spellEnd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 + años</w:t>
            </w:r>
          </w:p>
        </w:tc>
        <w:tc>
          <w:tcPr>
            <w:tcW w:w="348" w:type="pct"/>
            <w:gridSpan w:val="2"/>
            <w:shd w:val="clear" w:color="auto" w:fill="FFFFFF"/>
            <w:vAlign w:val="center"/>
          </w:tcPr>
          <w:p w14:paraId="7DEA3310" w14:textId="65F470A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</w:tr>
      <w:tr w:rsidR="00AB702C" w:rsidRPr="005E0C77" w14:paraId="1EF0B571" w14:textId="77777777" w:rsidTr="002D7630">
        <w:trPr>
          <w:trHeight w:val="287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08361C84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</w:p>
        </w:tc>
      </w:tr>
    </w:tbl>
    <w:p w14:paraId="136D807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0F07B6" w:rsidRPr="005E0C77" w14:paraId="041706AB" w14:textId="77777777" w:rsidTr="00727321">
        <w:trPr>
          <w:trHeight w:val="346"/>
          <w:tblHeader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AE591CB" w14:textId="77777777" w:rsidR="000F07B6" w:rsidRPr="005E0C77" w:rsidRDefault="00E87E04" w:rsidP="001A22ED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RESPONSABILIDADES Y </w:t>
            </w:r>
            <w:r w:rsidR="006E4687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FUNCIONES</w:t>
            </w:r>
            <w:r w:rsidR="000F07B6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EN SEGURIDAD, SALUD EN EL TRABAJO, MEDIO AMBIENTE Y CALIDAD</w:t>
            </w:r>
          </w:p>
        </w:tc>
      </w:tr>
      <w:tr w:rsidR="00E87E04" w:rsidRPr="005E0C77" w14:paraId="54189341" w14:textId="77777777" w:rsidTr="00727321">
        <w:trPr>
          <w:trHeight w:val="469"/>
          <w:jc w:val="center"/>
        </w:trPr>
        <w:tc>
          <w:tcPr>
            <w:tcW w:w="5000" w:type="pct"/>
            <w:vAlign w:val="center"/>
          </w:tcPr>
          <w:p w14:paraId="02679395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  <w:p w14:paraId="5A957D37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33F188C4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4DD60C77" w14:textId="77777777" w:rsidR="00392915" w:rsidRPr="005E0C77" w:rsidRDefault="003929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E5617F" w:rsidRPr="005E0C77" w14:paraId="19B05382" w14:textId="77777777" w:rsidTr="00727321">
        <w:trPr>
          <w:trHeight w:val="341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27A901A1" w14:textId="77777777" w:rsidR="00DA5AD1" w:rsidRPr="005E0C77" w:rsidRDefault="00E5617F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AUTORIDAD</w:t>
            </w:r>
            <w:r w:rsidR="00E87E04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SEGURIDAD, SALUD EN EL TRABAJO, MEDIO AMBIENTE Y CALIDAD</w:t>
            </w:r>
          </w:p>
        </w:tc>
      </w:tr>
      <w:tr w:rsidR="00FC15ED" w:rsidRPr="005E0C77" w14:paraId="2EE37E75" w14:textId="77777777" w:rsidTr="00727321">
        <w:trPr>
          <w:trHeight w:val="764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1C8069C9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05670968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CE095E6" w14:textId="77777777" w:rsidR="00FC15ED" w:rsidRPr="005E0C77" w:rsidRDefault="00FC15ED" w:rsidP="00727D41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6877298A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1A22ED" w:rsidRPr="005E0C77" w14:paraId="0A3AD039" w14:textId="77777777" w:rsidTr="00727321">
        <w:trPr>
          <w:trHeight w:val="307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3E818792" w14:textId="77777777" w:rsidR="001A22ED" w:rsidRPr="005E0C77" w:rsidRDefault="001A22ED" w:rsidP="004E3B96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RENDICIÓN DE CUENTAS</w:t>
            </w:r>
            <w:r w:rsidR="00FC15ED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SEGURIDAD, SALUD EN EL TRABAJO, MEDIO AMBIENTE Y CALIDAD</w:t>
            </w:r>
          </w:p>
        </w:tc>
      </w:tr>
      <w:tr w:rsidR="001A22ED" w:rsidRPr="005E0C77" w14:paraId="77417B4F" w14:textId="77777777" w:rsidTr="00727321">
        <w:trPr>
          <w:trHeight w:val="782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0D52C891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3BE51C72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F811CFA" w14:textId="77777777" w:rsidR="001A22ED" w:rsidRPr="005E0C77" w:rsidRDefault="001A22ED" w:rsidP="004E3B96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26247365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9962"/>
      </w:tblGrid>
      <w:tr w:rsidR="00563CF4" w:rsidRPr="005E0C77" w14:paraId="43C60F40" w14:textId="77777777" w:rsidTr="00876277">
        <w:trPr>
          <w:trHeight w:val="305"/>
          <w:jc w:val="center"/>
        </w:trPr>
        <w:tc>
          <w:tcPr>
            <w:tcW w:w="5000" w:type="pct"/>
            <w:tcBorders>
              <w:top w:val="single" w:sz="4" w:space="0" w:color="DA291C"/>
            </w:tcBorders>
            <w:shd w:val="clear" w:color="auto" w:fill="DA291C"/>
            <w:vAlign w:val="center"/>
          </w:tcPr>
          <w:p w14:paraId="5F6BC088" w14:textId="77777777" w:rsidR="00563CF4" w:rsidRPr="005E0C77" w:rsidRDefault="0008138C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bookmarkStart w:id="1" w:name="_Hlk111624036"/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TELETRABAJO</w:t>
            </w:r>
          </w:p>
        </w:tc>
      </w:tr>
      <w:tr w:rsidR="00563CF4" w:rsidRPr="005E0C77" w14:paraId="40AB2AB7" w14:textId="77777777" w:rsidTr="00727321">
        <w:trPr>
          <w:trHeight w:val="764"/>
          <w:jc w:val="center"/>
        </w:trPr>
        <w:tc>
          <w:tcPr>
            <w:tcW w:w="5000" w:type="pct"/>
            <w:vAlign w:val="center"/>
          </w:tcPr>
          <w:p w14:paraId="2043EF08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935C525" w14:textId="5BEB97FE" w:rsidR="00D8271C" w:rsidRPr="005E0C77" w:rsidRDefault="0008138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Este cargo es elegible para </w:t>
            </w:r>
            <w:r w:rsidR="00475379" w:rsidRPr="005E0C77">
              <w:rPr>
                <w:rFonts w:ascii="Calibri" w:hAnsi="Calibri" w:cs="Calibri"/>
                <w:szCs w:val="20"/>
                <w:lang w:val="es-CO"/>
              </w:rPr>
              <w:t>desempeñarse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en teletrabajo:  SI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 w:rsidRP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 </w:t>
            </w:r>
            <w:r w:rsidR="00F163DF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NO</w:t>
            </w:r>
            <w:r w:rsidR="008101B1" w:rsidRPr="005E0C77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ED901F8" w14:textId="77777777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762D65A6" w14:textId="4042C0CF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Modalidad: Autónomo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 xml:space="preserve">_     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Suplementario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6A19A59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1"/>
    </w:tbl>
    <w:p w14:paraId="019274EB" w14:textId="77777777" w:rsidR="00AF0AA5" w:rsidRPr="005E0C77" w:rsidRDefault="00AF0AA5" w:rsidP="00F4482E">
      <w:pPr>
        <w:rPr>
          <w:rFonts w:ascii="Calibri" w:hAnsi="Calibri" w:cs="Calibri"/>
          <w:szCs w:val="20"/>
          <w:lang w:val="es-CO"/>
        </w:rPr>
      </w:pPr>
    </w:p>
    <w:sectPr w:rsidR="00AF0AA5" w:rsidRPr="005E0C77" w:rsidSect="0072732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1134" w:bottom="1134" w:left="1134" w:header="709" w:footer="41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F78B" w14:textId="77777777" w:rsidR="00734A2A" w:rsidRDefault="00734A2A">
      <w:r>
        <w:separator/>
      </w:r>
    </w:p>
  </w:endnote>
  <w:endnote w:type="continuationSeparator" w:id="0">
    <w:p w14:paraId="54A631DB" w14:textId="77777777" w:rsidR="00734A2A" w:rsidRDefault="0073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1631" w14:textId="77777777" w:rsidR="002F6B04" w:rsidRDefault="002F6B04"/>
  <w:p w14:paraId="2E9C4B84" w14:textId="77777777" w:rsidR="00D6799D" w:rsidRDefault="00D6799D"/>
  <w:p w14:paraId="3D09C824" w14:textId="77777777" w:rsidR="00D6799D" w:rsidRDefault="00D6799D"/>
  <w:p w14:paraId="3B4FE7F7" w14:textId="77777777" w:rsidR="002F6B04" w:rsidRDefault="002F6B04"/>
  <w:p w14:paraId="0382D53D" w14:textId="77777777" w:rsidR="000E0F29" w:rsidRDefault="000E0F29" w:rsidP="00D6799D">
    <w:pPr>
      <w:pStyle w:val="Piedepgina"/>
    </w:pPr>
  </w:p>
  <w:p w14:paraId="4D3B24DB" w14:textId="77777777" w:rsidR="00727321" w:rsidRPr="00E43DA7" w:rsidRDefault="00F14D5E" w:rsidP="0072732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 xml:space="preserve">709050-40219-HR-FRM-0001 Rev </w:t>
    </w:r>
    <w:r w:rsidR="004D2681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D2681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D2681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  <w:r w:rsidR="00727321" w:rsidRPr="00E43DA7">
      <w:rPr>
        <w:rFonts w:ascii="Calibri" w:hAnsi="Calibri" w:cs="Calibri"/>
        <w:sz w:val="18"/>
        <w:szCs w:val="18"/>
        <w:lang w:val="en-US"/>
      </w:rPr>
      <w:tab/>
    </w:r>
  </w:p>
  <w:p w14:paraId="7101B907" w14:textId="77777777" w:rsidR="00727321" w:rsidRDefault="00727321" w:rsidP="00D679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76C5" w14:textId="77777777" w:rsidR="00EA7BA1" w:rsidRPr="00E43DA7" w:rsidRDefault="00033A36" w:rsidP="00EA7BA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>709050</w:t>
    </w:r>
    <w:r w:rsidR="00E43DA7" w:rsidRPr="00033A36">
      <w:rPr>
        <w:rFonts w:ascii="Calibri" w:hAnsi="Calibri" w:cs="Calibri"/>
        <w:sz w:val="18"/>
        <w:szCs w:val="18"/>
        <w:lang w:val="en-US"/>
      </w:rPr>
      <w:t>-</w:t>
    </w:r>
    <w:r w:rsidRPr="00033A36">
      <w:rPr>
        <w:rFonts w:ascii="Calibri" w:hAnsi="Calibri" w:cs="Calibri"/>
        <w:sz w:val="18"/>
        <w:szCs w:val="18"/>
        <w:lang w:val="en-US"/>
      </w:rPr>
      <w:t>40219-HR</w:t>
    </w:r>
    <w:r w:rsidR="00E43DA7" w:rsidRPr="00033A36">
      <w:rPr>
        <w:rFonts w:ascii="Calibri" w:hAnsi="Calibri" w:cs="Calibri"/>
        <w:sz w:val="18"/>
        <w:szCs w:val="18"/>
        <w:lang w:val="en-US"/>
      </w:rPr>
      <w:t>-FRM-00</w:t>
    </w:r>
    <w:r w:rsidRPr="00033A36">
      <w:rPr>
        <w:rFonts w:ascii="Calibri" w:hAnsi="Calibri" w:cs="Calibri"/>
        <w:sz w:val="18"/>
        <w:szCs w:val="18"/>
        <w:lang w:val="en-US"/>
      </w:rPr>
      <w:t xml:space="preserve">01 Rev </w:t>
    </w:r>
    <w:r w:rsidR="00475379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75379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75379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</w:p>
  <w:p w14:paraId="7C3E2127" w14:textId="77777777" w:rsidR="00EA7BA1" w:rsidRPr="00E43DA7" w:rsidRDefault="00EA7BA1" w:rsidP="00EA7BA1">
    <w:pPr>
      <w:pStyle w:val="Piedepgina"/>
      <w:tabs>
        <w:tab w:val="clear" w:pos="4320"/>
        <w:tab w:val="clear" w:pos="8640"/>
        <w:tab w:val="left" w:pos="224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F458" w14:textId="77777777" w:rsidR="00734A2A" w:rsidRDefault="00734A2A">
      <w:r>
        <w:separator/>
      </w:r>
    </w:p>
  </w:footnote>
  <w:footnote w:type="continuationSeparator" w:id="0">
    <w:p w14:paraId="47EAF359" w14:textId="77777777" w:rsidR="00734A2A" w:rsidRDefault="0073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1308" w14:textId="77777777" w:rsidR="003D6D8D" w:rsidRDefault="003D6D8D" w:rsidP="0018327B">
    <w:pPr>
      <w:rPr>
        <w:sz w:val="10"/>
        <w:szCs w:val="10"/>
        <w:lang w:val="es-CO"/>
      </w:rPr>
    </w:pPr>
  </w:p>
  <w:p w14:paraId="5167D76C" w14:textId="77777777" w:rsidR="003D6D8D" w:rsidRDefault="003D6D8D" w:rsidP="0018327B">
    <w:pPr>
      <w:rPr>
        <w:sz w:val="10"/>
        <w:szCs w:val="10"/>
        <w:lang w:val="es-CO"/>
      </w:rPr>
    </w:pPr>
  </w:p>
  <w:p w14:paraId="17C028F2" w14:textId="77777777" w:rsidR="00D6799D" w:rsidRDefault="00D6799D" w:rsidP="0018327B">
    <w:pPr>
      <w:rPr>
        <w:sz w:val="10"/>
        <w:szCs w:val="10"/>
        <w:lang w:val="es-CO"/>
      </w:rPr>
    </w:pPr>
  </w:p>
  <w:p w14:paraId="41EF962B" w14:textId="77777777" w:rsidR="00BE405A" w:rsidRDefault="00BE405A" w:rsidP="0018327B">
    <w:pPr>
      <w:rPr>
        <w:sz w:val="10"/>
        <w:szCs w:val="10"/>
      </w:rPr>
    </w:pPr>
  </w:p>
  <w:p w14:paraId="1F60C9B0" w14:textId="77777777" w:rsidR="00E66374" w:rsidRPr="00834BB3" w:rsidRDefault="00E66374">
    <w:pPr>
      <w:pStyle w:val="Encabezad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F955" w14:textId="34F9C4A2" w:rsidR="00484A23" w:rsidRDefault="008101B1">
    <w:r>
      <w:rPr>
        <w:noProof/>
      </w:rPr>
      <w:drawing>
        <wp:anchor distT="0" distB="0" distL="114300" distR="114300" simplePos="0" relativeHeight="251657728" behindDoc="0" locked="0" layoutInCell="1" allowOverlap="1" wp14:anchorId="04B67223" wp14:editId="392E016F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1571625" cy="476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  <w:jc w:val="center"/>
      <w:tblLook w:val="0000" w:firstRow="0" w:lastRow="0" w:firstColumn="0" w:lastColumn="0" w:noHBand="0" w:noVBand="0"/>
    </w:tblPr>
    <w:tblGrid>
      <w:gridCol w:w="9972"/>
    </w:tblGrid>
    <w:tr w:rsidR="00484A23" w:rsidRPr="00AC7F24" w14:paraId="3B352797" w14:textId="77777777" w:rsidTr="006C1054">
      <w:trPr>
        <w:trHeight w:val="705"/>
        <w:jc w:val="center"/>
      </w:trPr>
      <w:tc>
        <w:tcPr>
          <w:tcW w:w="5000" w:type="pct"/>
          <w:shd w:val="clear" w:color="auto" w:fill="auto"/>
        </w:tcPr>
        <w:p w14:paraId="597BE73A" w14:textId="77777777" w:rsidR="00EA7BA1" w:rsidRPr="00207A7D" w:rsidRDefault="006C1054" w:rsidP="006C1054">
          <w:pPr>
            <w:tabs>
              <w:tab w:val="center" w:pos="4986"/>
            </w:tabs>
            <w:jc w:val="right"/>
            <w:rPr>
              <w:rFonts w:ascii="Calibri" w:hAnsi="Calibri" w:cs="Calibri"/>
              <w:b/>
              <w:bCs/>
              <w:color w:val="00338D"/>
              <w:sz w:val="24"/>
              <w:lang w:val="es-CO"/>
            </w:rPr>
          </w:pP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color w:val="00338D"/>
              <w:sz w:val="24"/>
            </w:rPr>
            <w:t>Descriptivo de cargo</w:t>
          </w:r>
        </w:p>
        <w:p w14:paraId="01628280" w14:textId="77777777" w:rsidR="00D6799D" w:rsidRPr="00AC7F24" w:rsidRDefault="00D6799D" w:rsidP="00D6799D">
          <w:pPr>
            <w:rPr>
              <w:rFonts w:cs="Arial"/>
              <w:sz w:val="21"/>
              <w:szCs w:val="21"/>
              <w:lang w:val="es-CO"/>
            </w:rPr>
          </w:pPr>
          <w:r>
            <w:rPr>
              <w:rFonts w:cs="Arial"/>
              <w:b/>
              <w:bCs/>
              <w:sz w:val="24"/>
              <w:lang w:val="es-CO"/>
            </w:rPr>
            <w:t xml:space="preserve">                          </w:t>
          </w:r>
        </w:p>
      </w:tc>
    </w:tr>
  </w:tbl>
  <w:p w14:paraId="013CA374" w14:textId="77777777" w:rsidR="00BE405A" w:rsidRPr="003D6D8D" w:rsidRDefault="00BE405A">
    <w:pPr>
      <w:pStyle w:val="Encabezado"/>
      <w:rPr>
        <w:sz w:val="6"/>
        <w:szCs w:val="6"/>
        <w:lang w:val="es-CO"/>
      </w:rPr>
    </w:pPr>
  </w:p>
  <w:p w14:paraId="0E573EAF" w14:textId="77777777" w:rsidR="00BE405A" w:rsidRPr="003D6D8D" w:rsidRDefault="00BE405A">
    <w:pPr>
      <w:pStyle w:val="Encabezado"/>
      <w:rPr>
        <w:rFonts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923"/>
    <w:multiLevelType w:val="multilevel"/>
    <w:tmpl w:val="220ECF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StyleHeading3NotBold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D15BC4"/>
    <w:multiLevelType w:val="hybridMultilevel"/>
    <w:tmpl w:val="5F5C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B2A27"/>
    <w:multiLevelType w:val="hybridMultilevel"/>
    <w:tmpl w:val="3140B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79FE"/>
    <w:multiLevelType w:val="hybridMultilevel"/>
    <w:tmpl w:val="98103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F070A"/>
    <w:multiLevelType w:val="hybridMultilevel"/>
    <w:tmpl w:val="8636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97A7E"/>
    <w:multiLevelType w:val="hybridMultilevel"/>
    <w:tmpl w:val="ECB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C7A58"/>
    <w:multiLevelType w:val="hybridMultilevel"/>
    <w:tmpl w:val="853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8C0"/>
    <w:multiLevelType w:val="hybridMultilevel"/>
    <w:tmpl w:val="73D6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C6B43"/>
    <w:multiLevelType w:val="hybridMultilevel"/>
    <w:tmpl w:val="6608C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81901"/>
    <w:multiLevelType w:val="hybridMultilevel"/>
    <w:tmpl w:val="00DAE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4DF"/>
    <w:multiLevelType w:val="hybridMultilevel"/>
    <w:tmpl w:val="525C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95014"/>
    <w:multiLevelType w:val="hybridMultilevel"/>
    <w:tmpl w:val="CA1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028A5"/>
    <w:multiLevelType w:val="hybridMultilevel"/>
    <w:tmpl w:val="0CC0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437AB"/>
    <w:multiLevelType w:val="hybridMultilevel"/>
    <w:tmpl w:val="DA64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07BF0"/>
    <w:multiLevelType w:val="hybridMultilevel"/>
    <w:tmpl w:val="E5AE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E5A50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 w15:restartNumberingAfterBreak="0">
    <w:nsid w:val="6B14323E"/>
    <w:multiLevelType w:val="multilevel"/>
    <w:tmpl w:val="787E0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857A0C"/>
    <w:multiLevelType w:val="hybridMultilevel"/>
    <w:tmpl w:val="DB3E8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F96379"/>
    <w:multiLevelType w:val="hybridMultilevel"/>
    <w:tmpl w:val="EC787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C5667"/>
    <w:multiLevelType w:val="multilevel"/>
    <w:tmpl w:val="3A0664D0"/>
    <w:lvl w:ilvl="0">
      <w:start w:val="1"/>
      <w:numFmt w:val="decimal"/>
      <w:pStyle w:val="Style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566690790">
    <w:abstractNumId w:val="19"/>
  </w:num>
  <w:num w:numId="2" w16cid:durableId="763573829">
    <w:abstractNumId w:val="0"/>
  </w:num>
  <w:num w:numId="3" w16cid:durableId="1010138943">
    <w:abstractNumId w:val="15"/>
  </w:num>
  <w:num w:numId="4" w16cid:durableId="1625115387">
    <w:abstractNumId w:val="16"/>
  </w:num>
  <w:num w:numId="5" w16cid:durableId="1040788798">
    <w:abstractNumId w:val="2"/>
  </w:num>
  <w:num w:numId="6" w16cid:durableId="1821845148">
    <w:abstractNumId w:val="18"/>
  </w:num>
  <w:num w:numId="7" w16cid:durableId="1662731035">
    <w:abstractNumId w:val="13"/>
  </w:num>
  <w:num w:numId="8" w16cid:durableId="877618679">
    <w:abstractNumId w:val="12"/>
  </w:num>
  <w:num w:numId="9" w16cid:durableId="1972056339">
    <w:abstractNumId w:val="6"/>
  </w:num>
  <w:num w:numId="10" w16cid:durableId="1741559231">
    <w:abstractNumId w:val="11"/>
  </w:num>
  <w:num w:numId="11" w16cid:durableId="1962106047">
    <w:abstractNumId w:val="7"/>
  </w:num>
  <w:num w:numId="12" w16cid:durableId="1657800393">
    <w:abstractNumId w:val="0"/>
  </w:num>
  <w:num w:numId="13" w16cid:durableId="2010984895">
    <w:abstractNumId w:val="9"/>
  </w:num>
  <w:num w:numId="14" w16cid:durableId="704521686">
    <w:abstractNumId w:val="5"/>
  </w:num>
  <w:num w:numId="15" w16cid:durableId="815419959">
    <w:abstractNumId w:val="0"/>
  </w:num>
  <w:num w:numId="16" w16cid:durableId="1482847726">
    <w:abstractNumId w:val="0"/>
  </w:num>
  <w:num w:numId="17" w16cid:durableId="1930580397">
    <w:abstractNumId w:val="0"/>
  </w:num>
  <w:num w:numId="18" w16cid:durableId="255335223">
    <w:abstractNumId w:val="0"/>
  </w:num>
  <w:num w:numId="19" w16cid:durableId="845218531">
    <w:abstractNumId w:val="1"/>
  </w:num>
  <w:num w:numId="20" w16cid:durableId="1556357701">
    <w:abstractNumId w:val="17"/>
  </w:num>
  <w:num w:numId="21" w16cid:durableId="1685394913">
    <w:abstractNumId w:val="14"/>
  </w:num>
  <w:num w:numId="22" w16cid:durableId="243494847">
    <w:abstractNumId w:val="3"/>
  </w:num>
  <w:num w:numId="23" w16cid:durableId="1283614558">
    <w:abstractNumId w:val="4"/>
  </w:num>
  <w:num w:numId="24" w16cid:durableId="1071266988">
    <w:abstractNumId w:val="10"/>
  </w:num>
  <w:num w:numId="25" w16cid:durableId="121735623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2"/>
    <w:rsid w:val="00005E75"/>
    <w:rsid w:val="0000602A"/>
    <w:rsid w:val="0000701D"/>
    <w:rsid w:val="00012F85"/>
    <w:rsid w:val="000131F0"/>
    <w:rsid w:val="00017AC3"/>
    <w:rsid w:val="0002100F"/>
    <w:rsid w:val="00023C55"/>
    <w:rsid w:val="000274AC"/>
    <w:rsid w:val="00033A36"/>
    <w:rsid w:val="00034F7F"/>
    <w:rsid w:val="00035390"/>
    <w:rsid w:val="00040900"/>
    <w:rsid w:val="000423C4"/>
    <w:rsid w:val="00042684"/>
    <w:rsid w:val="0004287F"/>
    <w:rsid w:val="000464F7"/>
    <w:rsid w:val="0004667F"/>
    <w:rsid w:val="00050EC6"/>
    <w:rsid w:val="00053C50"/>
    <w:rsid w:val="000543AD"/>
    <w:rsid w:val="00054BC8"/>
    <w:rsid w:val="00065854"/>
    <w:rsid w:val="000704BC"/>
    <w:rsid w:val="0008138C"/>
    <w:rsid w:val="00082B72"/>
    <w:rsid w:val="00082F30"/>
    <w:rsid w:val="00090619"/>
    <w:rsid w:val="000A1C87"/>
    <w:rsid w:val="000B6484"/>
    <w:rsid w:val="000C0E07"/>
    <w:rsid w:val="000C2C6B"/>
    <w:rsid w:val="000C396F"/>
    <w:rsid w:val="000C3F6B"/>
    <w:rsid w:val="000C490E"/>
    <w:rsid w:val="000C7649"/>
    <w:rsid w:val="000C7A17"/>
    <w:rsid w:val="000D1603"/>
    <w:rsid w:val="000D219E"/>
    <w:rsid w:val="000D23C8"/>
    <w:rsid w:val="000D6BE1"/>
    <w:rsid w:val="000D790C"/>
    <w:rsid w:val="000E0F29"/>
    <w:rsid w:val="000E23CD"/>
    <w:rsid w:val="000E27EF"/>
    <w:rsid w:val="000F07B6"/>
    <w:rsid w:val="000F2FCF"/>
    <w:rsid w:val="000F50E6"/>
    <w:rsid w:val="001003C8"/>
    <w:rsid w:val="001005E3"/>
    <w:rsid w:val="001026D9"/>
    <w:rsid w:val="00103070"/>
    <w:rsid w:val="00117953"/>
    <w:rsid w:val="00121E1A"/>
    <w:rsid w:val="00130C79"/>
    <w:rsid w:val="0013205E"/>
    <w:rsid w:val="00135E6A"/>
    <w:rsid w:val="00136245"/>
    <w:rsid w:val="00137F6B"/>
    <w:rsid w:val="001425D6"/>
    <w:rsid w:val="00144110"/>
    <w:rsid w:val="00145229"/>
    <w:rsid w:val="001456DB"/>
    <w:rsid w:val="00147D16"/>
    <w:rsid w:val="00152C7B"/>
    <w:rsid w:val="00153C71"/>
    <w:rsid w:val="0016587E"/>
    <w:rsid w:val="00166329"/>
    <w:rsid w:val="00170A2A"/>
    <w:rsid w:val="00171EB2"/>
    <w:rsid w:val="0017705B"/>
    <w:rsid w:val="00182A56"/>
    <w:rsid w:val="0018327B"/>
    <w:rsid w:val="00187304"/>
    <w:rsid w:val="00187CD9"/>
    <w:rsid w:val="00190244"/>
    <w:rsid w:val="0019074C"/>
    <w:rsid w:val="00191887"/>
    <w:rsid w:val="001927FB"/>
    <w:rsid w:val="0019420B"/>
    <w:rsid w:val="001978B5"/>
    <w:rsid w:val="001A22ED"/>
    <w:rsid w:val="001A73F3"/>
    <w:rsid w:val="001B3E44"/>
    <w:rsid w:val="001B7DCE"/>
    <w:rsid w:val="001C34C0"/>
    <w:rsid w:val="001C3741"/>
    <w:rsid w:val="001C593D"/>
    <w:rsid w:val="001D1920"/>
    <w:rsid w:val="001E1102"/>
    <w:rsid w:val="001E46D4"/>
    <w:rsid w:val="001F4D50"/>
    <w:rsid w:val="00200362"/>
    <w:rsid w:val="00200A46"/>
    <w:rsid w:val="002034A9"/>
    <w:rsid w:val="00203894"/>
    <w:rsid w:val="0020506B"/>
    <w:rsid w:val="00207381"/>
    <w:rsid w:val="00207A7D"/>
    <w:rsid w:val="00207FC9"/>
    <w:rsid w:val="002102D8"/>
    <w:rsid w:val="002115E1"/>
    <w:rsid w:val="00215082"/>
    <w:rsid w:val="00220E70"/>
    <w:rsid w:val="00221215"/>
    <w:rsid w:val="00222985"/>
    <w:rsid w:val="0022459F"/>
    <w:rsid w:val="00224864"/>
    <w:rsid w:val="00236A0B"/>
    <w:rsid w:val="00237AC1"/>
    <w:rsid w:val="0024407B"/>
    <w:rsid w:val="00247672"/>
    <w:rsid w:val="00255EA8"/>
    <w:rsid w:val="002644CD"/>
    <w:rsid w:val="00265503"/>
    <w:rsid w:val="002676CE"/>
    <w:rsid w:val="0027233D"/>
    <w:rsid w:val="00280A91"/>
    <w:rsid w:val="00281D7A"/>
    <w:rsid w:val="00285A98"/>
    <w:rsid w:val="00287AF1"/>
    <w:rsid w:val="00292088"/>
    <w:rsid w:val="0029216F"/>
    <w:rsid w:val="002962CD"/>
    <w:rsid w:val="002A14D2"/>
    <w:rsid w:val="002A1B84"/>
    <w:rsid w:val="002A26ED"/>
    <w:rsid w:val="002A7267"/>
    <w:rsid w:val="002B095C"/>
    <w:rsid w:val="002D643D"/>
    <w:rsid w:val="002D6BE0"/>
    <w:rsid w:val="002D7630"/>
    <w:rsid w:val="002E1E53"/>
    <w:rsid w:val="002E5537"/>
    <w:rsid w:val="002E6696"/>
    <w:rsid w:val="002F10C1"/>
    <w:rsid w:val="002F3889"/>
    <w:rsid w:val="002F6678"/>
    <w:rsid w:val="002F6B04"/>
    <w:rsid w:val="002F6BA3"/>
    <w:rsid w:val="003015F2"/>
    <w:rsid w:val="00301700"/>
    <w:rsid w:val="003023BE"/>
    <w:rsid w:val="00305AE4"/>
    <w:rsid w:val="00306030"/>
    <w:rsid w:val="003100BA"/>
    <w:rsid w:val="00310842"/>
    <w:rsid w:val="00323705"/>
    <w:rsid w:val="00326816"/>
    <w:rsid w:val="00331D5E"/>
    <w:rsid w:val="003341B6"/>
    <w:rsid w:val="0033430A"/>
    <w:rsid w:val="00335C6D"/>
    <w:rsid w:val="0034687A"/>
    <w:rsid w:val="00347440"/>
    <w:rsid w:val="00356FEA"/>
    <w:rsid w:val="00362961"/>
    <w:rsid w:val="00366F76"/>
    <w:rsid w:val="00370212"/>
    <w:rsid w:val="00372FFE"/>
    <w:rsid w:val="00376732"/>
    <w:rsid w:val="00376B72"/>
    <w:rsid w:val="0037795F"/>
    <w:rsid w:val="00382EA2"/>
    <w:rsid w:val="00383DF3"/>
    <w:rsid w:val="00384A31"/>
    <w:rsid w:val="00390A3C"/>
    <w:rsid w:val="00392915"/>
    <w:rsid w:val="00394137"/>
    <w:rsid w:val="00396FA6"/>
    <w:rsid w:val="0039724A"/>
    <w:rsid w:val="003A0331"/>
    <w:rsid w:val="003A0C39"/>
    <w:rsid w:val="003B12ED"/>
    <w:rsid w:val="003B1BCF"/>
    <w:rsid w:val="003B3047"/>
    <w:rsid w:val="003B57E3"/>
    <w:rsid w:val="003B6531"/>
    <w:rsid w:val="003C2282"/>
    <w:rsid w:val="003C2C61"/>
    <w:rsid w:val="003D0AC3"/>
    <w:rsid w:val="003D1D9B"/>
    <w:rsid w:val="003D5E81"/>
    <w:rsid w:val="003D6D8D"/>
    <w:rsid w:val="003E7D15"/>
    <w:rsid w:val="003F3C0D"/>
    <w:rsid w:val="003F6555"/>
    <w:rsid w:val="003F6F2A"/>
    <w:rsid w:val="00403A9C"/>
    <w:rsid w:val="00404FE4"/>
    <w:rsid w:val="00406938"/>
    <w:rsid w:val="0041200D"/>
    <w:rsid w:val="00421B53"/>
    <w:rsid w:val="0042415F"/>
    <w:rsid w:val="00427A68"/>
    <w:rsid w:val="00430466"/>
    <w:rsid w:val="00431D51"/>
    <w:rsid w:val="00432B9D"/>
    <w:rsid w:val="00436CD8"/>
    <w:rsid w:val="00440AB3"/>
    <w:rsid w:val="00441DDA"/>
    <w:rsid w:val="004442D0"/>
    <w:rsid w:val="004604BB"/>
    <w:rsid w:val="00463DAD"/>
    <w:rsid w:val="0047207A"/>
    <w:rsid w:val="004741DC"/>
    <w:rsid w:val="00475379"/>
    <w:rsid w:val="004759E3"/>
    <w:rsid w:val="00476540"/>
    <w:rsid w:val="00481BA7"/>
    <w:rsid w:val="00482765"/>
    <w:rsid w:val="00482AC4"/>
    <w:rsid w:val="00484A23"/>
    <w:rsid w:val="00485592"/>
    <w:rsid w:val="00485E97"/>
    <w:rsid w:val="004862D0"/>
    <w:rsid w:val="00486F10"/>
    <w:rsid w:val="004928E6"/>
    <w:rsid w:val="00493C6D"/>
    <w:rsid w:val="00494154"/>
    <w:rsid w:val="004965DF"/>
    <w:rsid w:val="004A2BB4"/>
    <w:rsid w:val="004A588E"/>
    <w:rsid w:val="004B31BE"/>
    <w:rsid w:val="004B388D"/>
    <w:rsid w:val="004C06BD"/>
    <w:rsid w:val="004C1E98"/>
    <w:rsid w:val="004C3234"/>
    <w:rsid w:val="004C51A6"/>
    <w:rsid w:val="004D16DB"/>
    <w:rsid w:val="004D2681"/>
    <w:rsid w:val="004D43D2"/>
    <w:rsid w:val="004D539B"/>
    <w:rsid w:val="004E2067"/>
    <w:rsid w:val="004E3B96"/>
    <w:rsid w:val="004F18BC"/>
    <w:rsid w:val="004F38CF"/>
    <w:rsid w:val="004F7F98"/>
    <w:rsid w:val="005019AF"/>
    <w:rsid w:val="005077ED"/>
    <w:rsid w:val="005107F4"/>
    <w:rsid w:val="00510DE5"/>
    <w:rsid w:val="00514049"/>
    <w:rsid w:val="005246C0"/>
    <w:rsid w:val="0052548A"/>
    <w:rsid w:val="00526188"/>
    <w:rsid w:val="005325BD"/>
    <w:rsid w:val="005331F7"/>
    <w:rsid w:val="005340E2"/>
    <w:rsid w:val="005512C0"/>
    <w:rsid w:val="00553713"/>
    <w:rsid w:val="00553B86"/>
    <w:rsid w:val="0055602C"/>
    <w:rsid w:val="00563CF4"/>
    <w:rsid w:val="005713C6"/>
    <w:rsid w:val="00576872"/>
    <w:rsid w:val="00597402"/>
    <w:rsid w:val="005A5BF7"/>
    <w:rsid w:val="005A6E3D"/>
    <w:rsid w:val="005B1E01"/>
    <w:rsid w:val="005C0F30"/>
    <w:rsid w:val="005C4288"/>
    <w:rsid w:val="005C7CA5"/>
    <w:rsid w:val="005D215D"/>
    <w:rsid w:val="005D29D9"/>
    <w:rsid w:val="005D673B"/>
    <w:rsid w:val="005E0C77"/>
    <w:rsid w:val="005E6D37"/>
    <w:rsid w:val="005E7A1E"/>
    <w:rsid w:val="005F2676"/>
    <w:rsid w:val="005F4A77"/>
    <w:rsid w:val="00605EEC"/>
    <w:rsid w:val="0060767E"/>
    <w:rsid w:val="00612233"/>
    <w:rsid w:val="0061305D"/>
    <w:rsid w:val="006172AA"/>
    <w:rsid w:val="006177F2"/>
    <w:rsid w:val="00621108"/>
    <w:rsid w:val="00621A61"/>
    <w:rsid w:val="00632BC1"/>
    <w:rsid w:val="006330A8"/>
    <w:rsid w:val="00637CB7"/>
    <w:rsid w:val="0064630A"/>
    <w:rsid w:val="006468BF"/>
    <w:rsid w:val="006471A3"/>
    <w:rsid w:val="0065210E"/>
    <w:rsid w:val="00654024"/>
    <w:rsid w:val="00662555"/>
    <w:rsid w:val="00664B88"/>
    <w:rsid w:val="006713A2"/>
    <w:rsid w:val="00672111"/>
    <w:rsid w:val="00675EF6"/>
    <w:rsid w:val="006762C2"/>
    <w:rsid w:val="00676907"/>
    <w:rsid w:val="00680239"/>
    <w:rsid w:val="00682B31"/>
    <w:rsid w:val="00683C15"/>
    <w:rsid w:val="00683C65"/>
    <w:rsid w:val="006847C5"/>
    <w:rsid w:val="00686345"/>
    <w:rsid w:val="00694525"/>
    <w:rsid w:val="00694E89"/>
    <w:rsid w:val="00694E9F"/>
    <w:rsid w:val="006A3F6D"/>
    <w:rsid w:val="006A4441"/>
    <w:rsid w:val="006A537A"/>
    <w:rsid w:val="006A5BF0"/>
    <w:rsid w:val="006C09C0"/>
    <w:rsid w:val="006C1054"/>
    <w:rsid w:val="006C4781"/>
    <w:rsid w:val="006C7D7A"/>
    <w:rsid w:val="006D0455"/>
    <w:rsid w:val="006D0910"/>
    <w:rsid w:val="006D4A01"/>
    <w:rsid w:val="006E4687"/>
    <w:rsid w:val="006F1CB5"/>
    <w:rsid w:val="006F1CDB"/>
    <w:rsid w:val="006F354B"/>
    <w:rsid w:val="006F5A63"/>
    <w:rsid w:val="00702327"/>
    <w:rsid w:val="0070245E"/>
    <w:rsid w:val="0070454C"/>
    <w:rsid w:val="00713667"/>
    <w:rsid w:val="00721F38"/>
    <w:rsid w:val="007245C4"/>
    <w:rsid w:val="00727321"/>
    <w:rsid w:val="00727D41"/>
    <w:rsid w:val="00734A2A"/>
    <w:rsid w:val="00744013"/>
    <w:rsid w:val="00746DFC"/>
    <w:rsid w:val="00757C41"/>
    <w:rsid w:val="00757D72"/>
    <w:rsid w:val="0076240A"/>
    <w:rsid w:val="00762AB4"/>
    <w:rsid w:val="0076415A"/>
    <w:rsid w:val="00766389"/>
    <w:rsid w:val="00770302"/>
    <w:rsid w:val="00770A89"/>
    <w:rsid w:val="00770FA7"/>
    <w:rsid w:val="0077261A"/>
    <w:rsid w:val="00775BBC"/>
    <w:rsid w:val="007763B8"/>
    <w:rsid w:val="00781B28"/>
    <w:rsid w:val="007856CD"/>
    <w:rsid w:val="00793836"/>
    <w:rsid w:val="00794FA9"/>
    <w:rsid w:val="007B0258"/>
    <w:rsid w:val="007B1A4B"/>
    <w:rsid w:val="007B6D2F"/>
    <w:rsid w:val="007B7E04"/>
    <w:rsid w:val="007C056A"/>
    <w:rsid w:val="007C1459"/>
    <w:rsid w:val="007C34FD"/>
    <w:rsid w:val="007C45C8"/>
    <w:rsid w:val="007D03EC"/>
    <w:rsid w:val="007D120E"/>
    <w:rsid w:val="007D1673"/>
    <w:rsid w:val="007D3A4B"/>
    <w:rsid w:val="007E093E"/>
    <w:rsid w:val="007E2483"/>
    <w:rsid w:val="007E3134"/>
    <w:rsid w:val="007E33D6"/>
    <w:rsid w:val="007E69A2"/>
    <w:rsid w:val="007F0011"/>
    <w:rsid w:val="007F291B"/>
    <w:rsid w:val="007F7CC0"/>
    <w:rsid w:val="007F7DD9"/>
    <w:rsid w:val="00801BBA"/>
    <w:rsid w:val="00802F45"/>
    <w:rsid w:val="0080483A"/>
    <w:rsid w:val="008101B1"/>
    <w:rsid w:val="008178BD"/>
    <w:rsid w:val="008201A8"/>
    <w:rsid w:val="00821BCA"/>
    <w:rsid w:val="008247C7"/>
    <w:rsid w:val="00824914"/>
    <w:rsid w:val="00824B2C"/>
    <w:rsid w:val="00832952"/>
    <w:rsid w:val="00834BE5"/>
    <w:rsid w:val="0083534A"/>
    <w:rsid w:val="00836CB5"/>
    <w:rsid w:val="0084459C"/>
    <w:rsid w:val="00845FC1"/>
    <w:rsid w:val="008565C9"/>
    <w:rsid w:val="00860422"/>
    <w:rsid w:val="00864531"/>
    <w:rsid w:val="00865EEB"/>
    <w:rsid w:val="00876277"/>
    <w:rsid w:val="00876593"/>
    <w:rsid w:val="00892350"/>
    <w:rsid w:val="008946C8"/>
    <w:rsid w:val="008971DE"/>
    <w:rsid w:val="00897986"/>
    <w:rsid w:val="008A3C9B"/>
    <w:rsid w:val="008A73EC"/>
    <w:rsid w:val="008B372D"/>
    <w:rsid w:val="008B638F"/>
    <w:rsid w:val="008B70E1"/>
    <w:rsid w:val="008C2270"/>
    <w:rsid w:val="008D3B41"/>
    <w:rsid w:val="008D6FC6"/>
    <w:rsid w:val="008E0C6B"/>
    <w:rsid w:val="008E28E3"/>
    <w:rsid w:val="008E75ED"/>
    <w:rsid w:val="008F3FCC"/>
    <w:rsid w:val="008F4FEB"/>
    <w:rsid w:val="008F5484"/>
    <w:rsid w:val="008F6783"/>
    <w:rsid w:val="008F71CD"/>
    <w:rsid w:val="00903C79"/>
    <w:rsid w:val="00910D50"/>
    <w:rsid w:val="0091141E"/>
    <w:rsid w:val="0091351B"/>
    <w:rsid w:val="00914F11"/>
    <w:rsid w:val="009155B4"/>
    <w:rsid w:val="00916E03"/>
    <w:rsid w:val="00920760"/>
    <w:rsid w:val="00923F3F"/>
    <w:rsid w:val="00927151"/>
    <w:rsid w:val="00927D74"/>
    <w:rsid w:val="00931472"/>
    <w:rsid w:val="009315D9"/>
    <w:rsid w:val="009332AC"/>
    <w:rsid w:val="00937B7C"/>
    <w:rsid w:val="009406F4"/>
    <w:rsid w:val="00943942"/>
    <w:rsid w:val="00944AAA"/>
    <w:rsid w:val="00945094"/>
    <w:rsid w:val="009513AE"/>
    <w:rsid w:val="00952E21"/>
    <w:rsid w:val="009641FD"/>
    <w:rsid w:val="009679B6"/>
    <w:rsid w:val="00967BB9"/>
    <w:rsid w:val="00972736"/>
    <w:rsid w:val="009732D2"/>
    <w:rsid w:val="00974118"/>
    <w:rsid w:val="00983B7F"/>
    <w:rsid w:val="009858F8"/>
    <w:rsid w:val="00986FA9"/>
    <w:rsid w:val="009911D0"/>
    <w:rsid w:val="00993712"/>
    <w:rsid w:val="0099791F"/>
    <w:rsid w:val="009A3EBC"/>
    <w:rsid w:val="009B258B"/>
    <w:rsid w:val="009B7804"/>
    <w:rsid w:val="009C04B1"/>
    <w:rsid w:val="009C28D6"/>
    <w:rsid w:val="009D1A31"/>
    <w:rsid w:val="009D54C7"/>
    <w:rsid w:val="009E01F7"/>
    <w:rsid w:val="009E092D"/>
    <w:rsid w:val="009F30A1"/>
    <w:rsid w:val="009F6BA5"/>
    <w:rsid w:val="00A024D7"/>
    <w:rsid w:val="00A056B3"/>
    <w:rsid w:val="00A06890"/>
    <w:rsid w:val="00A1512C"/>
    <w:rsid w:val="00A21727"/>
    <w:rsid w:val="00A2451B"/>
    <w:rsid w:val="00A261CA"/>
    <w:rsid w:val="00A26831"/>
    <w:rsid w:val="00A30F49"/>
    <w:rsid w:val="00A3161C"/>
    <w:rsid w:val="00A33302"/>
    <w:rsid w:val="00A53D30"/>
    <w:rsid w:val="00A54302"/>
    <w:rsid w:val="00A55D32"/>
    <w:rsid w:val="00A575EB"/>
    <w:rsid w:val="00A6237D"/>
    <w:rsid w:val="00A72598"/>
    <w:rsid w:val="00A73924"/>
    <w:rsid w:val="00A739DE"/>
    <w:rsid w:val="00A74875"/>
    <w:rsid w:val="00A749F5"/>
    <w:rsid w:val="00A775B9"/>
    <w:rsid w:val="00A82BE0"/>
    <w:rsid w:val="00A847B3"/>
    <w:rsid w:val="00A85811"/>
    <w:rsid w:val="00A913D5"/>
    <w:rsid w:val="00A9420D"/>
    <w:rsid w:val="00A95615"/>
    <w:rsid w:val="00A967EC"/>
    <w:rsid w:val="00AA0F7F"/>
    <w:rsid w:val="00AA3069"/>
    <w:rsid w:val="00AA413F"/>
    <w:rsid w:val="00AB27F4"/>
    <w:rsid w:val="00AB54B9"/>
    <w:rsid w:val="00AB702C"/>
    <w:rsid w:val="00AB7327"/>
    <w:rsid w:val="00AC0DA7"/>
    <w:rsid w:val="00AC4FF3"/>
    <w:rsid w:val="00AC5988"/>
    <w:rsid w:val="00AC67CC"/>
    <w:rsid w:val="00AC7F24"/>
    <w:rsid w:val="00AD233B"/>
    <w:rsid w:val="00AD2567"/>
    <w:rsid w:val="00AD6738"/>
    <w:rsid w:val="00AD7D6C"/>
    <w:rsid w:val="00AE6283"/>
    <w:rsid w:val="00AF0AA5"/>
    <w:rsid w:val="00AF1026"/>
    <w:rsid w:val="00AF3B55"/>
    <w:rsid w:val="00AF5488"/>
    <w:rsid w:val="00AF7A7C"/>
    <w:rsid w:val="00B06DF2"/>
    <w:rsid w:val="00B12306"/>
    <w:rsid w:val="00B16F34"/>
    <w:rsid w:val="00B1702C"/>
    <w:rsid w:val="00B207F7"/>
    <w:rsid w:val="00B208F5"/>
    <w:rsid w:val="00B21D2D"/>
    <w:rsid w:val="00B26D8E"/>
    <w:rsid w:val="00B277FC"/>
    <w:rsid w:val="00B3228A"/>
    <w:rsid w:val="00B334E8"/>
    <w:rsid w:val="00B344D5"/>
    <w:rsid w:val="00B40986"/>
    <w:rsid w:val="00B46984"/>
    <w:rsid w:val="00B475E7"/>
    <w:rsid w:val="00B51211"/>
    <w:rsid w:val="00B5415D"/>
    <w:rsid w:val="00B55FD2"/>
    <w:rsid w:val="00B579AD"/>
    <w:rsid w:val="00B62A87"/>
    <w:rsid w:val="00B6315B"/>
    <w:rsid w:val="00B6612F"/>
    <w:rsid w:val="00B673F1"/>
    <w:rsid w:val="00B7243F"/>
    <w:rsid w:val="00B7719A"/>
    <w:rsid w:val="00B85249"/>
    <w:rsid w:val="00B85286"/>
    <w:rsid w:val="00B86FCB"/>
    <w:rsid w:val="00B875A2"/>
    <w:rsid w:val="00B90D14"/>
    <w:rsid w:val="00B911F0"/>
    <w:rsid w:val="00B94DD4"/>
    <w:rsid w:val="00B968B8"/>
    <w:rsid w:val="00B971A9"/>
    <w:rsid w:val="00B973C9"/>
    <w:rsid w:val="00B97AAD"/>
    <w:rsid w:val="00BA29DD"/>
    <w:rsid w:val="00BA5BCD"/>
    <w:rsid w:val="00BB5BAD"/>
    <w:rsid w:val="00BB66E5"/>
    <w:rsid w:val="00BB784D"/>
    <w:rsid w:val="00BC2F5A"/>
    <w:rsid w:val="00BC364F"/>
    <w:rsid w:val="00BC6722"/>
    <w:rsid w:val="00BD1A71"/>
    <w:rsid w:val="00BD4320"/>
    <w:rsid w:val="00BD65C9"/>
    <w:rsid w:val="00BE405A"/>
    <w:rsid w:val="00BE63F1"/>
    <w:rsid w:val="00BE768F"/>
    <w:rsid w:val="00BF3B36"/>
    <w:rsid w:val="00BF63D0"/>
    <w:rsid w:val="00C01962"/>
    <w:rsid w:val="00C117EB"/>
    <w:rsid w:val="00C11DFC"/>
    <w:rsid w:val="00C12901"/>
    <w:rsid w:val="00C1612A"/>
    <w:rsid w:val="00C204DE"/>
    <w:rsid w:val="00C2150D"/>
    <w:rsid w:val="00C221B5"/>
    <w:rsid w:val="00C23147"/>
    <w:rsid w:val="00C23A91"/>
    <w:rsid w:val="00C23E47"/>
    <w:rsid w:val="00C2544F"/>
    <w:rsid w:val="00C25903"/>
    <w:rsid w:val="00C26873"/>
    <w:rsid w:val="00C32131"/>
    <w:rsid w:val="00C36496"/>
    <w:rsid w:val="00C42425"/>
    <w:rsid w:val="00C429A5"/>
    <w:rsid w:val="00C42F60"/>
    <w:rsid w:val="00C518C4"/>
    <w:rsid w:val="00C532F6"/>
    <w:rsid w:val="00C55FAE"/>
    <w:rsid w:val="00C60272"/>
    <w:rsid w:val="00C60390"/>
    <w:rsid w:val="00C60491"/>
    <w:rsid w:val="00C649E7"/>
    <w:rsid w:val="00C64F11"/>
    <w:rsid w:val="00C700DE"/>
    <w:rsid w:val="00C73C55"/>
    <w:rsid w:val="00C7520E"/>
    <w:rsid w:val="00C77026"/>
    <w:rsid w:val="00C7759F"/>
    <w:rsid w:val="00C92455"/>
    <w:rsid w:val="00C95197"/>
    <w:rsid w:val="00C96306"/>
    <w:rsid w:val="00C9696E"/>
    <w:rsid w:val="00CA2AA9"/>
    <w:rsid w:val="00CA5B0D"/>
    <w:rsid w:val="00CA68DB"/>
    <w:rsid w:val="00CA760F"/>
    <w:rsid w:val="00CC0A03"/>
    <w:rsid w:val="00CC0CA0"/>
    <w:rsid w:val="00CC4366"/>
    <w:rsid w:val="00CC48B2"/>
    <w:rsid w:val="00CD2B1C"/>
    <w:rsid w:val="00CD4B57"/>
    <w:rsid w:val="00CD6969"/>
    <w:rsid w:val="00CE0DBE"/>
    <w:rsid w:val="00CE2CE2"/>
    <w:rsid w:val="00CE3215"/>
    <w:rsid w:val="00CE3EBD"/>
    <w:rsid w:val="00CF6BA9"/>
    <w:rsid w:val="00D02154"/>
    <w:rsid w:val="00D038F7"/>
    <w:rsid w:val="00D0472B"/>
    <w:rsid w:val="00D076D3"/>
    <w:rsid w:val="00D12E87"/>
    <w:rsid w:val="00D14929"/>
    <w:rsid w:val="00D21173"/>
    <w:rsid w:val="00D2443C"/>
    <w:rsid w:val="00D26B37"/>
    <w:rsid w:val="00D30998"/>
    <w:rsid w:val="00D33AF9"/>
    <w:rsid w:val="00D34AC3"/>
    <w:rsid w:val="00D3556B"/>
    <w:rsid w:val="00D4158F"/>
    <w:rsid w:val="00D41639"/>
    <w:rsid w:val="00D42DFD"/>
    <w:rsid w:val="00D42F43"/>
    <w:rsid w:val="00D5208C"/>
    <w:rsid w:val="00D53901"/>
    <w:rsid w:val="00D54027"/>
    <w:rsid w:val="00D5489F"/>
    <w:rsid w:val="00D61147"/>
    <w:rsid w:val="00D61AD4"/>
    <w:rsid w:val="00D62B6A"/>
    <w:rsid w:val="00D6799D"/>
    <w:rsid w:val="00D80CEB"/>
    <w:rsid w:val="00D8271C"/>
    <w:rsid w:val="00D83A80"/>
    <w:rsid w:val="00D85730"/>
    <w:rsid w:val="00D86214"/>
    <w:rsid w:val="00D910D4"/>
    <w:rsid w:val="00D94C5B"/>
    <w:rsid w:val="00D96B4D"/>
    <w:rsid w:val="00DA0FB5"/>
    <w:rsid w:val="00DA4BB9"/>
    <w:rsid w:val="00DA4E92"/>
    <w:rsid w:val="00DA5AD1"/>
    <w:rsid w:val="00DB03A8"/>
    <w:rsid w:val="00DB294C"/>
    <w:rsid w:val="00DB6087"/>
    <w:rsid w:val="00DC0D7F"/>
    <w:rsid w:val="00DC1A89"/>
    <w:rsid w:val="00DC32D9"/>
    <w:rsid w:val="00DC3F10"/>
    <w:rsid w:val="00DC5610"/>
    <w:rsid w:val="00DC6A12"/>
    <w:rsid w:val="00DD0129"/>
    <w:rsid w:val="00DD0C9F"/>
    <w:rsid w:val="00DD22C3"/>
    <w:rsid w:val="00DD3ABC"/>
    <w:rsid w:val="00DD534E"/>
    <w:rsid w:val="00DD6D19"/>
    <w:rsid w:val="00DE18E8"/>
    <w:rsid w:val="00DE6182"/>
    <w:rsid w:val="00DE77B0"/>
    <w:rsid w:val="00DF473B"/>
    <w:rsid w:val="00DF76CE"/>
    <w:rsid w:val="00E00201"/>
    <w:rsid w:val="00E01B82"/>
    <w:rsid w:val="00E239EC"/>
    <w:rsid w:val="00E245B8"/>
    <w:rsid w:val="00E26CAA"/>
    <w:rsid w:val="00E278A0"/>
    <w:rsid w:val="00E314C9"/>
    <w:rsid w:val="00E344A8"/>
    <w:rsid w:val="00E4058C"/>
    <w:rsid w:val="00E43DA7"/>
    <w:rsid w:val="00E45BC7"/>
    <w:rsid w:val="00E52137"/>
    <w:rsid w:val="00E5617F"/>
    <w:rsid w:val="00E621B2"/>
    <w:rsid w:val="00E62AD2"/>
    <w:rsid w:val="00E66374"/>
    <w:rsid w:val="00E73E4B"/>
    <w:rsid w:val="00E74183"/>
    <w:rsid w:val="00E77D83"/>
    <w:rsid w:val="00E8338E"/>
    <w:rsid w:val="00E85EB6"/>
    <w:rsid w:val="00E87E04"/>
    <w:rsid w:val="00E932F6"/>
    <w:rsid w:val="00E939E5"/>
    <w:rsid w:val="00E97B2D"/>
    <w:rsid w:val="00EA65A2"/>
    <w:rsid w:val="00EA7136"/>
    <w:rsid w:val="00EA7BA1"/>
    <w:rsid w:val="00EB3EB9"/>
    <w:rsid w:val="00EB4049"/>
    <w:rsid w:val="00EB5984"/>
    <w:rsid w:val="00EC145A"/>
    <w:rsid w:val="00EC36F1"/>
    <w:rsid w:val="00EC78A4"/>
    <w:rsid w:val="00ED25F7"/>
    <w:rsid w:val="00EE1385"/>
    <w:rsid w:val="00EE5EA3"/>
    <w:rsid w:val="00EE745A"/>
    <w:rsid w:val="00EF0132"/>
    <w:rsid w:val="00EF147F"/>
    <w:rsid w:val="00EF60DF"/>
    <w:rsid w:val="00EF7049"/>
    <w:rsid w:val="00EF779A"/>
    <w:rsid w:val="00F04927"/>
    <w:rsid w:val="00F063A8"/>
    <w:rsid w:val="00F064FD"/>
    <w:rsid w:val="00F10C02"/>
    <w:rsid w:val="00F129D2"/>
    <w:rsid w:val="00F1497B"/>
    <w:rsid w:val="00F14D5E"/>
    <w:rsid w:val="00F163DF"/>
    <w:rsid w:val="00F244E5"/>
    <w:rsid w:val="00F25E44"/>
    <w:rsid w:val="00F26698"/>
    <w:rsid w:val="00F307B9"/>
    <w:rsid w:val="00F330F6"/>
    <w:rsid w:val="00F338CB"/>
    <w:rsid w:val="00F40F3D"/>
    <w:rsid w:val="00F41555"/>
    <w:rsid w:val="00F4422B"/>
    <w:rsid w:val="00F4482E"/>
    <w:rsid w:val="00F45930"/>
    <w:rsid w:val="00F46939"/>
    <w:rsid w:val="00F53032"/>
    <w:rsid w:val="00F5308C"/>
    <w:rsid w:val="00F54449"/>
    <w:rsid w:val="00F57677"/>
    <w:rsid w:val="00F63004"/>
    <w:rsid w:val="00F65292"/>
    <w:rsid w:val="00F65863"/>
    <w:rsid w:val="00F6607B"/>
    <w:rsid w:val="00F76290"/>
    <w:rsid w:val="00F80D5E"/>
    <w:rsid w:val="00F81962"/>
    <w:rsid w:val="00F81B38"/>
    <w:rsid w:val="00F86AA9"/>
    <w:rsid w:val="00F901AA"/>
    <w:rsid w:val="00F92042"/>
    <w:rsid w:val="00F93AC4"/>
    <w:rsid w:val="00F9585C"/>
    <w:rsid w:val="00F96A50"/>
    <w:rsid w:val="00FA2390"/>
    <w:rsid w:val="00FA5D83"/>
    <w:rsid w:val="00FA743E"/>
    <w:rsid w:val="00FB2C99"/>
    <w:rsid w:val="00FB37E5"/>
    <w:rsid w:val="00FC15ED"/>
    <w:rsid w:val="00FC3AD5"/>
    <w:rsid w:val="00FC3E5E"/>
    <w:rsid w:val="00FC6960"/>
    <w:rsid w:val="00FD08E2"/>
    <w:rsid w:val="00FD243A"/>
    <w:rsid w:val="00FD2460"/>
    <w:rsid w:val="00FE62FD"/>
    <w:rsid w:val="00FE7927"/>
    <w:rsid w:val="00FF3155"/>
    <w:rsid w:val="00FF45C5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D60A8"/>
  <w15:chartTrackingRefBased/>
  <w15:docId w15:val="{AB56FF25-4805-46D9-9248-7EF18536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AD"/>
    <w:pPr>
      <w:jc w:val="both"/>
    </w:pPr>
    <w:rPr>
      <w:rFonts w:ascii="Arial" w:hAnsi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120"/>
      <w:outlineLvl w:val="0"/>
    </w:pPr>
    <w:rPr>
      <w:rFonts w:cs="Arial"/>
      <w:b/>
      <w:bCs/>
      <w:caps/>
      <w:kern w:val="32"/>
      <w:szCs w:val="22"/>
    </w:rPr>
  </w:style>
  <w:style w:type="paragraph" w:styleId="Ttulo2">
    <w:name w:val="heading 2"/>
    <w:basedOn w:val="Normal"/>
    <w:next w:val="Normal"/>
    <w:autoRedefine/>
    <w:qFormat/>
    <w:rsid w:val="009F6BA5"/>
    <w:pPr>
      <w:keepNext/>
      <w:spacing w:before="60" w:after="60"/>
      <w:outlineLvl w:val="1"/>
    </w:pPr>
    <w:rPr>
      <w:rFonts w:cs="Arial"/>
      <w:bCs/>
      <w:iCs/>
      <w:sz w:val="18"/>
      <w:szCs w:val="18"/>
      <w:lang w:val="en-U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Heading2Left1">
    <w:name w:val="Style Heading 2 + Left1"/>
    <w:basedOn w:val="Ttulo2"/>
    <w:pPr>
      <w:spacing w:before="0" w:after="0"/>
      <w:jc w:val="left"/>
    </w:pPr>
    <w:rPr>
      <w:rFonts w:cs="Times New Roman"/>
      <w:iCs w:val="0"/>
      <w:u w:val="single"/>
    </w:rPr>
  </w:style>
  <w:style w:type="paragraph" w:customStyle="1" w:styleId="StyleHeading2Left2">
    <w:name w:val="Style Heading 2 + Left2"/>
    <w:basedOn w:val="Ttulo2"/>
    <w:pPr>
      <w:spacing w:before="0" w:after="0"/>
      <w:jc w:val="left"/>
    </w:pPr>
    <w:rPr>
      <w:rFonts w:cs="Times New Roman"/>
      <w:iCs w:val="0"/>
      <w:szCs w:val="20"/>
    </w:rPr>
  </w:style>
  <w:style w:type="paragraph" w:customStyle="1" w:styleId="Style1">
    <w:name w:val="Style1"/>
    <w:basedOn w:val="Normal"/>
    <w:pPr>
      <w:numPr>
        <w:numId w:val="1"/>
      </w:numPr>
      <w:spacing w:after="60"/>
      <w:jc w:val="left"/>
    </w:pPr>
    <w:rPr>
      <w:szCs w:val="20"/>
      <w:lang w:val="en-AU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0pt">
    <w:name w:val="Style 10 pt"/>
    <w:rPr>
      <w:sz w:val="20"/>
    </w:rPr>
  </w:style>
  <w:style w:type="paragraph" w:styleId="Textoindependiente2">
    <w:name w:val="Body Text 2"/>
    <w:basedOn w:val="Normal"/>
    <w:pPr>
      <w:spacing w:before="80"/>
      <w:jc w:val="left"/>
    </w:pPr>
    <w:rPr>
      <w:sz w:val="22"/>
      <w:szCs w:val="20"/>
      <w:lang w:val="en-US"/>
    </w:rPr>
  </w:style>
  <w:style w:type="character" w:styleId="Nmerodepgina">
    <w:name w:val="page number"/>
    <w:basedOn w:val="Fuentedeprrafopredeter"/>
  </w:style>
  <w:style w:type="paragraph" w:customStyle="1" w:styleId="StyleHeading3NotBold">
    <w:name w:val="Style Heading 3 + Not Bold"/>
    <w:basedOn w:val="Normal"/>
    <w:pPr>
      <w:numPr>
        <w:ilvl w:val="2"/>
        <w:numId w:val="2"/>
      </w:numPr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">
    <w:name w:val="Body Text"/>
    <w:basedOn w:val="Normal"/>
    <w:pPr>
      <w:spacing w:after="120"/>
    </w:p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mniPage6">
    <w:name w:val="OmniPage #6"/>
    <w:rsid w:val="007D120E"/>
    <w:pPr>
      <w:tabs>
        <w:tab w:val="left" w:pos="50"/>
        <w:tab w:val="right" w:pos="791"/>
      </w:tabs>
      <w:jc w:val="center"/>
    </w:pPr>
    <w:rPr>
      <w:rFonts w:ascii="Courier PS" w:hAnsi="Courier PS"/>
      <w:lang w:val="en-US" w:eastAsia="en-US"/>
    </w:rPr>
  </w:style>
  <w:style w:type="paragraph" w:customStyle="1" w:styleId="OmniPage3">
    <w:name w:val="OmniPage #3"/>
    <w:rsid w:val="007D120E"/>
    <w:pPr>
      <w:tabs>
        <w:tab w:val="left" w:pos="50"/>
        <w:tab w:val="right" w:pos="8614"/>
      </w:tabs>
    </w:pPr>
    <w:rPr>
      <w:rFonts w:ascii="Courier PS" w:hAnsi="Courier PS"/>
      <w:lang w:val="en-US" w:eastAsia="en-US"/>
    </w:rPr>
  </w:style>
  <w:style w:type="paragraph" w:customStyle="1" w:styleId="Achievement">
    <w:name w:val="Achievement"/>
    <w:basedOn w:val="Normal"/>
    <w:rsid w:val="007D120E"/>
    <w:pPr>
      <w:numPr>
        <w:numId w:val="3"/>
      </w:numPr>
      <w:jc w:val="left"/>
    </w:pPr>
    <w:rPr>
      <w:szCs w:val="20"/>
      <w:lang w:val="en-GB"/>
    </w:rPr>
  </w:style>
  <w:style w:type="character" w:customStyle="1" w:styleId="mediumtext1">
    <w:name w:val="medium_text1"/>
    <w:rsid w:val="009406F4"/>
    <w:rPr>
      <w:sz w:val="24"/>
      <w:szCs w:val="24"/>
    </w:rPr>
  </w:style>
  <w:style w:type="character" w:customStyle="1" w:styleId="EncabezadoCar">
    <w:name w:val="Encabezado Car"/>
    <w:link w:val="Encabezado"/>
    <w:rsid w:val="00EC78A4"/>
    <w:rPr>
      <w:rFonts w:ascii="Arial" w:hAnsi="Arial"/>
      <w:szCs w:val="24"/>
      <w:lang w:val="es-ES_tradnl" w:eastAsia="en-US" w:bidi="ar-SA"/>
    </w:rPr>
  </w:style>
  <w:style w:type="paragraph" w:styleId="Prrafodelista">
    <w:name w:val="List Paragraph"/>
    <w:basedOn w:val="Normal"/>
    <w:uiPriority w:val="34"/>
    <w:qFormat/>
    <w:rsid w:val="00A06890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val="es-MX"/>
    </w:rPr>
  </w:style>
  <w:style w:type="paragraph" w:styleId="NormalWeb">
    <w:name w:val="Normal (Web)"/>
    <w:basedOn w:val="Normal"/>
    <w:uiPriority w:val="99"/>
    <w:unhideWhenUsed/>
    <w:rsid w:val="006E468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character" w:styleId="Refdecomentario">
    <w:name w:val="annotation reference"/>
    <w:rsid w:val="00746DF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6DFC"/>
    <w:rPr>
      <w:szCs w:val="20"/>
    </w:rPr>
  </w:style>
  <w:style w:type="character" w:customStyle="1" w:styleId="TextocomentarioCar">
    <w:name w:val="Texto comentario Car"/>
    <w:link w:val="Textocomentario"/>
    <w:rsid w:val="00746DFC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6DFC"/>
    <w:rPr>
      <w:b/>
      <w:bCs/>
    </w:rPr>
  </w:style>
  <w:style w:type="character" w:customStyle="1" w:styleId="AsuntodelcomentarioCar">
    <w:name w:val="Asunto del comentario Car"/>
    <w:link w:val="Asuntodelcomentario"/>
    <w:rsid w:val="00746DFC"/>
    <w:rPr>
      <w:rFonts w:ascii="Arial" w:hAnsi="Arial"/>
      <w:b/>
      <w:bCs/>
      <w:lang w:val="es-ES_tradnl"/>
    </w:rPr>
  </w:style>
  <w:style w:type="paragraph" w:customStyle="1" w:styleId="Default">
    <w:name w:val="Default"/>
    <w:rsid w:val="008645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Indonesia%20QA\Example%20Templates\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057341261840B21A1333E2ECFEED" ma:contentTypeVersion="6" ma:contentTypeDescription="Create a new document." ma:contentTypeScope="" ma:versionID="3580c503a16574a517f197b7cc0cb61c">
  <xsd:schema xmlns:xsd="http://www.w3.org/2001/XMLSchema" xmlns:xs="http://www.w3.org/2001/XMLSchema" xmlns:p="http://schemas.microsoft.com/office/2006/metadata/properties" xmlns:ns2="08a33f72-286a-4dbd-8b78-9966f02ee14d" xmlns:ns3="a6e0dcdf-3b15-4f95-b749-7d40779493e9" targetNamespace="http://schemas.microsoft.com/office/2006/metadata/properties" ma:root="true" ma:fieldsID="784cb28138ba0a2d4a6ab2b28d51d011" ns2:_="" ns3:_="">
    <xsd:import namespace="08a33f72-286a-4dbd-8b78-9966f02ee14d"/>
    <xsd:import namespace="a6e0dcdf-3b15-4f95-b749-7d4077949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33f72-286a-4dbd-8b78-9966f02ee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dcdf-3b15-4f95-b749-7d4077949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FC052-3E8C-46FE-9AE7-EC0A34121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B0E9C-DB0A-466E-8BF4-416223D2D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33f72-286a-4dbd-8b78-9966f02ee14d"/>
    <ds:schemaRef ds:uri="a6e0dcdf-3b15-4f95-b749-7d4077949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83BD9-C080-4993-8F7C-C09BD4A51E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27A4E8-0D33-48AE-A2C8-D65351711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Weatherford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Stuart Hendry</dc:creator>
  <cp:keywords/>
  <cp:lastModifiedBy>Bejarano, Carlos (Bogota)</cp:lastModifiedBy>
  <cp:revision>11</cp:revision>
  <cp:lastPrinted>2014-03-27T16:34:00Z</cp:lastPrinted>
  <dcterms:created xsi:type="dcterms:W3CDTF">2022-09-19T20:59:00Z</dcterms:created>
  <dcterms:modified xsi:type="dcterms:W3CDTF">2023-02-28T22:39:00Z</dcterms:modified>
</cp:coreProperties>
</file>