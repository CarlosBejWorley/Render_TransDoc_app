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2513"/>
        <w:gridCol w:w="2861"/>
        <w:gridCol w:w="803"/>
        <w:gridCol w:w="444"/>
        <w:gridCol w:w="3341"/>
      </w:tblGrid>
      <w:tr w:rsidR="00A739DE" w:rsidRPr="005E0C77" w14:paraId="2AFADAC1" w14:textId="77777777" w:rsidTr="00FB37E5">
        <w:trPr>
          <w:trHeight w:val="454"/>
          <w:jc w:val="center"/>
        </w:trPr>
        <w:tc>
          <w:tcPr>
            <w:tcW w:w="12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3242F8" w14:textId="273528AE" w:rsidR="00A739DE" w:rsidRPr="005E0C77" w:rsidRDefault="00C32131" w:rsidP="00FB37E5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caps w:val="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Cargo Local</w:t>
            </w:r>
            <w:r w:rsidR="00A739DE" w:rsidRPr="005E0C77">
              <w:rPr>
                <w:rFonts w:ascii="Calibri" w:hAnsi="Calibri" w:cs="Calibri"/>
                <w:caps w:val="0"/>
                <w:szCs w:val="20"/>
                <w:lang w:val="es-CO"/>
              </w:rPr>
              <w:t xml:space="preserve">: </w:t>
            </w:r>
          </w:p>
        </w:tc>
        <w:tc>
          <w:tcPr>
            <w:tcW w:w="143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FF012" w14:textId="7F908A13" w:rsidR="00A739DE" w:rsidRPr="005E0C77" w:rsidRDefault="00B90D14" w:rsidP="001927FB">
            <w:pPr>
              <w:tabs>
                <w:tab w:val="center" w:pos="4419"/>
                <w:tab w:val="right" w:pos="8838"/>
              </w:tabs>
              <w:rPr>
                <w:rFonts w:ascii="Calibri" w:hAnsi="Calibri" w:cs="Calibri"/>
                <w:b/>
                <w:bCs/>
                <w:caps/>
                <w:color w:val="FF0000"/>
                <w:szCs w:val="20"/>
                <w:lang w:val="es-CO"/>
              </w:rPr>
            </w:pPr>
            <w:r/>
          </w:p>
        </w:tc>
        <w:tc>
          <w:tcPr>
            <w:tcW w:w="2303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E9C36C" w14:textId="25A45FC3" w:rsidR="00A739DE" w:rsidRPr="005E0C77" w:rsidRDefault="00F9585C" w:rsidP="00A739DE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caps w:val="0"/>
                <w:szCs w:val="20"/>
                <w:lang w:val="es-CO"/>
              </w:rPr>
            </w:pPr>
            <w:r>
              <w:t xml:space="preserve">Job Family:  </w:t>
            </w:r>
          </w:p>
        </w:tc>
      </w:tr>
      <w:tr w:rsidR="00475379" w:rsidRPr="005E0C77" w14:paraId="2496E7C1" w14:textId="77777777" w:rsidTr="004442D0">
        <w:trPr>
          <w:trHeight w:val="454"/>
          <w:jc w:val="center"/>
        </w:trPr>
        <w:tc>
          <w:tcPr>
            <w:tcW w:w="12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6F3C1" w14:textId="52C892AB" w:rsidR="00475379" w:rsidRPr="005E0C77" w:rsidRDefault="005E0C77" w:rsidP="00DA5AD1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caps w:val="0"/>
                <w:szCs w:val="20"/>
                <w:lang w:val="es-CO"/>
              </w:rPr>
            </w:pPr>
            <w:r>
              <w:rPr>
                <w:rFonts w:ascii="Calibri" w:hAnsi="Calibri" w:cs="Calibri"/>
                <w:caps w:val="0"/>
                <w:szCs w:val="20"/>
                <w:lang w:val="es-CO"/>
              </w:rPr>
              <w:t>Cargo Global</w:t>
            </w:r>
            <w:r w:rsidR="00117953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:</w:t>
            </w:r>
          </w:p>
        </w:tc>
        <w:tc>
          <w:tcPr>
            <w:tcW w:w="143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2248E" w14:textId="452E4BBC" w:rsidR="00475379" w:rsidRPr="005E0C77" w:rsidRDefault="00B90D14" w:rsidP="001927FB">
            <w:pPr>
              <w:tabs>
                <w:tab w:val="center" w:pos="4419"/>
                <w:tab w:val="right" w:pos="8838"/>
              </w:tabs>
              <w:rPr>
                <w:rFonts w:ascii="Calibri" w:hAnsi="Calibri" w:cs="Calibri"/>
                <w:kern w:val="32"/>
                <w:szCs w:val="20"/>
                <w:lang w:val="es-CO"/>
              </w:rPr>
            </w:pPr>
            <w:r/>
          </w:p>
        </w:tc>
        <w:tc>
          <w:tcPr>
            <w:tcW w:w="2303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A135B9" w14:textId="6084BFBF" w:rsidR="00475379" w:rsidRPr="005E0C77" w:rsidRDefault="00F9585C" w:rsidP="00A739DE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caps w:val="0"/>
                <w:szCs w:val="20"/>
                <w:lang w:val="es-CO"/>
              </w:rPr>
            </w:pPr>
            <w:r>
              <w:t xml:space="preserve">Sub-Family:  </w:t>
            </w:r>
          </w:p>
        </w:tc>
      </w:tr>
      <w:tr w:rsidR="002E6696" w:rsidRPr="005E0C77" w14:paraId="1C13252A" w14:textId="77777777" w:rsidTr="00A739DE">
        <w:trPr>
          <w:trHeight w:val="900"/>
          <w:jc w:val="center"/>
        </w:trPr>
        <w:tc>
          <w:tcPr>
            <w:tcW w:w="1261" w:type="pct"/>
            <w:shd w:val="clear" w:color="auto" w:fill="auto"/>
            <w:vAlign w:val="center"/>
          </w:tcPr>
          <w:p w14:paraId="4C45A005" w14:textId="537C10F8" w:rsidR="002E6696" w:rsidRPr="005E0C77" w:rsidRDefault="00C32131" w:rsidP="00DA5AD1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Prop</w:t>
            </w:r>
            <w:r w:rsidR="00612233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ó</w:t>
            </w: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sito General del Cargo</w:t>
            </w:r>
            <w:r w:rsidR="00612233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:</w:t>
            </w:r>
            <w:r w:rsidR="007B1A4B" w:rsidRPr="005E0C77">
              <w:rPr>
                <w:rFonts w:ascii="Calibri" w:hAnsi="Calibri" w:cs="Calibri"/>
                <w:caps w:val="0"/>
                <w:szCs w:val="20"/>
                <w:lang w:val="es-CO"/>
              </w:rPr>
              <w:t xml:space="preserve"> </w:t>
            </w:r>
          </w:p>
        </w:tc>
        <w:tc>
          <w:tcPr>
            <w:tcW w:w="3739" w:type="pct"/>
            <w:gridSpan w:val="4"/>
            <w:shd w:val="clear" w:color="auto" w:fill="auto"/>
            <w:vAlign w:val="center"/>
          </w:tcPr>
          <w:p w14:paraId="2618AF8B" w14:textId="30FED231" w:rsidR="00E87E04" w:rsidRPr="005E0C77" w:rsidRDefault="00B90D14" w:rsidP="00864531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b w:val="0"/>
                <w:caps w:val="0"/>
                <w:szCs w:val="20"/>
                <w:lang w:val="es-CO"/>
              </w:rPr>
            </w:pPr>
            <w:r/>
          </w:p>
        </w:tc>
      </w:tr>
      <w:tr w:rsidR="002E6696" w:rsidRPr="005E0C77" w14:paraId="676C54DF" w14:textId="77777777" w:rsidTr="004442D0">
        <w:trPr>
          <w:trHeight w:val="341"/>
          <w:jc w:val="center"/>
        </w:trPr>
        <w:tc>
          <w:tcPr>
            <w:tcW w:w="1261" w:type="pct"/>
            <w:shd w:val="clear" w:color="auto" w:fill="auto"/>
            <w:vAlign w:val="center"/>
          </w:tcPr>
          <w:p w14:paraId="2585828B" w14:textId="301B5DE5" w:rsidR="002E6696" w:rsidRPr="005E0C77" w:rsidRDefault="005E0C77" w:rsidP="00DA5AD1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Área</w:t>
            </w:r>
            <w:r w:rsidR="004965DF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/Disciplina</w:t>
            </w:r>
            <w:r w:rsidR="00DA5AD1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:</w:t>
            </w:r>
            <w:r w:rsidR="00D5208C" w:rsidRPr="005E0C77">
              <w:rPr>
                <w:rFonts w:ascii="Calibri" w:hAnsi="Calibri" w:cs="Calibri"/>
                <w:caps w:val="0"/>
                <w:szCs w:val="20"/>
                <w:lang w:val="es-CO"/>
              </w:rPr>
              <w:t xml:space="preserve"> </w:t>
            </w:r>
          </w:p>
        </w:tc>
        <w:tc>
          <w:tcPr>
            <w:tcW w:w="1436" w:type="pct"/>
            <w:shd w:val="clear" w:color="auto" w:fill="auto"/>
            <w:vAlign w:val="center"/>
          </w:tcPr>
          <w:p w14:paraId="0DEDD083" w14:textId="0AFA1961" w:rsidR="002E6696" w:rsidRPr="005E0C77" w:rsidRDefault="00AB702C" w:rsidP="001927FB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b w:val="0"/>
                <w:bCs w:val="0"/>
                <w:caps w:val="0"/>
                <w:kern w:val="0"/>
                <w:szCs w:val="20"/>
                <w:lang w:val="es-CO"/>
              </w:rPr>
            </w:pPr>
            <w:r>
              <w:t>ssdsqs</w:t>
            </w:r>
          </w:p>
        </w:tc>
        <w:tc>
          <w:tcPr>
            <w:tcW w:w="626" w:type="pct"/>
            <w:gridSpan w:val="2"/>
            <w:shd w:val="clear" w:color="auto" w:fill="auto"/>
            <w:vAlign w:val="center"/>
          </w:tcPr>
          <w:p w14:paraId="7764E609" w14:textId="77777777" w:rsidR="002E6696" w:rsidRPr="005E0C77" w:rsidRDefault="000E27EF" w:rsidP="001927FB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Report</w:t>
            </w:r>
            <w:r w:rsidR="00C32131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a</w:t>
            </w: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 xml:space="preserve"> </w:t>
            </w:r>
            <w:r w:rsidR="00C32131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a</w:t>
            </w: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:</w:t>
            </w:r>
          </w:p>
        </w:tc>
        <w:tc>
          <w:tcPr>
            <w:tcW w:w="1677" w:type="pct"/>
            <w:shd w:val="clear" w:color="auto" w:fill="auto"/>
            <w:vAlign w:val="center"/>
          </w:tcPr>
          <w:p w14:paraId="74D9ED2A" w14:textId="6EA1428D" w:rsidR="002E6696" w:rsidRPr="005E0C77" w:rsidRDefault="00B90D14" w:rsidP="001927FB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b w:val="0"/>
                <w:szCs w:val="20"/>
                <w:lang w:val="es-CO"/>
              </w:rPr>
            </w:pPr>
            <w:r/>
          </w:p>
        </w:tc>
      </w:tr>
      <w:tr w:rsidR="00082F30" w:rsidRPr="005E0C77" w14:paraId="283A1914" w14:textId="77777777" w:rsidTr="004442D0">
        <w:trPr>
          <w:trHeight w:val="377"/>
          <w:jc w:val="center"/>
        </w:trPr>
        <w:tc>
          <w:tcPr>
            <w:tcW w:w="1261" w:type="pct"/>
            <w:shd w:val="clear" w:color="auto" w:fill="auto"/>
            <w:vAlign w:val="center"/>
          </w:tcPr>
          <w:p w14:paraId="4200EF84" w14:textId="77777777" w:rsidR="00082F30" w:rsidRPr="005E0C77" w:rsidRDefault="00E87E04" w:rsidP="00DE77B0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caps w:val="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Revisió</w:t>
            </w:r>
            <w:r w:rsidR="00082F30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n:</w:t>
            </w:r>
          </w:p>
        </w:tc>
        <w:tc>
          <w:tcPr>
            <w:tcW w:w="1436" w:type="pct"/>
            <w:shd w:val="clear" w:color="auto" w:fill="auto"/>
            <w:vAlign w:val="center"/>
          </w:tcPr>
          <w:p w14:paraId="38F16223" w14:textId="77777777" w:rsidR="00082F30" w:rsidRPr="005E0C77" w:rsidRDefault="00082F30" w:rsidP="00390A3C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b w:val="0"/>
                <w:szCs w:val="20"/>
                <w:lang w:val="es-CO"/>
              </w:rPr>
            </w:pPr>
          </w:p>
        </w:tc>
        <w:tc>
          <w:tcPr>
            <w:tcW w:w="403" w:type="pct"/>
            <w:shd w:val="clear" w:color="auto" w:fill="auto"/>
            <w:vAlign w:val="center"/>
          </w:tcPr>
          <w:p w14:paraId="1F4EA19F" w14:textId="42D8B942" w:rsidR="00082F30" w:rsidRPr="005E0C77" w:rsidRDefault="005E0C77" w:rsidP="004965DF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caps w:val="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Fecha</w:t>
            </w:r>
            <w:r w:rsidR="00082F30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:</w:t>
            </w:r>
          </w:p>
        </w:tc>
        <w:tc>
          <w:tcPr>
            <w:tcW w:w="1900" w:type="pct"/>
            <w:gridSpan w:val="2"/>
            <w:shd w:val="clear" w:color="auto" w:fill="auto"/>
            <w:vAlign w:val="center"/>
          </w:tcPr>
          <w:p w14:paraId="269B207D" w14:textId="77777777" w:rsidR="00082F30" w:rsidRPr="005E0C77" w:rsidRDefault="00082F30" w:rsidP="00082F30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b w:val="0"/>
                <w:szCs w:val="20"/>
                <w:lang w:val="es-CO"/>
              </w:rPr>
            </w:pPr>
          </w:p>
        </w:tc>
      </w:tr>
    </w:tbl>
    <w:p w14:paraId="57E0DA8C" w14:textId="77777777" w:rsidR="006E4687" w:rsidRPr="005E0C77" w:rsidRDefault="006E4687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9962"/>
      </w:tblGrid>
      <w:tr w:rsidR="006E4687" w:rsidRPr="005E0C77" w14:paraId="2494799D" w14:textId="77777777" w:rsidTr="00876277">
        <w:trPr>
          <w:trHeight w:val="332"/>
          <w:jc w:val="center"/>
        </w:trPr>
        <w:tc>
          <w:tcPr>
            <w:tcW w:w="5000" w:type="pct"/>
            <w:shd w:val="clear" w:color="auto" w:fill="DA291C"/>
            <w:vAlign w:val="center"/>
          </w:tcPr>
          <w:p w14:paraId="682D153B" w14:textId="77777777" w:rsidR="006E4687" w:rsidRPr="005E0C77" w:rsidRDefault="00C32131" w:rsidP="000C7A17">
            <w:pPr>
              <w:jc w:val="center"/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</w:pPr>
            <w:bookmarkStart w:id="0" w:name="_Hlk111622032"/>
            <w:r w:rsidRPr="005E0C77"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  <w:t>Objetivo General</w:t>
            </w:r>
          </w:p>
        </w:tc>
      </w:tr>
      <w:tr w:rsidR="00392915" w:rsidRPr="005E0C77" w14:paraId="25F30C78" w14:textId="77777777" w:rsidTr="00392915">
        <w:trPr>
          <w:trHeight w:val="372"/>
          <w:jc w:val="center"/>
        </w:trPr>
        <w:tc>
          <w:tcPr>
            <w:tcW w:w="5000" w:type="pct"/>
            <w:vAlign w:val="center"/>
          </w:tcPr>
          <w:p w14:paraId="6F0A3534" w14:textId="77777777" w:rsidR="00683C15" w:rsidRPr="005E0C77" w:rsidRDefault="00683C15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75A7FC6E" w14:textId="77777777" w:rsidR="00C32131" w:rsidRPr="005E0C77" w:rsidRDefault="00C32131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488C0192" w14:textId="7BADE323" w:rsidR="00C32131" w:rsidRPr="005E0C77" w:rsidRDefault="00B90D14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  <w:r/>
          </w:p>
          <w:p w14:paraId="3E251063" w14:textId="77777777" w:rsidR="00C32131" w:rsidRPr="005E0C77" w:rsidRDefault="00C32131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2EF27158" w14:textId="77777777" w:rsidR="00C32131" w:rsidRPr="005E0C77" w:rsidRDefault="00C32131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</w:tc>
      </w:tr>
      <w:bookmarkEnd w:id="0"/>
      <w:tr w:rsidR="00683C15" w:rsidRPr="005E0C77" w14:paraId="3704337E" w14:textId="77777777" w:rsidTr="006847C5">
        <w:trPr>
          <w:trHeight w:val="332"/>
          <w:jc w:val="center"/>
        </w:trPr>
        <w:tc>
          <w:tcPr>
            <w:tcW w:w="5000" w:type="pct"/>
            <w:shd w:val="clear" w:color="auto" w:fill="DA291C"/>
            <w:vAlign w:val="center"/>
          </w:tcPr>
          <w:p w14:paraId="783226B7" w14:textId="77777777" w:rsidR="00683C15" w:rsidRPr="005E0C77" w:rsidRDefault="00C32131" w:rsidP="006847C5">
            <w:pPr>
              <w:jc w:val="center"/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  <w:t>Principales Responsabilidades</w:t>
            </w:r>
          </w:p>
        </w:tc>
      </w:tr>
      <w:tr w:rsidR="00683C15" w:rsidRPr="005E0C77" w14:paraId="660DCDFA" w14:textId="77777777" w:rsidTr="006847C5">
        <w:trPr>
          <w:trHeight w:val="372"/>
          <w:jc w:val="center"/>
        </w:trPr>
        <w:tc>
          <w:tcPr>
            <w:tcW w:w="5000" w:type="pct"/>
            <w:vAlign w:val="center"/>
          </w:tcPr>
          <w:p w14:paraId="373829BD" w14:textId="77777777" w:rsidR="00632BC1" w:rsidRPr="005E0C77" w:rsidRDefault="00632BC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00A5FDA6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7B006F71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5AC02D59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199898E9" w14:textId="352A874B" w:rsidR="00C32131" w:rsidRPr="005E0C77" w:rsidRDefault="00B90D14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  <w:r/>
          </w:p>
          <w:p w14:paraId="0E2ED380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35749976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5530140A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307DAB1C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601A2517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</w:tc>
      </w:tr>
    </w:tbl>
    <w:p w14:paraId="3AA3DBDE" w14:textId="77777777" w:rsidR="00683C15" w:rsidRPr="005E0C77" w:rsidRDefault="00683C15" w:rsidP="00190244">
      <w:pPr>
        <w:rPr>
          <w:rFonts w:ascii="Calibri" w:hAnsi="Calibri" w:cs="Calibri"/>
          <w:szCs w:val="20"/>
          <w:lang w:val="es-CO"/>
        </w:rPr>
      </w:pPr>
    </w:p>
    <w:p w14:paraId="3B36AAA4" w14:textId="77777777" w:rsidR="00683C15" w:rsidRPr="005E0C77" w:rsidRDefault="00683C15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3977"/>
        <w:gridCol w:w="5985"/>
      </w:tblGrid>
      <w:tr w:rsidR="004965DF" w:rsidRPr="005E0C77" w14:paraId="34A7552D" w14:textId="77777777" w:rsidTr="006847C5">
        <w:trPr>
          <w:trHeight w:val="332"/>
          <w:jc w:val="center"/>
        </w:trPr>
        <w:tc>
          <w:tcPr>
            <w:tcW w:w="5000" w:type="pct"/>
            <w:gridSpan w:val="2"/>
            <w:shd w:val="clear" w:color="auto" w:fill="DA291C"/>
            <w:vAlign w:val="center"/>
          </w:tcPr>
          <w:p w14:paraId="3B3D2AFF" w14:textId="77777777" w:rsidR="004965DF" w:rsidRPr="005E0C77" w:rsidRDefault="00C32131" w:rsidP="006847C5">
            <w:pPr>
              <w:jc w:val="center"/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  <w:t>Impacto de la Posición</w:t>
            </w:r>
          </w:p>
        </w:tc>
      </w:tr>
      <w:tr w:rsidR="004965DF" w:rsidRPr="005E0C77" w14:paraId="3F2A6F48" w14:textId="77777777" w:rsidTr="006A5BF0">
        <w:trPr>
          <w:trHeight w:val="733"/>
          <w:jc w:val="center"/>
        </w:trPr>
        <w:tc>
          <w:tcPr>
            <w:tcW w:w="1996" w:type="pct"/>
            <w:vAlign w:val="center"/>
          </w:tcPr>
          <w:p w14:paraId="127B5F57" w14:textId="77777777" w:rsidR="004965DF" w:rsidRPr="005E0C77" w:rsidRDefault="00C32131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>Toma de Decisiones</w:t>
            </w:r>
          </w:p>
        </w:tc>
        <w:tc>
          <w:tcPr>
            <w:tcW w:w="3004" w:type="pct"/>
            <w:vAlign w:val="center"/>
          </w:tcPr>
          <w:p w14:paraId="220544BB" w14:textId="634C5788" w:rsidR="004965DF" w:rsidRPr="005E0C77" w:rsidRDefault="00B90D14" w:rsidP="006A5BF0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  <w:r/>
          </w:p>
        </w:tc>
      </w:tr>
      <w:tr w:rsidR="004965DF" w:rsidRPr="005E0C77" w14:paraId="237A3BB9" w14:textId="77777777" w:rsidTr="006A5BF0">
        <w:trPr>
          <w:trHeight w:val="698"/>
          <w:jc w:val="center"/>
        </w:trPr>
        <w:tc>
          <w:tcPr>
            <w:tcW w:w="1996" w:type="pct"/>
            <w:vAlign w:val="center"/>
          </w:tcPr>
          <w:p w14:paraId="59FC0395" w14:textId="77777777" w:rsidR="004965DF" w:rsidRPr="005E0C77" w:rsidRDefault="00C32131" w:rsidP="006847C5">
            <w:pPr>
              <w:pStyle w:val="Default"/>
              <w:jc w:val="both"/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Nivel de Supervisión Requerida</w:t>
            </w:r>
          </w:p>
        </w:tc>
        <w:tc>
          <w:tcPr>
            <w:tcW w:w="3004" w:type="pct"/>
            <w:vAlign w:val="center"/>
          </w:tcPr>
          <w:p w14:paraId="34225095" w14:textId="2626663C" w:rsidR="004965DF" w:rsidRPr="005E0C77" w:rsidRDefault="00B90D14" w:rsidP="00A956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/>
          </w:p>
        </w:tc>
      </w:tr>
      <w:tr w:rsidR="006F1CB5" w:rsidRPr="005E0C77" w14:paraId="5870CB5C" w14:textId="77777777" w:rsidTr="006A5BF0">
        <w:trPr>
          <w:trHeight w:val="697"/>
          <w:jc w:val="center"/>
        </w:trPr>
        <w:tc>
          <w:tcPr>
            <w:tcW w:w="1996" w:type="pct"/>
            <w:vAlign w:val="center"/>
          </w:tcPr>
          <w:p w14:paraId="2351E8A6" w14:textId="77777777" w:rsidR="006F1CB5" w:rsidRPr="005E0C77" w:rsidRDefault="00C32131" w:rsidP="006847C5">
            <w:pPr>
              <w:pStyle w:val="Default"/>
              <w:jc w:val="both"/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 xml:space="preserve">Autoridad en Supervisión </w:t>
            </w:r>
          </w:p>
        </w:tc>
        <w:tc>
          <w:tcPr>
            <w:tcW w:w="3004" w:type="pct"/>
            <w:vAlign w:val="center"/>
          </w:tcPr>
          <w:p w14:paraId="1856E3E0" w14:textId="14CF0549" w:rsidR="006F1CB5" w:rsidRPr="005E0C77" w:rsidRDefault="00B90D14" w:rsidP="00A956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/>
          </w:p>
        </w:tc>
      </w:tr>
      <w:tr w:rsidR="00475379" w:rsidRPr="005E0C77" w14:paraId="5A8610D4" w14:textId="77777777" w:rsidTr="006A5BF0">
        <w:trPr>
          <w:trHeight w:val="693"/>
          <w:jc w:val="center"/>
        </w:trPr>
        <w:tc>
          <w:tcPr>
            <w:tcW w:w="1996" w:type="pct"/>
            <w:vAlign w:val="center"/>
          </w:tcPr>
          <w:p w14:paraId="7A367118" w14:textId="77777777" w:rsidR="00475379" w:rsidRPr="005E0C77" w:rsidRDefault="00F9585C" w:rsidP="006847C5">
            <w:pPr>
              <w:pStyle w:val="Default"/>
              <w:jc w:val="both"/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Com</w:t>
            </w:r>
            <w:r w:rsidR="00C32131"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unicación</w:t>
            </w:r>
          </w:p>
        </w:tc>
        <w:tc>
          <w:tcPr>
            <w:tcW w:w="3004" w:type="pct"/>
            <w:vAlign w:val="center"/>
          </w:tcPr>
          <w:p w14:paraId="159D9C68" w14:textId="1392E7A2" w:rsidR="00B875A2" w:rsidRPr="005E0C77" w:rsidRDefault="00BA5BCD" w:rsidP="00BA5B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/>
          </w:p>
        </w:tc>
      </w:tr>
      <w:tr w:rsidR="00475379" w:rsidRPr="005E0C77" w14:paraId="3D7FE082" w14:textId="77777777" w:rsidTr="00F4482E">
        <w:trPr>
          <w:trHeight w:val="359"/>
          <w:jc w:val="center"/>
        </w:trPr>
        <w:tc>
          <w:tcPr>
            <w:tcW w:w="1996" w:type="pct"/>
            <w:vAlign w:val="center"/>
          </w:tcPr>
          <w:p w14:paraId="6440870E" w14:textId="77777777" w:rsidR="00475379" w:rsidRPr="005E0C77" w:rsidRDefault="00F9585C" w:rsidP="006847C5">
            <w:pPr>
              <w:pStyle w:val="Default"/>
              <w:jc w:val="both"/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S</w:t>
            </w:r>
            <w:r w:rsidR="00C32131"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istemas</w:t>
            </w: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, Proces</w:t>
            </w:r>
            <w:r w:rsidR="00C32131"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o</w:t>
            </w: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 xml:space="preserve">s </w:t>
            </w:r>
            <w:r w:rsidR="00C32131"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y</w:t>
            </w: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 xml:space="preserve"> </w:t>
            </w:r>
            <w:r w:rsidR="00C32131"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herramientas</w:t>
            </w:r>
          </w:p>
        </w:tc>
        <w:tc>
          <w:tcPr>
            <w:tcW w:w="3004" w:type="pct"/>
            <w:vAlign w:val="center"/>
          </w:tcPr>
          <w:p w14:paraId="777EEC88" w14:textId="6C8D56A7" w:rsidR="00D53901" w:rsidRPr="005E0C77" w:rsidRDefault="00BA5BCD" w:rsidP="00BA5B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/>
          </w:p>
          <w:p w14:paraId="1A8A0F76" w14:textId="1EEA0CA2" w:rsidR="00BA5BCD" w:rsidRPr="005E0C77" w:rsidRDefault="00BA5BCD" w:rsidP="00BA5B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/>
          </w:p>
        </w:tc>
      </w:tr>
      <w:tr w:rsidR="00914F11" w:rsidRPr="005E0C77" w14:paraId="4B4BD4AE" w14:textId="77777777" w:rsidTr="006A5BF0">
        <w:trPr>
          <w:trHeight w:val="703"/>
          <w:jc w:val="center"/>
        </w:trPr>
        <w:tc>
          <w:tcPr>
            <w:tcW w:w="1996" w:type="pct"/>
            <w:vAlign w:val="center"/>
          </w:tcPr>
          <w:p w14:paraId="6DD4AF5E" w14:textId="77777777" w:rsidR="00914F11" w:rsidRPr="005E0C77" w:rsidRDefault="00C32131" w:rsidP="006847C5">
            <w:pPr>
              <w:pStyle w:val="Default"/>
              <w:jc w:val="both"/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Comportamientos</w:t>
            </w:r>
          </w:p>
        </w:tc>
        <w:tc>
          <w:tcPr>
            <w:tcW w:w="3004" w:type="pct"/>
            <w:vAlign w:val="center"/>
          </w:tcPr>
          <w:p w14:paraId="1358A8AE" w14:textId="115E887E" w:rsidR="00632BC1" w:rsidRPr="005E0C77" w:rsidRDefault="00744013" w:rsidP="007440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/>
          </w:p>
        </w:tc>
      </w:tr>
    </w:tbl>
    <w:p w14:paraId="372AFD44" w14:textId="77777777" w:rsidR="004965DF" w:rsidRPr="005E0C77" w:rsidRDefault="004965DF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ayout w:type="fixed"/>
        <w:tblLook w:val="01E0" w:firstRow="1" w:lastRow="1" w:firstColumn="1" w:lastColumn="1" w:noHBand="0" w:noVBand="0"/>
      </w:tblPr>
      <w:tblGrid>
        <w:gridCol w:w="1074"/>
        <w:gridCol w:w="197"/>
        <w:gridCol w:w="430"/>
        <w:gridCol w:w="795"/>
        <w:gridCol w:w="86"/>
        <w:gridCol w:w="530"/>
        <w:gridCol w:w="355"/>
        <w:gridCol w:w="524"/>
        <w:gridCol w:w="440"/>
        <w:gridCol w:w="267"/>
        <w:gridCol w:w="701"/>
        <w:gridCol w:w="175"/>
        <w:gridCol w:w="705"/>
        <w:gridCol w:w="604"/>
        <w:gridCol w:w="628"/>
        <w:gridCol w:w="438"/>
        <w:gridCol w:w="1319"/>
        <w:gridCol w:w="94"/>
        <w:gridCol w:w="600"/>
      </w:tblGrid>
      <w:tr w:rsidR="00392915" w:rsidRPr="005E0C77" w14:paraId="2B0AD543" w14:textId="77777777" w:rsidTr="006847C5">
        <w:trPr>
          <w:trHeight w:val="278"/>
          <w:jc w:val="center"/>
        </w:trPr>
        <w:tc>
          <w:tcPr>
            <w:tcW w:w="5000" w:type="pct"/>
            <w:gridSpan w:val="19"/>
            <w:shd w:val="clear" w:color="auto" w:fill="DA291C"/>
            <w:vAlign w:val="center"/>
          </w:tcPr>
          <w:p w14:paraId="0742DC51" w14:textId="77777777" w:rsidR="00392915" w:rsidRPr="005E0C77" w:rsidRDefault="00C32131" w:rsidP="006847C5">
            <w:pPr>
              <w:pStyle w:val="StyleHeading2Left2"/>
              <w:jc w:val="center"/>
              <w:rPr>
                <w:rFonts w:ascii="Calibri" w:hAnsi="Calibri" w:cs="Calibri"/>
                <w:b/>
                <w:color w:val="FFFFFF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Requisitos</w:t>
            </w:r>
          </w:p>
        </w:tc>
      </w:tr>
      <w:tr w:rsidR="00392915" w:rsidRPr="005E0C77" w14:paraId="09E87676" w14:textId="77777777" w:rsidTr="006847C5">
        <w:trPr>
          <w:trHeight w:val="386"/>
          <w:jc w:val="center"/>
        </w:trPr>
        <w:tc>
          <w:tcPr>
            <w:tcW w:w="5000" w:type="pct"/>
            <w:gridSpan w:val="19"/>
            <w:shd w:val="clear" w:color="auto" w:fill="FFFFFF"/>
            <w:vAlign w:val="center"/>
          </w:tcPr>
          <w:p w14:paraId="59A429E7" w14:textId="77777777" w:rsidR="00392915" w:rsidRPr="005E0C77" w:rsidRDefault="00392915" w:rsidP="006847C5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EDUCACION MINIMA REQUERIDA</w:t>
            </w:r>
          </w:p>
        </w:tc>
      </w:tr>
      <w:tr w:rsidR="00392915" w:rsidRPr="005E0C77" w14:paraId="5EE83536" w14:textId="77777777" w:rsidTr="00AB702C">
        <w:tblPrEx>
          <w:jc w:val="left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539" w:type="pct"/>
          </w:tcPr>
          <w:p w14:paraId="361543CA" w14:textId="77777777" w:rsidR="00392915" w:rsidRPr="005E0C77" w:rsidRDefault="00392915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/>
                <w:szCs w:val="20"/>
                <w:lang w:val="es-CO"/>
              </w:rPr>
              <w:t>Bachiller</w:t>
            </w:r>
          </w:p>
        </w:tc>
        <w:tc>
          <w:tcPr>
            <w:tcW w:w="315" w:type="pct"/>
            <w:gridSpan w:val="2"/>
          </w:tcPr>
          <w:p w14:paraId="68D67BB0" w14:textId="3C65C8CF" w:rsidR="00392915" w:rsidRPr="005E0C77" w:rsidRDefault="00AB702C" w:rsidP="006847C5">
            <w:pPr>
              <w:rPr>
                <w:rFonts w:ascii="Calibri" w:eastAsia="Arial Unicode MS" w:hAnsi="Calibri" w:cs="Calibri"/>
                <w:bCs/>
                <w:szCs w:val="20"/>
                <w:lang w:val="es-CO"/>
              </w:rPr>
            </w:pPr>
            <w:r>
              <w:t>X</w:t>
            </w:r>
          </w:p>
        </w:tc>
        <w:tc>
          <w:tcPr>
            <w:tcW w:w="442" w:type="pct"/>
            <w:gridSpan w:val="2"/>
          </w:tcPr>
          <w:p w14:paraId="075410F1" w14:textId="77777777" w:rsidR="00392915" w:rsidRPr="005E0C77" w:rsidRDefault="00392915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/>
                <w:szCs w:val="20"/>
                <w:lang w:val="es-CO"/>
              </w:rPr>
              <w:t>Técnico</w:t>
            </w:r>
          </w:p>
        </w:tc>
        <w:tc>
          <w:tcPr>
            <w:tcW w:w="444" w:type="pct"/>
            <w:gridSpan w:val="2"/>
          </w:tcPr>
          <w:p w14:paraId="3F1AA6A6" w14:textId="41A7D12E" w:rsidR="00392915" w:rsidRPr="005E0C77" w:rsidRDefault="00AB702C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/>
          </w:p>
        </w:tc>
        <w:tc>
          <w:tcPr>
            <w:tcW w:w="618" w:type="pct"/>
            <w:gridSpan w:val="3"/>
          </w:tcPr>
          <w:p w14:paraId="7C77F183" w14:textId="77777777" w:rsidR="00392915" w:rsidRPr="005E0C77" w:rsidRDefault="00392915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/>
                <w:szCs w:val="20"/>
                <w:lang w:val="es-CO"/>
              </w:rPr>
              <w:t>Tecnólogo</w:t>
            </w:r>
          </w:p>
        </w:tc>
        <w:tc>
          <w:tcPr>
            <w:tcW w:w="352" w:type="pct"/>
          </w:tcPr>
          <w:p w14:paraId="20792C2C" w14:textId="3F2DA1EE" w:rsidR="00392915" w:rsidRPr="005E0C77" w:rsidRDefault="00AB702C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/>
          </w:p>
        </w:tc>
        <w:tc>
          <w:tcPr>
            <w:tcW w:w="745" w:type="pct"/>
            <w:gridSpan w:val="3"/>
          </w:tcPr>
          <w:p w14:paraId="63A057F1" w14:textId="77777777" w:rsidR="00392915" w:rsidRPr="005E0C77" w:rsidRDefault="00392915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/>
                <w:szCs w:val="20"/>
                <w:lang w:val="es-CO"/>
              </w:rPr>
              <w:t>Profesional</w:t>
            </w:r>
          </w:p>
        </w:tc>
        <w:tc>
          <w:tcPr>
            <w:tcW w:w="315" w:type="pct"/>
          </w:tcPr>
          <w:p w14:paraId="195AAF17" w14:textId="1AC6E437" w:rsidR="00392915" w:rsidRPr="005E0C77" w:rsidRDefault="00AB702C" w:rsidP="006847C5">
            <w:pPr>
              <w:jc w:val="center"/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/>
          </w:p>
        </w:tc>
        <w:tc>
          <w:tcPr>
            <w:tcW w:w="929" w:type="pct"/>
            <w:gridSpan w:val="3"/>
          </w:tcPr>
          <w:p w14:paraId="46FBC678" w14:textId="77777777" w:rsidR="00392915" w:rsidRPr="005E0C77" w:rsidRDefault="00392915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/>
                <w:szCs w:val="20"/>
                <w:lang w:val="es-CO"/>
              </w:rPr>
              <w:t>Postgrado</w:t>
            </w:r>
          </w:p>
        </w:tc>
        <w:tc>
          <w:tcPr>
            <w:tcW w:w="301" w:type="pct"/>
          </w:tcPr>
          <w:p w14:paraId="43F9BD83" w14:textId="0613EA25" w:rsidR="00392915" w:rsidRPr="005E0C77" w:rsidRDefault="00AB702C" w:rsidP="006847C5">
            <w:pPr>
              <w:jc w:val="center"/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/>
          </w:p>
        </w:tc>
      </w:tr>
      <w:tr w:rsidR="00392915" w:rsidRPr="005E0C77" w14:paraId="0EAD04C1" w14:textId="77777777" w:rsidTr="002D7630">
        <w:tblPrEx>
          <w:jc w:val="left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5000" w:type="pct"/>
            <w:gridSpan w:val="19"/>
          </w:tcPr>
          <w:p w14:paraId="0D4E44AB" w14:textId="77777777" w:rsidR="00D53901" w:rsidRPr="005E0C77" w:rsidRDefault="00D53901" w:rsidP="006847C5">
            <w:pPr>
              <w:rPr>
                <w:rFonts w:ascii="Calibri" w:eastAsia="Arial Unicode MS" w:hAnsi="Calibri" w:cs="Calibri"/>
                <w:bCs/>
                <w:szCs w:val="20"/>
                <w:lang w:val="es-CO"/>
              </w:rPr>
            </w:pPr>
          </w:p>
        </w:tc>
      </w:tr>
      <w:tr w:rsidR="00392915" w:rsidRPr="005E0C77" w14:paraId="63FEC128" w14:textId="77777777" w:rsidTr="006847C5">
        <w:trPr>
          <w:trHeight w:val="422"/>
          <w:jc w:val="center"/>
        </w:trPr>
        <w:tc>
          <w:tcPr>
            <w:tcW w:w="5000" w:type="pct"/>
            <w:gridSpan w:val="19"/>
            <w:shd w:val="clear" w:color="auto" w:fill="FFFFFF"/>
            <w:vAlign w:val="center"/>
          </w:tcPr>
          <w:p w14:paraId="1E9C0F2C" w14:textId="77777777" w:rsidR="00392915" w:rsidRPr="005E0C77" w:rsidRDefault="00392915" w:rsidP="006847C5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EXPERIENCIA MINIMA REQUERIDA</w:t>
            </w:r>
          </w:p>
        </w:tc>
      </w:tr>
      <w:tr w:rsidR="00AB702C" w:rsidRPr="005E0C77" w14:paraId="1CB5DEEE" w14:textId="77777777" w:rsidTr="00AB702C">
        <w:trPr>
          <w:trHeight w:val="287"/>
          <w:jc w:val="center"/>
        </w:trPr>
        <w:tc>
          <w:tcPr>
            <w:tcW w:w="638" w:type="pct"/>
            <w:gridSpan w:val="2"/>
            <w:shd w:val="clear" w:color="auto" w:fill="FFFFFF"/>
            <w:vAlign w:val="center"/>
          </w:tcPr>
          <w:p w14:paraId="3F4501E2" w14:textId="77777777" w:rsidR="00AB702C" w:rsidRPr="005E0C77" w:rsidRDefault="00AB702C" w:rsidP="00AB702C">
            <w:pPr>
              <w:pStyle w:val="StyleHeading2Left2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Menor 1</w:t>
            </w:r>
          </w:p>
        </w:tc>
        <w:tc>
          <w:tcPr>
            <w:tcW w:w="216" w:type="pct"/>
            <w:shd w:val="clear" w:color="auto" w:fill="FFFFFF"/>
            <w:vAlign w:val="center"/>
          </w:tcPr>
          <w:p w14:paraId="55661996" w14:textId="742382F1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>
              <w:t>X</w:t>
            </w:r>
          </w:p>
        </w:tc>
        <w:tc>
          <w:tcPr>
            <w:tcW w:w="399" w:type="pct"/>
            <w:shd w:val="clear" w:color="auto" w:fill="FFFFFF"/>
            <w:vAlign w:val="center"/>
          </w:tcPr>
          <w:p w14:paraId="48F06B34" w14:textId="77777777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1 año</w:t>
            </w:r>
          </w:p>
        </w:tc>
        <w:tc>
          <w:tcPr>
            <w:tcW w:w="309" w:type="pct"/>
            <w:gridSpan w:val="2"/>
            <w:shd w:val="clear" w:color="auto" w:fill="FFFFFF"/>
            <w:vAlign w:val="center"/>
          </w:tcPr>
          <w:p w14:paraId="4A4D9051" w14:textId="67CBD47A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/>
          </w:p>
        </w:tc>
        <w:tc>
          <w:tcPr>
            <w:tcW w:w="441" w:type="pct"/>
            <w:gridSpan w:val="2"/>
            <w:shd w:val="clear" w:color="auto" w:fill="FFFFFF"/>
            <w:vAlign w:val="center"/>
          </w:tcPr>
          <w:p w14:paraId="1CA658E2" w14:textId="77777777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2 años</w:t>
            </w:r>
          </w:p>
        </w:tc>
        <w:tc>
          <w:tcPr>
            <w:tcW w:w="221" w:type="pct"/>
            <w:shd w:val="clear" w:color="auto" w:fill="FFFFFF"/>
            <w:vAlign w:val="center"/>
          </w:tcPr>
          <w:p w14:paraId="34AC8755" w14:textId="6E6C0760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/>
          </w:p>
        </w:tc>
        <w:tc>
          <w:tcPr>
            <w:tcW w:w="574" w:type="pct"/>
            <w:gridSpan w:val="3"/>
            <w:shd w:val="clear" w:color="auto" w:fill="FFFFFF"/>
            <w:vAlign w:val="center"/>
          </w:tcPr>
          <w:p w14:paraId="59D08851" w14:textId="77777777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3-5 años</w:t>
            </w:r>
          </w:p>
        </w:tc>
        <w:tc>
          <w:tcPr>
            <w:tcW w:w="354" w:type="pct"/>
            <w:shd w:val="clear" w:color="auto" w:fill="FFFFFF"/>
            <w:vAlign w:val="center"/>
          </w:tcPr>
          <w:p w14:paraId="300A6D5C" w14:textId="313E4C30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/>
          </w:p>
        </w:tc>
        <w:tc>
          <w:tcPr>
            <w:tcW w:w="618" w:type="pct"/>
            <w:gridSpan w:val="2"/>
            <w:shd w:val="clear" w:color="auto" w:fill="FFFFFF"/>
            <w:vAlign w:val="center"/>
          </w:tcPr>
          <w:p w14:paraId="1B122569" w14:textId="77777777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5 -10 años</w:t>
            </w:r>
          </w:p>
        </w:tc>
        <w:tc>
          <w:tcPr>
            <w:tcW w:w="220" w:type="pct"/>
            <w:shd w:val="clear" w:color="auto" w:fill="FFFFFF"/>
            <w:vAlign w:val="center"/>
          </w:tcPr>
          <w:p w14:paraId="2231EF75" w14:textId="43F663C5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/>
          </w:p>
        </w:tc>
        <w:tc>
          <w:tcPr>
            <w:tcW w:w="662" w:type="pct"/>
            <w:shd w:val="clear" w:color="auto" w:fill="FFFFFF"/>
            <w:vAlign w:val="center"/>
          </w:tcPr>
          <w:p w14:paraId="70BC2BD3" w14:textId="77777777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 xml:space="preserve">10 </w:t>
            </w:r>
            <w:proofErr w:type="spellStart"/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ó</w:t>
            </w:r>
            <w:proofErr w:type="spellEnd"/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 xml:space="preserve"> + años</w:t>
            </w:r>
          </w:p>
        </w:tc>
        <w:tc>
          <w:tcPr>
            <w:tcW w:w="348" w:type="pct"/>
            <w:gridSpan w:val="2"/>
            <w:shd w:val="clear" w:color="auto" w:fill="FFFFFF"/>
            <w:vAlign w:val="center"/>
          </w:tcPr>
          <w:p w14:paraId="7DEA3310" w14:textId="65F470A1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/>
          </w:p>
        </w:tc>
      </w:tr>
      <w:tr w:rsidR="00AB702C" w:rsidRPr="005E0C77" w14:paraId="1EF0B571" w14:textId="77777777" w:rsidTr="002D7630">
        <w:trPr>
          <w:trHeight w:val="287"/>
          <w:jc w:val="center"/>
        </w:trPr>
        <w:tc>
          <w:tcPr>
            <w:tcW w:w="5000" w:type="pct"/>
            <w:gridSpan w:val="19"/>
            <w:shd w:val="clear" w:color="auto" w:fill="FFFFFF"/>
            <w:vAlign w:val="center"/>
          </w:tcPr>
          <w:p w14:paraId="08361C84" w14:textId="77777777" w:rsidR="00AB702C" w:rsidRPr="005E0C77" w:rsidRDefault="00AB702C" w:rsidP="00AB702C">
            <w:pPr>
              <w:pStyle w:val="StyleHeading2Left2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</w:p>
        </w:tc>
      </w:tr>
    </w:tbl>
    <w:p w14:paraId="136D8074" w14:textId="77777777" w:rsidR="004965DF" w:rsidRPr="005E0C77" w:rsidRDefault="004965DF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9962"/>
      </w:tblGrid>
      <w:tr w:rsidR="000F07B6" w:rsidRPr="005E0C77" w14:paraId="041706AB" w14:textId="77777777" w:rsidTr="00727321">
        <w:trPr>
          <w:trHeight w:val="346"/>
          <w:tblHeader/>
          <w:jc w:val="center"/>
        </w:trPr>
        <w:tc>
          <w:tcPr>
            <w:tcW w:w="5000" w:type="pct"/>
            <w:shd w:val="clear" w:color="auto" w:fill="DA291C"/>
            <w:vAlign w:val="center"/>
          </w:tcPr>
          <w:p w14:paraId="6AE591CB" w14:textId="77777777" w:rsidR="000F07B6" w:rsidRPr="005E0C77" w:rsidRDefault="00E87E04" w:rsidP="001A22ED">
            <w:pPr>
              <w:pStyle w:val="StyleHeading2Left2"/>
              <w:jc w:val="center"/>
              <w:rPr>
                <w:rFonts w:ascii="Calibri" w:hAnsi="Calibri" w:cs="Calibri"/>
                <w:b/>
                <w:color w:val="FFFFFF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 xml:space="preserve">RESPONSABILIDADES Y </w:t>
            </w:r>
            <w:r w:rsidR="006E4687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FUNCIONES</w:t>
            </w:r>
            <w:r w:rsidR="000F07B6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 xml:space="preserve"> </w:t>
            </w:r>
            <w:r w:rsidR="00362961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EN SEGURIDAD, SALUD EN EL TRABAJO, MEDIO AMBIENTE Y CALIDAD</w:t>
            </w:r>
          </w:p>
        </w:tc>
      </w:tr>
      <w:tr w:rsidR="00E87E04" w:rsidRPr="005E0C77" w14:paraId="54189341" w14:textId="77777777" w:rsidTr="00727321">
        <w:trPr>
          <w:trHeight w:val="469"/>
          <w:jc w:val="center"/>
        </w:trPr>
        <w:tc>
          <w:tcPr>
            <w:tcW w:w="5000" w:type="pct"/>
            <w:vAlign w:val="center"/>
          </w:tcPr>
          <w:p w14:paraId="02679395" w14:textId="77777777" w:rsidR="00E87E04" w:rsidRPr="005E0C77" w:rsidRDefault="00E87E04" w:rsidP="00AC4FF3">
            <w:pPr>
              <w:pStyle w:val="Encabezado"/>
              <w:rPr>
                <w:rFonts w:ascii="Calibri" w:hAnsi="Calibri" w:cs="Calibri"/>
                <w:szCs w:val="20"/>
                <w:lang w:val="es-CO"/>
              </w:rPr>
            </w:pPr>
          </w:p>
          <w:p w14:paraId="5A957D37" w14:textId="77777777" w:rsidR="00D8271C" w:rsidRPr="005E0C77" w:rsidRDefault="0070454C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>Matriz de Funciones, Responsabilidades, Autoridad y Rendición de Cuentas en Seguridad, Salud en el Trabajo, Medio Ambiente y Calidad 689050-40216-AS-FRM-0023</w:t>
            </w:r>
          </w:p>
          <w:p w14:paraId="33F188C4" w14:textId="77777777" w:rsidR="00E87E04" w:rsidRPr="005E0C77" w:rsidRDefault="00E87E04" w:rsidP="00AC4FF3">
            <w:pPr>
              <w:pStyle w:val="Encabezado"/>
              <w:rPr>
                <w:rFonts w:ascii="Calibri" w:hAnsi="Calibri" w:cs="Calibri"/>
                <w:szCs w:val="20"/>
                <w:lang w:val="es-CO"/>
              </w:rPr>
            </w:pPr>
          </w:p>
        </w:tc>
      </w:tr>
    </w:tbl>
    <w:p w14:paraId="4DD60C77" w14:textId="77777777" w:rsidR="00392915" w:rsidRPr="005E0C77" w:rsidRDefault="00392915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9962"/>
      </w:tblGrid>
      <w:tr w:rsidR="00E5617F" w:rsidRPr="005E0C77" w14:paraId="19B05382" w14:textId="77777777" w:rsidTr="00727321">
        <w:trPr>
          <w:trHeight w:val="341"/>
          <w:jc w:val="center"/>
        </w:trPr>
        <w:tc>
          <w:tcPr>
            <w:tcW w:w="5000" w:type="pct"/>
            <w:shd w:val="clear" w:color="auto" w:fill="DA291C"/>
            <w:vAlign w:val="center"/>
          </w:tcPr>
          <w:p w14:paraId="27A901A1" w14:textId="77777777" w:rsidR="00DA5AD1" w:rsidRPr="005E0C77" w:rsidRDefault="00E5617F" w:rsidP="00DA5AD1">
            <w:pPr>
              <w:pStyle w:val="StyleHeading2Left2"/>
              <w:jc w:val="center"/>
              <w:rPr>
                <w:rFonts w:ascii="Calibri" w:hAnsi="Calibri" w:cs="Calibri"/>
                <w:b/>
                <w:color w:val="FFFFFF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AUTORIDAD</w:t>
            </w:r>
            <w:r w:rsidR="00E87E04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 xml:space="preserve"> EN </w:t>
            </w:r>
            <w:r w:rsidR="00362961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SEGURIDAD, SALUD EN EL TRABAJO, MEDIO AMBIENTE Y CALIDAD</w:t>
            </w:r>
          </w:p>
        </w:tc>
      </w:tr>
      <w:tr w:rsidR="00FC15ED" w:rsidRPr="005E0C77" w14:paraId="2EE37E75" w14:textId="77777777" w:rsidTr="00727321">
        <w:trPr>
          <w:trHeight w:val="764"/>
          <w:jc w:val="center"/>
        </w:trPr>
        <w:tc>
          <w:tcPr>
            <w:tcW w:w="5000" w:type="pct"/>
            <w:shd w:val="clear" w:color="auto" w:fill="FFFFFF"/>
            <w:vAlign w:val="center"/>
          </w:tcPr>
          <w:p w14:paraId="1C8069C9" w14:textId="77777777" w:rsidR="00FC6960" w:rsidRPr="005E0C77" w:rsidRDefault="00FC6960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</w:p>
          <w:p w14:paraId="05670968" w14:textId="77777777" w:rsidR="00D8271C" w:rsidRPr="005E0C77" w:rsidRDefault="0070454C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>Matriz de Funciones, Responsabilidades, Autoridad y Rendición de Cuentas en Seguridad, Salud en el Trabajo, Medio Ambiente y Calidad 689050-40216-AS-FRM-0023</w:t>
            </w:r>
          </w:p>
          <w:p w14:paraId="5CE095E6" w14:textId="77777777" w:rsidR="00FC15ED" w:rsidRPr="005E0C77" w:rsidRDefault="00FC15ED" w:rsidP="00727D41">
            <w:pPr>
              <w:pStyle w:val="StyleHeading2Left2"/>
              <w:rPr>
                <w:rFonts w:ascii="Calibri" w:eastAsia="Arial Unicode MS" w:hAnsi="Calibri" w:cs="Calibri"/>
                <w:sz w:val="20"/>
                <w:lang w:val="es-CO" w:eastAsia="es-ES"/>
              </w:rPr>
            </w:pPr>
          </w:p>
        </w:tc>
      </w:tr>
    </w:tbl>
    <w:p w14:paraId="6877298A" w14:textId="77777777" w:rsidR="001A22ED" w:rsidRPr="005E0C77" w:rsidRDefault="001A22ED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9962"/>
      </w:tblGrid>
      <w:tr w:rsidR="001A22ED" w:rsidRPr="005E0C77" w14:paraId="0A3AD039" w14:textId="77777777" w:rsidTr="00727321">
        <w:trPr>
          <w:trHeight w:val="307"/>
          <w:jc w:val="center"/>
        </w:trPr>
        <w:tc>
          <w:tcPr>
            <w:tcW w:w="5000" w:type="pct"/>
            <w:shd w:val="clear" w:color="auto" w:fill="DA291C"/>
            <w:vAlign w:val="center"/>
          </w:tcPr>
          <w:p w14:paraId="3E818792" w14:textId="77777777" w:rsidR="001A22ED" w:rsidRPr="005E0C77" w:rsidRDefault="001A22ED" w:rsidP="004E3B96">
            <w:pPr>
              <w:pStyle w:val="StyleHeading2Left2"/>
              <w:jc w:val="center"/>
              <w:rPr>
                <w:rFonts w:ascii="Calibri" w:hAnsi="Calibri" w:cs="Calibri"/>
                <w:b/>
                <w:color w:val="FFFFFF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RENDICIÓN DE CUENTAS</w:t>
            </w:r>
            <w:r w:rsidR="00FC15ED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 xml:space="preserve"> EN</w:t>
            </w:r>
            <w:r w:rsidR="00362961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 xml:space="preserve"> SEGURIDAD, SALUD EN EL TRABAJO, MEDIO AMBIENTE Y CALIDAD</w:t>
            </w:r>
          </w:p>
        </w:tc>
      </w:tr>
      <w:tr w:rsidR="001A22ED" w:rsidRPr="005E0C77" w14:paraId="77417B4F" w14:textId="77777777" w:rsidTr="00727321">
        <w:trPr>
          <w:trHeight w:val="782"/>
          <w:jc w:val="center"/>
        </w:trPr>
        <w:tc>
          <w:tcPr>
            <w:tcW w:w="5000" w:type="pct"/>
            <w:shd w:val="clear" w:color="auto" w:fill="FFFFFF"/>
            <w:vAlign w:val="center"/>
          </w:tcPr>
          <w:p w14:paraId="0D52C891" w14:textId="77777777" w:rsidR="00FC6960" w:rsidRPr="005E0C77" w:rsidRDefault="00FC6960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</w:p>
          <w:p w14:paraId="3BE51C72" w14:textId="77777777" w:rsidR="00D8271C" w:rsidRPr="005E0C77" w:rsidRDefault="0070454C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>Matriz de Funciones, Responsabilidades, Autoridad y Rendición de Cuentas en Seguridad, Salud en el Trabajo, Medio Ambiente y Calidad 689050-40216-AS-FRM-0023</w:t>
            </w:r>
          </w:p>
          <w:p w14:paraId="5F811CFA" w14:textId="77777777" w:rsidR="001A22ED" w:rsidRPr="005E0C77" w:rsidRDefault="001A22ED" w:rsidP="004E3B96">
            <w:pPr>
              <w:pStyle w:val="StyleHeading2Left2"/>
              <w:rPr>
                <w:rFonts w:ascii="Calibri" w:eastAsia="Arial Unicode MS" w:hAnsi="Calibri" w:cs="Calibri"/>
                <w:sz w:val="20"/>
                <w:lang w:val="es-CO" w:eastAsia="es-ES"/>
              </w:rPr>
            </w:pPr>
          </w:p>
        </w:tc>
      </w:tr>
    </w:tbl>
    <w:p w14:paraId="26247365" w14:textId="77777777" w:rsidR="001A22ED" w:rsidRPr="005E0C77" w:rsidRDefault="001A22ED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ayout w:type="fixed"/>
        <w:tblLook w:val="01E0" w:firstRow="1" w:lastRow="1" w:firstColumn="1" w:lastColumn="1" w:noHBand="0" w:noVBand="0"/>
      </w:tblPr>
      <w:tblGrid>
        <w:gridCol w:w="9962"/>
      </w:tblGrid>
      <w:tr w:rsidR="00563CF4" w:rsidRPr="005E0C77" w14:paraId="43C60F40" w14:textId="77777777" w:rsidTr="00876277">
        <w:trPr>
          <w:trHeight w:val="305"/>
          <w:jc w:val="center"/>
        </w:trPr>
        <w:tc>
          <w:tcPr>
            <w:tcW w:w="5000" w:type="pct"/>
            <w:tcBorders>
              <w:top w:val="single" w:sz="4" w:space="0" w:color="DA291C"/>
            </w:tcBorders>
            <w:shd w:val="clear" w:color="auto" w:fill="DA291C"/>
            <w:vAlign w:val="center"/>
          </w:tcPr>
          <w:p w14:paraId="5F6BC088" w14:textId="77777777" w:rsidR="00563CF4" w:rsidRPr="005E0C77" w:rsidRDefault="0008138C" w:rsidP="00DA5AD1">
            <w:pPr>
              <w:pStyle w:val="StyleHeading2Left2"/>
              <w:jc w:val="center"/>
              <w:rPr>
                <w:rFonts w:ascii="Calibri" w:hAnsi="Calibri" w:cs="Calibri"/>
                <w:b/>
                <w:color w:val="FFFFFF"/>
                <w:sz w:val="20"/>
                <w:lang w:val="es-CO"/>
              </w:rPr>
            </w:pPr>
            <w:bookmarkStart w:id="1" w:name="_Hlk111624036"/>
            <w:r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TELETRABAJO</w:t>
            </w:r>
          </w:p>
        </w:tc>
      </w:tr>
      <w:tr w:rsidR="00563CF4" w:rsidRPr="005E0C77" w14:paraId="40AB2AB7" w14:textId="77777777" w:rsidTr="00727321">
        <w:trPr>
          <w:trHeight w:val="764"/>
          <w:jc w:val="center"/>
        </w:trPr>
        <w:tc>
          <w:tcPr>
            <w:tcW w:w="5000" w:type="pct"/>
            <w:vAlign w:val="center"/>
          </w:tcPr>
          <w:p w14:paraId="2043EF08" w14:textId="77777777" w:rsidR="00746DFC" w:rsidRPr="005E0C77" w:rsidRDefault="00746DFC" w:rsidP="003F3C0D">
            <w:pPr>
              <w:ind w:left="720"/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6935C525" w14:textId="5BEB97FE" w:rsidR="00D8271C" w:rsidRPr="005E0C77" w:rsidRDefault="0008138C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 xml:space="preserve">Este cargo es elegible para </w:t>
            </w:r>
            <w:r w:rsidR="00475379" w:rsidRPr="005E0C77">
              <w:rPr>
                <w:rFonts w:ascii="Calibri" w:hAnsi="Calibri" w:cs="Calibri"/>
                <w:szCs w:val="20"/>
                <w:lang w:val="es-CO"/>
              </w:rPr>
              <w:t>desempeñarse</w:t>
            </w:r>
            <w:r w:rsidRPr="005E0C77">
              <w:rPr>
                <w:rFonts w:ascii="Calibri" w:hAnsi="Calibri" w:cs="Calibri"/>
                <w:szCs w:val="20"/>
                <w:lang w:val="es-CO"/>
              </w:rPr>
              <w:t xml:space="preserve"> en teletrabajo:  SI 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>_</w:t>
            </w:r>
            <w:r w:rsidR="00F163DF" w:rsidRPr="00F163DF">
              <w:rPr>
                <w:rFonts w:ascii="Calibri" w:hAnsi="Calibri" w:cs="Calibri"/>
                <w:szCs w:val="20"/>
                <w:u w:val="single"/>
                <w:lang w:val="es-CO"/>
              </w:rPr>
              <w:t>X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>_</w:t>
            </w:r>
            <w:r w:rsidRPr="005E0C77">
              <w:rPr>
                <w:rFonts w:ascii="Calibri" w:hAnsi="Calibri" w:cs="Calibri"/>
                <w:szCs w:val="20"/>
                <w:lang w:val="es-CO"/>
              </w:rPr>
              <w:t xml:space="preserve">  </w:t>
            </w:r>
            <w:r w:rsidR="00F163DF">
              <w:rPr>
                <w:rFonts w:ascii="Calibri" w:hAnsi="Calibri" w:cs="Calibri"/>
                <w:szCs w:val="20"/>
                <w:lang w:val="es-CO"/>
              </w:rPr>
              <w:t xml:space="preserve"> </w:t>
            </w:r>
            <w:r w:rsidRPr="005E0C77">
              <w:rPr>
                <w:rFonts w:ascii="Calibri" w:hAnsi="Calibri" w:cs="Calibri"/>
                <w:szCs w:val="20"/>
                <w:lang w:val="es-CO"/>
              </w:rPr>
              <w:t>NO</w:t>
            </w:r>
            <w:r w:rsidR="008101B1" w:rsidRPr="005E0C77">
              <w:rPr>
                <w:rFonts w:ascii="Calibri" w:hAnsi="Calibri" w:cs="Calibri"/>
                <w:szCs w:val="20"/>
                <w:lang w:val="es-CO"/>
              </w:rPr>
              <w:t xml:space="preserve"> 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>___</w:t>
            </w:r>
          </w:p>
          <w:p w14:paraId="4ED901F8" w14:textId="77777777" w:rsidR="00475379" w:rsidRPr="005E0C77" w:rsidRDefault="00475379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</w:p>
          <w:p w14:paraId="762D65A6" w14:textId="4042C0CF" w:rsidR="00475379" w:rsidRPr="005E0C77" w:rsidRDefault="00475379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 xml:space="preserve">Modalidad: Autónomo 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>_</w:t>
            </w:r>
            <w:r w:rsidR="00F163DF">
              <w:rPr>
                <w:rFonts w:ascii="Calibri" w:hAnsi="Calibri" w:cs="Calibri"/>
                <w:szCs w:val="20"/>
                <w:u w:val="single"/>
                <w:lang w:val="es-CO"/>
              </w:rPr>
              <w:t>X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 xml:space="preserve">_      </w:t>
            </w:r>
            <w:r w:rsidRPr="005E0C77">
              <w:rPr>
                <w:rFonts w:ascii="Calibri" w:hAnsi="Calibri" w:cs="Calibri"/>
                <w:szCs w:val="20"/>
                <w:lang w:val="es-CO"/>
              </w:rPr>
              <w:t xml:space="preserve">Suplementario 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>___</w:t>
            </w:r>
          </w:p>
          <w:p w14:paraId="46A19A59" w14:textId="77777777" w:rsidR="00746DFC" w:rsidRPr="005E0C77" w:rsidRDefault="00746DFC" w:rsidP="003F3C0D">
            <w:pPr>
              <w:ind w:left="720"/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</w:tc>
      </w:tr>
      <w:bookmarkEnd w:id="1"/>
    </w:tbl>
    <w:p w14:paraId="019274EB" w14:textId="77777777" w:rsidR="00AF0AA5" w:rsidRPr="005E0C77" w:rsidRDefault="00AF0AA5" w:rsidP="00F4482E">
      <w:pPr>
        <w:rPr>
          <w:rFonts w:ascii="Calibri" w:hAnsi="Calibri" w:cs="Calibri"/>
          <w:szCs w:val="20"/>
          <w:lang w:val="es-CO"/>
        </w:rPr>
      </w:pPr>
    </w:p>
    <w:sectPr w:rsidR="00AF0AA5" w:rsidRPr="005E0C77" w:rsidSect="00727321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34" w:right="1134" w:bottom="1134" w:left="1134" w:header="709" w:footer="41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2F78B" w14:textId="77777777" w:rsidR="00734A2A" w:rsidRDefault="00734A2A">
      <w:r>
        <w:separator/>
      </w:r>
    </w:p>
  </w:endnote>
  <w:endnote w:type="continuationSeparator" w:id="0">
    <w:p w14:paraId="54A631DB" w14:textId="77777777" w:rsidR="00734A2A" w:rsidRDefault="0073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C1631" w14:textId="77777777" w:rsidR="002F6B04" w:rsidRDefault="002F6B04"/>
  <w:p w14:paraId="2E9C4B84" w14:textId="77777777" w:rsidR="00D6799D" w:rsidRDefault="00D6799D"/>
  <w:p w14:paraId="3D09C824" w14:textId="77777777" w:rsidR="00D6799D" w:rsidRDefault="00D6799D"/>
  <w:p w14:paraId="3B4FE7F7" w14:textId="77777777" w:rsidR="002F6B04" w:rsidRDefault="002F6B04"/>
  <w:p w14:paraId="0382D53D" w14:textId="77777777" w:rsidR="000E0F29" w:rsidRDefault="000E0F29" w:rsidP="00D6799D">
    <w:pPr>
      <w:pStyle w:val="Piedepgina"/>
    </w:pPr>
  </w:p>
  <w:p w14:paraId="4D3B24DB" w14:textId="77777777" w:rsidR="00727321" w:rsidRPr="00E43DA7" w:rsidRDefault="00F14D5E" w:rsidP="00727321">
    <w:pPr>
      <w:pStyle w:val="Piedepgina"/>
      <w:tabs>
        <w:tab w:val="clear" w:pos="4320"/>
        <w:tab w:val="clear" w:pos="8640"/>
        <w:tab w:val="left" w:pos="2245"/>
      </w:tabs>
      <w:rPr>
        <w:rFonts w:ascii="Calibri" w:hAnsi="Calibri" w:cs="Calibri"/>
        <w:sz w:val="18"/>
        <w:szCs w:val="18"/>
        <w:lang w:val="en-US"/>
      </w:rPr>
    </w:pPr>
    <w:r w:rsidRPr="00033A36">
      <w:rPr>
        <w:rFonts w:ascii="Calibri" w:hAnsi="Calibri" w:cs="Calibri"/>
        <w:sz w:val="18"/>
        <w:szCs w:val="18"/>
        <w:lang w:val="en-US"/>
      </w:rPr>
      <w:t xml:space="preserve">709050-40219-HR-FRM-0001 Rev </w:t>
    </w:r>
    <w:r w:rsidR="004D2681">
      <w:rPr>
        <w:rFonts w:ascii="Calibri" w:hAnsi="Calibri" w:cs="Calibri"/>
        <w:sz w:val="18"/>
        <w:szCs w:val="18"/>
        <w:lang w:val="en-US"/>
      </w:rPr>
      <w:t>8</w:t>
    </w:r>
    <w:r>
      <w:rPr>
        <w:rFonts w:ascii="Calibri" w:hAnsi="Calibri" w:cs="Calibri"/>
        <w:sz w:val="18"/>
        <w:szCs w:val="18"/>
        <w:lang w:val="en-US"/>
      </w:rPr>
      <w:t xml:space="preserve"> </w:t>
    </w:r>
    <w:r w:rsidR="004D2681">
      <w:rPr>
        <w:rFonts w:ascii="Calibri" w:hAnsi="Calibri" w:cs="Calibri"/>
        <w:sz w:val="18"/>
        <w:szCs w:val="18"/>
        <w:lang w:val="en-US"/>
      </w:rPr>
      <w:t>17</w:t>
    </w:r>
    <w:r>
      <w:rPr>
        <w:rFonts w:ascii="Calibri" w:hAnsi="Calibri" w:cs="Calibri"/>
        <w:sz w:val="18"/>
        <w:szCs w:val="18"/>
        <w:lang w:val="en-US"/>
      </w:rPr>
      <w:t xml:space="preserve"> </w:t>
    </w:r>
    <w:proofErr w:type="spellStart"/>
    <w:r w:rsidR="004D2681">
      <w:rPr>
        <w:rFonts w:ascii="Calibri" w:hAnsi="Calibri" w:cs="Calibri"/>
        <w:sz w:val="18"/>
        <w:szCs w:val="18"/>
        <w:lang w:val="en-US"/>
      </w:rPr>
      <w:t>agosto</w:t>
    </w:r>
    <w:proofErr w:type="spellEnd"/>
    <w:r>
      <w:rPr>
        <w:rFonts w:ascii="Calibri" w:hAnsi="Calibri" w:cs="Calibri"/>
        <w:sz w:val="18"/>
        <w:szCs w:val="18"/>
        <w:lang w:val="en-US"/>
      </w:rPr>
      <w:t xml:space="preserve"> 2022</w:t>
    </w:r>
    <w:r w:rsidR="00727321" w:rsidRPr="00E43DA7">
      <w:rPr>
        <w:rFonts w:ascii="Calibri" w:hAnsi="Calibri" w:cs="Calibri"/>
        <w:sz w:val="18"/>
        <w:szCs w:val="18"/>
        <w:lang w:val="en-US"/>
      </w:rPr>
      <w:tab/>
    </w:r>
  </w:p>
  <w:p w14:paraId="7101B907" w14:textId="77777777" w:rsidR="00727321" w:rsidRDefault="00727321" w:rsidP="00D679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76C5" w14:textId="77777777" w:rsidR="00EA7BA1" w:rsidRPr="00E43DA7" w:rsidRDefault="00033A36" w:rsidP="00EA7BA1">
    <w:pPr>
      <w:pStyle w:val="Piedepgina"/>
      <w:tabs>
        <w:tab w:val="clear" w:pos="4320"/>
        <w:tab w:val="clear" w:pos="8640"/>
        <w:tab w:val="left" w:pos="2245"/>
      </w:tabs>
      <w:rPr>
        <w:rFonts w:ascii="Calibri" w:hAnsi="Calibri" w:cs="Calibri"/>
        <w:sz w:val="18"/>
        <w:szCs w:val="18"/>
        <w:lang w:val="en-US"/>
      </w:rPr>
    </w:pPr>
    <w:r w:rsidRPr="00033A36">
      <w:rPr>
        <w:rFonts w:ascii="Calibri" w:hAnsi="Calibri" w:cs="Calibri"/>
        <w:sz w:val="18"/>
        <w:szCs w:val="18"/>
        <w:lang w:val="en-US"/>
      </w:rPr>
      <w:t>709050</w:t>
    </w:r>
    <w:r w:rsidR="00E43DA7" w:rsidRPr="00033A36">
      <w:rPr>
        <w:rFonts w:ascii="Calibri" w:hAnsi="Calibri" w:cs="Calibri"/>
        <w:sz w:val="18"/>
        <w:szCs w:val="18"/>
        <w:lang w:val="en-US"/>
      </w:rPr>
      <w:t>-</w:t>
    </w:r>
    <w:r w:rsidRPr="00033A36">
      <w:rPr>
        <w:rFonts w:ascii="Calibri" w:hAnsi="Calibri" w:cs="Calibri"/>
        <w:sz w:val="18"/>
        <w:szCs w:val="18"/>
        <w:lang w:val="en-US"/>
      </w:rPr>
      <w:t>40219-HR</w:t>
    </w:r>
    <w:r w:rsidR="00E43DA7" w:rsidRPr="00033A36">
      <w:rPr>
        <w:rFonts w:ascii="Calibri" w:hAnsi="Calibri" w:cs="Calibri"/>
        <w:sz w:val="18"/>
        <w:szCs w:val="18"/>
        <w:lang w:val="en-US"/>
      </w:rPr>
      <w:t>-FRM-00</w:t>
    </w:r>
    <w:r w:rsidRPr="00033A36">
      <w:rPr>
        <w:rFonts w:ascii="Calibri" w:hAnsi="Calibri" w:cs="Calibri"/>
        <w:sz w:val="18"/>
        <w:szCs w:val="18"/>
        <w:lang w:val="en-US"/>
      </w:rPr>
      <w:t xml:space="preserve">01 Rev </w:t>
    </w:r>
    <w:r w:rsidR="00475379">
      <w:rPr>
        <w:rFonts w:ascii="Calibri" w:hAnsi="Calibri" w:cs="Calibri"/>
        <w:sz w:val="18"/>
        <w:szCs w:val="18"/>
        <w:lang w:val="en-US"/>
      </w:rPr>
      <w:t>8</w:t>
    </w:r>
    <w:r>
      <w:rPr>
        <w:rFonts w:ascii="Calibri" w:hAnsi="Calibri" w:cs="Calibri"/>
        <w:sz w:val="18"/>
        <w:szCs w:val="18"/>
        <w:lang w:val="en-US"/>
      </w:rPr>
      <w:t xml:space="preserve"> </w:t>
    </w:r>
    <w:r w:rsidR="00475379">
      <w:rPr>
        <w:rFonts w:ascii="Calibri" w:hAnsi="Calibri" w:cs="Calibri"/>
        <w:sz w:val="18"/>
        <w:szCs w:val="18"/>
        <w:lang w:val="en-US"/>
      </w:rPr>
      <w:t>17</w:t>
    </w:r>
    <w:r>
      <w:rPr>
        <w:rFonts w:ascii="Calibri" w:hAnsi="Calibri" w:cs="Calibri"/>
        <w:sz w:val="18"/>
        <w:szCs w:val="18"/>
        <w:lang w:val="en-US"/>
      </w:rPr>
      <w:t xml:space="preserve"> </w:t>
    </w:r>
    <w:proofErr w:type="spellStart"/>
    <w:r w:rsidR="00475379">
      <w:rPr>
        <w:rFonts w:ascii="Calibri" w:hAnsi="Calibri" w:cs="Calibri"/>
        <w:sz w:val="18"/>
        <w:szCs w:val="18"/>
        <w:lang w:val="en-US"/>
      </w:rPr>
      <w:t>agosto</w:t>
    </w:r>
    <w:proofErr w:type="spellEnd"/>
    <w:r>
      <w:rPr>
        <w:rFonts w:ascii="Calibri" w:hAnsi="Calibri" w:cs="Calibri"/>
        <w:sz w:val="18"/>
        <w:szCs w:val="18"/>
        <w:lang w:val="en-US"/>
      </w:rPr>
      <w:t xml:space="preserve"> 2022</w:t>
    </w:r>
  </w:p>
  <w:p w14:paraId="7C3E2127" w14:textId="77777777" w:rsidR="00EA7BA1" w:rsidRPr="00E43DA7" w:rsidRDefault="00EA7BA1" w:rsidP="00EA7BA1">
    <w:pPr>
      <w:pStyle w:val="Piedepgina"/>
      <w:tabs>
        <w:tab w:val="clear" w:pos="4320"/>
        <w:tab w:val="clear" w:pos="8640"/>
        <w:tab w:val="left" w:pos="224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7F458" w14:textId="77777777" w:rsidR="00734A2A" w:rsidRDefault="00734A2A">
      <w:r>
        <w:separator/>
      </w:r>
    </w:p>
  </w:footnote>
  <w:footnote w:type="continuationSeparator" w:id="0">
    <w:p w14:paraId="47EAF359" w14:textId="77777777" w:rsidR="00734A2A" w:rsidRDefault="00734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51308" w14:textId="77777777" w:rsidR="003D6D8D" w:rsidRDefault="003D6D8D" w:rsidP="0018327B">
    <w:pPr>
      <w:rPr>
        <w:sz w:val="10"/>
        <w:szCs w:val="10"/>
        <w:lang w:val="es-CO"/>
      </w:rPr>
    </w:pPr>
  </w:p>
  <w:p w14:paraId="5167D76C" w14:textId="77777777" w:rsidR="003D6D8D" w:rsidRDefault="003D6D8D" w:rsidP="0018327B">
    <w:pPr>
      <w:rPr>
        <w:sz w:val="10"/>
        <w:szCs w:val="10"/>
        <w:lang w:val="es-CO"/>
      </w:rPr>
    </w:pPr>
  </w:p>
  <w:p w14:paraId="17C028F2" w14:textId="77777777" w:rsidR="00D6799D" w:rsidRDefault="00D6799D" w:rsidP="0018327B">
    <w:pPr>
      <w:rPr>
        <w:sz w:val="10"/>
        <w:szCs w:val="10"/>
        <w:lang w:val="es-CO"/>
      </w:rPr>
    </w:pPr>
  </w:p>
  <w:p w14:paraId="41EF962B" w14:textId="77777777" w:rsidR="00BE405A" w:rsidRDefault="00BE405A" w:rsidP="0018327B">
    <w:pPr>
      <w:rPr>
        <w:sz w:val="10"/>
        <w:szCs w:val="10"/>
      </w:rPr>
    </w:pPr>
  </w:p>
  <w:p w14:paraId="1F60C9B0" w14:textId="77777777" w:rsidR="00E66374" w:rsidRPr="00834BB3" w:rsidRDefault="00E66374">
    <w:pPr>
      <w:pStyle w:val="Encabezad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F955" w14:textId="34F9C4A2" w:rsidR="00484A23" w:rsidRDefault="008101B1">
    <w:r>
      <w:rPr>
        <w:noProof/>
      </w:rPr>
      <w:drawing>
        <wp:anchor distT="0" distB="0" distL="114300" distR="114300" simplePos="0" relativeHeight="251657728" behindDoc="0" locked="0" layoutInCell="1" allowOverlap="1" wp14:anchorId="04B67223" wp14:editId="392E016F">
          <wp:simplePos x="0" y="0"/>
          <wp:positionH relativeFrom="column">
            <wp:posOffset>3810</wp:posOffset>
          </wp:positionH>
          <wp:positionV relativeFrom="paragraph">
            <wp:posOffset>3175</wp:posOffset>
          </wp:positionV>
          <wp:extent cx="1571625" cy="4762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5000" w:type="pct"/>
      <w:jc w:val="center"/>
      <w:tblLook w:val="0000" w:firstRow="0" w:lastRow="0" w:firstColumn="0" w:lastColumn="0" w:noHBand="0" w:noVBand="0"/>
    </w:tblPr>
    <w:tblGrid>
      <w:gridCol w:w="9972"/>
    </w:tblGrid>
    <w:tr w:rsidR="00484A23" w:rsidRPr="00AC7F24" w14:paraId="3B352797" w14:textId="77777777" w:rsidTr="006C1054">
      <w:trPr>
        <w:trHeight w:val="705"/>
        <w:jc w:val="center"/>
      </w:trPr>
      <w:tc>
        <w:tcPr>
          <w:tcW w:w="5000" w:type="pct"/>
          <w:shd w:val="clear" w:color="auto" w:fill="auto"/>
        </w:tcPr>
        <w:p w14:paraId="597BE73A" w14:textId="77777777" w:rsidR="00EA7BA1" w:rsidRPr="00207A7D" w:rsidRDefault="006C1054" w:rsidP="006C1054">
          <w:pPr>
            <w:tabs>
              <w:tab w:val="center" w:pos="4986"/>
            </w:tabs>
            <w:jc w:val="right"/>
            <w:rPr>
              <w:rFonts w:ascii="Calibri" w:hAnsi="Calibri" w:cs="Calibri"/>
              <w:b/>
              <w:bCs/>
              <w:color w:val="00338D"/>
              <w:sz w:val="24"/>
              <w:lang w:val="es-CO"/>
            </w:rPr>
          </w:pPr>
          <w:r w:rsidRPr="00207A7D">
            <w:rPr>
              <w:rFonts w:ascii="Calibri" w:hAnsi="Calibri" w:cs="Calibri"/>
              <w:b/>
              <w:bCs/>
              <w:sz w:val="28"/>
              <w:szCs w:val="28"/>
              <w:lang w:val="es-CO"/>
            </w:rPr>
            <w:tab/>
          </w:r>
          <w:r w:rsidRPr="00207A7D">
            <w:rPr>
              <w:rFonts w:ascii="Calibri" w:hAnsi="Calibri" w:cs="Calibri"/>
              <w:b/>
              <w:bCs/>
              <w:sz w:val="28"/>
              <w:szCs w:val="28"/>
              <w:lang w:val="es-CO"/>
            </w:rPr>
            <w:tab/>
          </w:r>
          <w:r w:rsidRPr="00207A7D">
            <w:rPr>
              <w:rFonts w:ascii="Calibri" w:hAnsi="Calibri" w:cs="Calibri"/>
              <w:b/>
              <w:color w:val="00338D"/>
              <w:sz w:val="24"/>
            </w:rPr>
            <w:t>Descriptivo de cargo</w:t>
          </w:r>
        </w:p>
        <w:p w14:paraId="01628280" w14:textId="77777777" w:rsidR="00D6799D" w:rsidRPr="00AC7F24" w:rsidRDefault="00D6799D" w:rsidP="00D6799D">
          <w:pPr>
            <w:rPr>
              <w:rFonts w:cs="Arial"/>
              <w:sz w:val="21"/>
              <w:szCs w:val="21"/>
              <w:lang w:val="es-CO"/>
            </w:rPr>
          </w:pPr>
          <w:r>
            <w:rPr>
              <w:rFonts w:cs="Arial"/>
              <w:b/>
              <w:bCs/>
              <w:sz w:val="24"/>
              <w:lang w:val="es-CO"/>
            </w:rPr>
            <w:t xml:space="preserve">                          </w:t>
          </w:r>
        </w:p>
      </w:tc>
    </w:tr>
  </w:tbl>
  <w:p w14:paraId="013CA374" w14:textId="77777777" w:rsidR="00BE405A" w:rsidRPr="003D6D8D" w:rsidRDefault="00BE405A">
    <w:pPr>
      <w:pStyle w:val="Encabezado"/>
      <w:rPr>
        <w:sz w:val="6"/>
        <w:szCs w:val="6"/>
        <w:lang w:val="es-CO"/>
      </w:rPr>
    </w:pPr>
  </w:p>
  <w:p w14:paraId="0E573EAF" w14:textId="77777777" w:rsidR="00BE405A" w:rsidRPr="003D6D8D" w:rsidRDefault="00BE405A">
    <w:pPr>
      <w:pStyle w:val="Encabezado"/>
      <w:rPr>
        <w:rFonts w:cs="Arial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2923"/>
    <w:multiLevelType w:val="multilevel"/>
    <w:tmpl w:val="220ECFD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pStyle w:val="StyleHeading3NotBold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D15BC4"/>
    <w:multiLevelType w:val="hybridMultilevel"/>
    <w:tmpl w:val="5F5CC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DB2A27"/>
    <w:multiLevelType w:val="hybridMultilevel"/>
    <w:tmpl w:val="3140B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A79FE"/>
    <w:multiLevelType w:val="hybridMultilevel"/>
    <w:tmpl w:val="98103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6F070A"/>
    <w:multiLevelType w:val="hybridMultilevel"/>
    <w:tmpl w:val="86364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397A7E"/>
    <w:multiLevelType w:val="hybridMultilevel"/>
    <w:tmpl w:val="ECBA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C7A58"/>
    <w:multiLevelType w:val="hybridMultilevel"/>
    <w:tmpl w:val="853A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48C0"/>
    <w:multiLevelType w:val="hybridMultilevel"/>
    <w:tmpl w:val="73D6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C6B43"/>
    <w:multiLevelType w:val="hybridMultilevel"/>
    <w:tmpl w:val="6608C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981901"/>
    <w:multiLevelType w:val="hybridMultilevel"/>
    <w:tmpl w:val="00DAE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724DF"/>
    <w:multiLevelType w:val="hybridMultilevel"/>
    <w:tmpl w:val="525C0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395014"/>
    <w:multiLevelType w:val="hybridMultilevel"/>
    <w:tmpl w:val="CA1A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028A5"/>
    <w:multiLevelType w:val="hybridMultilevel"/>
    <w:tmpl w:val="0CC0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437AB"/>
    <w:multiLevelType w:val="hybridMultilevel"/>
    <w:tmpl w:val="DA64E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07BF0"/>
    <w:multiLevelType w:val="hybridMultilevel"/>
    <w:tmpl w:val="E5AEF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AE5A50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6" w15:restartNumberingAfterBreak="0">
    <w:nsid w:val="6B14323E"/>
    <w:multiLevelType w:val="multilevel"/>
    <w:tmpl w:val="787E00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C857A0C"/>
    <w:multiLevelType w:val="hybridMultilevel"/>
    <w:tmpl w:val="DB3E8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F96379"/>
    <w:multiLevelType w:val="hybridMultilevel"/>
    <w:tmpl w:val="EC787D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C5667"/>
    <w:multiLevelType w:val="multilevel"/>
    <w:tmpl w:val="3A0664D0"/>
    <w:lvl w:ilvl="0">
      <w:start w:val="1"/>
      <w:numFmt w:val="decimal"/>
      <w:pStyle w:val="Style1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num w:numId="1" w16cid:durableId="566690790">
    <w:abstractNumId w:val="19"/>
  </w:num>
  <w:num w:numId="2" w16cid:durableId="763573829">
    <w:abstractNumId w:val="0"/>
  </w:num>
  <w:num w:numId="3" w16cid:durableId="1010138943">
    <w:abstractNumId w:val="15"/>
  </w:num>
  <w:num w:numId="4" w16cid:durableId="1625115387">
    <w:abstractNumId w:val="16"/>
  </w:num>
  <w:num w:numId="5" w16cid:durableId="1040788798">
    <w:abstractNumId w:val="2"/>
  </w:num>
  <w:num w:numId="6" w16cid:durableId="1821845148">
    <w:abstractNumId w:val="18"/>
  </w:num>
  <w:num w:numId="7" w16cid:durableId="1662731035">
    <w:abstractNumId w:val="13"/>
  </w:num>
  <w:num w:numId="8" w16cid:durableId="877618679">
    <w:abstractNumId w:val="12"/>
  </w:num>
  <w:num w:numId="9" w16cid:durableId="1972056339">
    <w:abstractNumId w:val="6"/>
  </w:num>
  <w:num w:numId="10" w16cid:durableId="1741559231">
    <w:abstractNumId w:val="11"/>
  </w:num>
  <w:num w:numId="11" w16cid:durableId="1962106047">
    <w:abstractNumId w:val="7"/>
  </w:num>
  <w:num w:numId="12" w16cid:durableId="1657800393">
    <w:abstractNumId w:val="0"/>
  </w:num>
  <w:num w:numId="13" w16cid:durableId="2010984895">
    <w:abstractNumId w:val="9"/>
  </w:num>
  <w:num w:numId="14" w16cid:durableId="704521686">
    <w:abstractNumId w:val="5"/>
  </w:num>
  <w:num w:numId="15" w16cid:durableId="815419959">
    <w:abstractNumId w:val="0"/>
  </w:num>
  <w:num w:numId="16" w16cid:durableId="1482847726">
    <w:abstractNumId w:val="0"/>
  </w:num>
  <w:num w:numId="17" w16cid:durableId="1930580397">
    <w:abstractNumId w:val="0"/>
  </w:num>
  <w:num w:numId="18" w16cid:durableId="255335223">
    <w:abstractNumId w:val="0"/>
  </w:num>
  <w:num w:numId="19" w16cid:durableId="845218531">
    <w:abstractNumId w:val="1"/>
  </w:num>
  <w:num w:numId="20" w16cid:durableId="1556357701">
    <w:abstractNumId w:val="17"/>
  </w:num>
  <w:num w:numId="21" w16cid:durableId="1685394913">
    <w:abstractNumId w:val="14"/>
  </w:num>
  <w:num w:numId="22" w16cid:durableId="243494847">
    <w:abstractNumId w:val="3"/>
  </w:num>
  <w:num w:numId="23" w16cid:durableId="1283614558">
    <w:abstractNumId w:val="4"/>
  </w:num>
  <w:num w:numId="24" w16cid:durableId="1071266988">
    <w:abstractNumId w:val="10"/>
  </w:num>
  <w:num w:numId="25" w16cid:durableId="1217356237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02"/>
    <w:rsid w:val="00005E75"/>
    <w:rsid w:val="0000602A"/>
    <w:rsid w:val="0000701D"/>
    <w:rsid w:val="00012F85"/>
    <w:rsid w:val="000131F0"/>
    <w:rsid w:val="00017AC3"/>
    <w:rsid w:val="0002100F"/>
    <w:rsid w:val="00023C55"/>
    <w:rsid w:val="000274AC"/>
    <w:rsid w:val="00033A36"/>
    <w:rsid w:val="00034F7F"/>
    <w:rsid w:val="00035390"/>
    <w:rsid w:val="00040900"/>
    <w:rsid w:val="000423C4"/>
    <w:rsid w:val="00042684"/>
    <w:rsid w:val="0004287F"/>
    <w:rsid w:val="000464F7"/>
    <w:rsid w:val="0004667F"/>
    <w:rsid w:val="00050EC6"/>
    <w:rsid w:val="00053C50"/>
    <w:rsid w:val="000543AD"/>
    <w:rsid w:val="00054BC8"/>
    <w:rsid w:val="00065854"/>
    <w:rsid w:val="000704BC"/>
    <w:rsid w:val="0008138C"/>
    <w:rsid w:val="00082B72"/>
    <w:rsid w:val="00082F30"/>
    <w:rsid w:val="00090619"/>
    <w:rsid w:val="000A1C87"/>
    <w:rsid w:val="000B6484"/>
    <w:rsid w:val="000C0E07"/>
    <w:rsid w:val="000C2C6B"/>
    <w:rsid w:val="000C396F"/>
    <w:rsid w:val="000C3F6B"/>
    <w:rsid w:val="000C490E"/>
    <w:rsid w:val="000C7649"/>
    <w:rsid w:val="000C7A17"/>
    <w:rsid w:val="000D1603"/>
    <w:rsid w:val="000D219E"/>
    <w:rsid w:val="000D23C8"/>
    <w:rsid w:val="000D6BE1"/>
    <w:rsid w:val="000D790C"/>
    <w:rsid w:val="000E0F29"/>
    <w:rsid w:val="000E23CD"/>
    <w:rsid w:val="000E27EF"/>
    <w:rsid w:val="000F07B6"/>
    <w:rsid w:val="000F2FCF"/>
    <w:rsid w:val="000F50E6"/>
    <w:rsid w:val="001003C8"/>
    <w:rsid w:val="001005E3"/>
    <w:rsid w:val="001026D9"/>
    <w:rsid w:val="00103070"/>
    <w:rsid w:val="00117953"/>
    <w:rsid w:val="00121E1A"/>
    <w:rsid w:val="00130C79"/>
    <w:rsid w:val="0013205E"/>
    <w:rsid w:val="00135E6A"/>
    <w:rsid w:val="00136245"/>
    <w:rsid w:val="00137F6B"/>
    <w:rsid w:val="001425D6"/>
    <w:rsid w:val="00144110"/>
    <w:rsid w:val="00145229"/>
    <w:rsid w:val="001456DB"/>
    <w:rsid w:val="00147D16"/>
    <w:rsid w:val="00152C7B"/>
    <w:rsid w:val="00153C71"/>
    <w:rsid w:val="0016587E"/>
    <w:rsid w:val="00166329"/>
    <w:rsid w:val="00170A2A"/>
    <w:rsid w:val="00171EB2"/>
    <w:rsid w:val="0017705B"/>
    <w:rsid w:val="00182A56"/>
    <w:rsid w:val="0018327B"/>
    <w:rsid w:val="00187304"/>
    <w:rsid w:val="00187CD9"/>
    <w:rsid w:val="00190244"/>
    <w:rsid w:val="0019074C"/>
    <w:rsid w:val="00191887"/>
    <w:rsid w:val="001927FB"/>
    <w:rsid w:val="0019420B"/>
    <w:rsid w:val="001978B5"/>
    <w:rsid w:val="001A22ED"/>
    <w:rsid w:val="001A73F3"/>
    <w:rsid w:val="001B3E44"/>
    <w:rsid w:val="001B7DCE"/>
    <w:rsid w:val="001C34C0"/>
    <w:rsid w:val="001C3741"/>
    <w:rsid w:val="001C593D"/>
    <w:rsid w:val="001D1920"/>
    <w:rsid w:val="001E1102"/>
    <w:rsid w:val="001E46D4"/>
    <w:rsid w:val="001F4D50"/>
    <w:rsid w:val="00200362"/>
    <w:rsid w:val="00200A46"/>
    <w:rsid w:val="002034A9"/>
    <w:rsid w:val="00203894"/>
    <w:rsid w:val="0020506B"/>
    <w:rsid w:val="00207381"/>
    <w:rsid w:val="00207A7D"/>
    <w:rsid w:val="00207FC9"/>
    <w:rsid w:val="002102D8"/>
    <w:rsid w:val="002115E1"/>
    <w:rsid w:val="00215082"/>
    <w:rsid w:val="00220E70"/>
    <w:rsid w:val="00221215"/>
    <w:rsid w:val="00222985"/>
    <w:rsid w:val="0022459F"/>
    <w:rsid w:val="00224864"/>
    <w:rsid w:val="00236A0B"/>
    <w:rsid w:val="00237AC1"/>
    <w:rsid w:val="0024407B"/>
    <w:rsid w:val="00247672"/>
    <w:rsid w:val="00255EA8"/>
    <w:rsid w:val="002644CD"/>
    <w:rsid w:val="00265503"/>
    <w:rsid w:val="002676CE"/>
    <w:rsid w:val="0027233D"/>
    <w:rsid w:val="00280A91"/>
    <w:rsid w:val="00281D7A"/>
    <w:rsid w:val="00285A98"/>
    <w:rsid w:val="00287AF1"/>
    <w:rsid w:val="00292088"/>
    <w:rsid w:val="0029216F"/>
    <w:rsid w:val="002962CD"/>
    <w:rsid w:val="002A14D2"/>
    <w:rsid w:val="002A1B84"/>
    <w:rsid w:val="002A26ED"/>
    <w:rsid w:val="002A7267"/>
    <w:rsid w:val="002B095C"/>
    <w:rsid w:val="002D643D"/>
    <w:rsid w:val="002D6BE0"/>
    <w:rsid w:val="002D7630"/>
    <w:rsid w:val="002E1E53"/>
    <w:rsid w:val="002E5537"/>
    <w:rsid w:val="002E6696"/>
    <w:rsid w:val="002F10C1"/>
    <w:rsid w:val="002F3889"/>
    <w:rsid w:val="002F6678"/>
    <w:rsid w:val="002F6B04"/>
    <w:rsid w:val="002F6BA3"/>
    <w:rsid w:val="003015F2"/>
    <w:rsid w:val="00301700"/>
    <w:rsid w:val="003023BE"/>
    <w:rsid w:val="00305AE4"/>
    <w:rsid w:val="00306030"/>
    <w:rsid w:val="003100BA"/>
    <w:rsid w:val="00310842"/>
    <w:rsid w:val="00323705"/>
    <w:rsid w:val="00326816"/>
    <w:rsid w:val="00331D5E"/>
    <w:rsid w:val="003341B6"/>
    <w:rsid w:val="0033430A"/>
    <w:rsid w:val="00335C6D"/>
    <w:rsid w:val="0034687A"/>
    <w:rsid w:val="00347440"/>
    <w:rsid w:val="00356FEA"/>
    <w:rsid w:val="00362961"/>
    <w:rsid w:val="00366F76"/>
    <w:rsid w:val="00370212"/>
    <w:rsid w:val="00372FFE"/>
    <w:rsid w:val="00376732"/>
    <w:rsid w:val="00376B72"/>
    <w:rsid w:val="0037795F"/>
    <w:rsid w:val="00382EA2"/>
    <w:rsid w:val="00383DF3"/>
    <w:rsid w:val="00384A31"/>
    <w:rsid w:val="00390A3C"/>
    <w:rsid w:val="00392915"/>
    <w:rsid w:val="00394137"/>
    <w:rsid w:val="00396FA6"/>
    <w:rsid w:val="0039724A"/>
    <w:rsid w:val="003A0331"/>
    <w:rsid w:val="003A0C39"/>
    <w:rsid w:val="003B12ED"/>
    <w:rsid w:val="003B1BCF"/>
    <w:rsid w:val="003B3047"/>
    <w:rsid w:val="003B57E3"/>
    <w:rsid w:val="003B6531"/>
    <w:rsid w:val="003C2282"/>
    <w:rsid w:val="003C2C61"/>
    <w:rsid w:val="003D0AC3"/>
    <w:rsid w:val="003D1D9B"/>
    <w:rsid w:val="003D5E81"/>
    <w:rsid w:val="003D6D8D"/>
    <w:rsid w:val="003E7D15"/>
    <w:rsid w:val="003F3C0D"/>
    <w:rsid w:val="003F6555"/>
    <w:rsid w:val="003F6F2A"/>
    <w:rsid w:val="00403A9C"/>
    <w:rsid w:val="00404FE4"/>
    <w:rsid w:val="00406938"/>
    <w:rsid w:val="0041200D"/>
    <w:rsid w:val="00421B53"/>
    <w:rsid w:val="0042415F"/>
    <w:rsid w:val="00427A68"/>
    <w:rsid w:val="00430466"/>
    <w:rsid w:val="00431D51"/>
    <w:rsid w:val="00432B9D"/>
    <w:rsid w:val="00436CD8"/>
    <w:rsid w:val="00440AB3"/>
    <w:rsid w:val="00441DDA"/>
    <w:rsid w:val="004442D0"/>
    <w:rsid w:val="004604BB"/>
    <w:rsid w:val="00463DAD"/>
    <w:rsid w:val="0047207A"/>
    <w:rsid w:val="004741DC"/>
    <w:rsid w:val="00475379"/>
    <w:rsid w:val="004759E3"/>
    <w:rsid w:val="00476540"/>
    <w:rsid w:val="00481BA7"/>
    <w:rsid w:val="00482765"/>
    <w:rsid w:val="00482AC4"/>
    <w:rsid w:val="00484A23"/>
    <w:rsid w:val="00485592"/>
    <w:rsid w:val="00485E97"/>
    <w:rsid w:val="004862D0"/>
    <w:rsid w:val="00486F10"/>
    <w:rsid w:val="004928E6"/>
    <w:rsid w:val="00493C6D"/>
    <w:rsid w:val="00494154"/>
    <w:rsid w:val="004965DF"/>
    <w:rsid w:val="004A2BB4"/>
    <w:rsid w:val="004A588E"/>
    <w:rsid w:val="004B31BE"/>
    <w:rsid w:val="004B388D"/>
    <w:rsid w:val="004C06BD"/>
    <w:rsid w:val="004C1E98"/>
    <w:rsid w:val="004C3234"/>
    <w:rsid w:val="004C51A6"/>
    <w:rsid w:val="004D16DB"/>
    <w:rsid w:val="004D2681"/>
    <w:rsid w:val="004D43D2"/>
    <w:rsid w:val="004D539B"/>
    <w:rsid w:val="004E2067"/>
    <w:rsid w:val="004E3B96"/>
    <w:rsid w:val="004F18BC"/>
    <w:rsid w:val="004F38CF"/>
    <w:rsid w:val="004F7F98"/>
    <w:rsid w:val="005019AF"/>
    <w:rsid w:val="005077ED"/>
    <w:rsid w:val="005107F4"/>
    <w:rsid w:val="00510DE5"/>
    <w:rsid w:val="00514049"/>
    <w:rsid w:val="005246C0"/>
    <w:rsid w:val="0052548A"/>
    <w:rsid w:val="00526188"/>
    <w:rsid w:val="005325BD"/>
    <w:rsid w:val="005331F7"/>
    <w:rsid w:val="005340E2"/>
    <w:rsid w:val="005512C0"/>
    <w:rsid w:val="00553713"/>
    <w:rsid w:val="00553B86"/>
    <w:rsid w:val="0055602C"/>
    <w:rsid w:val="00563CF4"/>
    <w:rsid w:val="005713C6"/>
    <w:rsid w:val="00576872"/>
    <w:rsid w:val="00597402"/>
    <w:rsid w:val="005A5BF7"/>
    <w:rsid w:val="005A6E3D"/>
    <w:rsid w:val="005B1E01"/>
    <w:rsid w:val="005C0F30"/>
    <w:rsid w:val="005C4288"/>
    <w:rsid w:val="005C7CA5"/>
    <w:rsid w:val="005D215D"/>
    <w:rsid w:val="005D29D9"/>
    <w:rsid w:val="005D673B"/>
    <w:rsid w:val="005E0C77"/>
    <w:rsid w:val="005E6D37"/>
    <w:rsid w:val="005E7A1E"/>
    <w:rsid w:val="005F2676"/>
    <w:rsid w:val="005F4A77"/>
    <w:rsid w:val="00605EEC"/>
    <w:rsid w:val="0060767E"/>
    <w:rsid w:val="00612233"/>
    <w:rsid w:val="0061305D"/>
    <w:rsid w:val="006172AA"/>
    <w:rsid w:val="006177F2"/>
    <w:rsid w:val="00621108"/>
    <w:rsid w:val="00621A61"/>
    <w:rsid w:val="00632BC1"/>
    <w:rsid w:val="006330A8"/>
    <w:rsid w:val="00637CB7"/>
    <w:rsid w:val="0064630A"/>
    <w:rsid w:val="006468BF"/>
    <w:rsid w:val="006471A3"/>
    <w:rsid w:val="0065210E"/>
    <w:rsid w:val="00654024"/>
    <w:rsid w:val="00662555"/>
    <w:rsid w:val="00664B88"/>
    <w:rsid w:val="006713A2"/>
    <w:rsid w:val="00672111"/>
    <w:rsid w:val="00675EF6"/>
    <w:rsid w:val="006762C2"/>
    <w:rsid w:val="00676907"/>
    <w:rsid w:val="00680239"/>
    <w:rsid w:val="00682B31"/>
    <w:rsid w:val="00683C15"/>
    <w:rsid w:val="00683C65"/>
    <w:rsid w:val="006847C5"/>
    <w:rsid w:val="00686345"/>
    <w:rsid w:val="00694525"/>
    <w:rsid w:val="00694E89"/>
    <w:rsid w:val="00694E9F"/>
    <w:rsid w:val="006A3F6D"/>
    <w:rsid w:val="006A4441"/>
    <w:rsid w:val="006A537A"/>
    <w:rsid w:val="006A5BF0"/>
    <w:rsid w:val="006C09C0"/>
    <w:rsid w:val="006C1054"/>
    <w:rsid w:val="006C4781"/>
    <w:rsid w:val="006C7D7A"/>
    <w:rsid w:val="006D0455"/>
    <w:rsid w:val="006D0910"/>
    <w:rsid w:val="006D4A01"/>
    <w:rsid w:val="006E4687"/>
    <w:rsid w:val="006F1CB5"/>
    <w:rsid w:val="006F1CDB"/>
    <w:rsid w:val="006F354B"/>
    <w:rsid w:val="006F5A63"/>
    <w:rsid w:val="00702327"/>
    <w:rsid w:val="0070245E"/>
    <w:rsid w:val="0070454C"/>
    <w:rsid w:val="00713667"/>
    <w:rsid w:val="00721F38"/>
    <w:rsid w:val="007245C4"/>
    <w:rsid w:val="00727321"/>
    <w:rsid w:val="00727D41"/>
    <w:rsid w:val="00734A2A"/>
    <w:rsid w:val="00744013"/>
    <w:rsid w:val="00746DFC"/>
    <w:rsid w:val="00757C41"/>
    <w:rsid w:val="00757D72"/>
    <w:rsid w:val="0076240A"/>
    <w:rsid w:val="00762AB4"/>
    <w:rsid w:val="0076415A"/>
    <w:rsid w:val="00766389"/>
    <w:rsid w:val="00770302"/>
    <w:rsid w:val="00770A89"/>
    <w:rsid w:val="00770FA7"/>
    <w:rsid w:val="0077261A"/>
    <w:rsid w:val="00775BBC"/>
    <w:rsid w:val="007763B8"/>
    <w:rsid w:val="00781B28"/>
    <w:rsid w:val="007856CD"/>
    <w:rsid w:val="00793836"/>
    <w:rsid w:val="00794FA9"/>
    <w:rsid w:val="007B0258"/>
    <w:rsid w:val="007B1A4B"/>
    <w:rsid w:val="007B6D2F"/>
    <w:rsid w:val="007B7E04"/>
    <w:rsid w:val="007C056A"/>
    <w:rsid w:val="007C1459"/>
    <w:rsid w:val="007C34FD"/>
    <w:rsid w:val="007C45C8"/>
    <w:rsid w:val="007D03EC"/>
    <w:rsid w:val="007D120E"/>
    <w:rsid w:val="007D1673"/>
    <w:rsid w:val="007D3A4B"/>
    <w:rsid w:val="007E093E"/>
    <w:rsid w:val="007E2483"/>
    <w:rsid w:val="007E3134"/>
    <w:rsid w:val="007E33D6"/>
    <w:rsid w:val="007E69A2"/>
    <w:rsid w:val="007F0011"/>
    <w:rsid w:val="007F291B"/>
    <w:rsid w:val="007F7CC0"/>
    <w:rsid w:val="007F7DD9"/>
    <w:rsid w:val="00801BBA"/>
    <w:rsid w:val="00802F45"/>
    <w:rsid w:val="0080483A"/>
    <w:rsid w:val="008101B1"/>
    <w:rsid w:val="008178BD"/>
    <w:rsid w:val="008201A8"/>
    <w:rsid w:val="00821BCA"/>
    <w:rsid w:val="008247C7"/>
    <w:rsid w:val="00824914"/>
    <w:rsid w:val="00824B2C"/>
    <w:rsid w:val="00832952"/>
    <w:rsid w:val="00834BE5"/>
    <w:rsid w:val="0083534A"/>
    <w:rsid w:val="00836CB5"/>
    <w:rsid w:val="0084459C"/>
    <w:rsid w:val="00845FC1"/>
    <w:rsid w:val="008565C9"/>
    <w:rsid w:val="00860422"/>
    <w:rsid w:val="00864531"/>
    <w:rsid w:val="00865EEB"/>
    <w:rsid w:val="00876277"/>
    <w:rsid w:val="00876593"/>
    <w:rsid w:val="00892350"/>
    <w:rsid w:val="008946C8"/>
    <w:rsid w:val="008971DE"/>
    <w:rsid w:val="00897986"/>
    <w:rsid w:val="008A3C9B"/>
    <w:rsid w:val="008A73EC"/>
    <w:rsid w:val="008B372D"/>
    <w:rsid w:val="008B638F"/>
    <w:rsid w:val="008B70E1"/>
    <w:rsid w:val="008C2270"/>
    <w:rsid w:val="008D3B41"/>
    <w:rsid w:val="008D6FC6"/>
    <w:rsid w:val="008E0C6B"/>
    <w:rsid w:val="008E28E3"/>
    <w:rsid w:val="008E75ED"/>
    <w:rsid w:val="008F3FCC"/>
    <w:rsid w:val="008F4FEB"/>
    <w:rsid w:val="008F5484"/>
    <w:rsid w:val="008F6783"/>
    <w:rsid w:val="008F71CD"/>
    <w:rsid w:val="00903C79"/>
    <w:rsid w:val="00910D50"/>
    <w:rsid w:val="0091141E"/>
    <w:rsid w:val="0091351B"/>
    <w:rsid w:val="00914F11"/>
    <w:rsid w:val="009155B4"/>
    <w:rsid w:val="00916E03"/>
    <w:rsid w:val="00920760"/>
    <w:rsid w:val="00923F3F"/>
    <w:rsid w:val="00927151"/>
    <w:rsid w:val="00927D74"/>
    <w:rsid w:val="00931472"/>
    <w:rsid w:val="009315D9"/>
    <w:rsid w:val="009332AC"/>
    <w:rsid w:val="00937B7C"/>
    <w:rsid w:val="009406F4"/>
    <w:rsid w:val="00943942"/>
    <w:rsid w:val="00944AAA"/>
    <w:rsid w:val="00945094"/>
    <w:rsid w:val="009513AE"/>
    <w:rsid w:val="00952E21"/>
    <w:rsid w:val="009641FD"/>
    <w:rsid w:val="009679B6"/>
    <w:rsid w:val="00967BB9"/>
    <w:rsid w:val="00972736"/>
    <w:rsid w:val="009732D2"/>
    <w:rsid w:val="00974118"/>
    <w:rsid w:val="00983B7F"/>
    <w:rsid w:val="009858F8"/>
    <w:rsid w:val="00986FA9"/>
    <w:rsid w:val="009911D0"/>
    <w:rsid w:val="00993712"/>
    <w:rsid w:val="0099791F"/>
    <w:rsid w:val="009A3EBC"/>
    <w:rsid w:val="009B258B"/>
    <w:rsid w:val="009B7804"/>
    <w:rsid w:val="009C04B1"/>
    <w:rsid w:val="009C28D6"/>
    <w:rsid w:val="009D1A31"/>
    <w:rsid w:val="009D54C7"/>
    <w:rsid w:val="009E01F7"/>
    <w:rsid w:val="009E092D"/>
    <w:rsid w:val="009F30A1"/>
    <w:rsid w:val="009F6BA5"/>
    <w:rsid w:val="00A024D7"/>
    <w:rsid w:val="00A056B3"/>
    <w:rsid w:val="00A06890"/>
    <w:rsid w:val="00A1512C"/>
    <w:rsid w:val="00A21727"/>
    <w:rsid w:val="00A2451B"/>
    <w:rsid w:val="00A261CA"/>
    <w:rsid w:val="00A26831"/>
    <w:rsid w:val="00A30F49"/>
    <w:rsid w:val="00A3161C"/>
    <w:rsid w:val="00A33302"/>
    <w:rsid w:val="00A53D30"/>
    <w:rsid w:val="00A54302"/>
    <w:rsid w:val="00A55D32"/>
    <w:rsid w:val="00A575EB"/>
    <w:rsid w:val="00A6237D"/>
    <w:rsid w:val="00A72598"/>
    <w:rsid w:val="00A73924"/>
    <w:rsid w:val="00A739DE"/>
    <w:rsid w:val="00A74875"/>
    <w:rsid w:val="00A749F5"/>
    <w:rsid w:val="00A775B9"/>
    <w:rsid w:val="00A82BE0"/>
    <w:rsid w:val="00A847B3"/>
    <w:rsid w:val="00A85811"/>
    <w:rsid w:val="00A913D5"/>
    <w:rsid w:val="00A9420D"/>
    <w:rsid w:val="00A95615"/>
    <w:rsid w:val="00A967EC"/>
    <w:rsid w:val="00AA0F7F"/>
    <w:rsid w:val="00AA3069"/>
    <w:rsid w:val="00AA413F"/>
    <w:rsid w:val="00AB27F4"/>
    <w:rsid w:val="00AB54B9"/>
    <w:rsid w:val="00AB702C"/>
    <w:rsid w:val="00AB7327"/>
    <w:rsid w:val="00AC0DA7"/>
    <w:rsid w:val="00AC4FF3"/>
    <w:rsid w:val="00AC5988"/>
    <w:rsid w:val="00AC67CC"/>
    <w:rsid w:val="00AC7F24"/>
    <w:rsid w:val="00AD233B"/>
    <w:rsid w:val="00AD2567"/>
    <w:rsid w:val="00AD6738"/>
    <w:rsid w:val="00AD7D6C"/>
    <w:rsid w:val="00AE6283"/>
    <w:rsid w:val="00AF0AA5"/>
    <w:rsid w:val="00AF1026"/>
    <w:rsid w:val="00AF3B55"/>
    <w:rsid w:val="00AF5488"/>
    <w:rsid w:val="00AF7A7C"/>
    <w:rsid w:val="00B06DF2"/>
    <w:rsid w:val="00B12306"/>
    <w:rsid w:val="00B16F34"/>
    <w:rsid w:val="00B1702C"/>
    <w:rsid w:val="00B207F7"/>
    <w:rsid w:val="00B208F5"/>
    <w:rsid w:val="00B21D2D"/>
    <w:rsid w:val="00B26D8E"/>
    <w:rsid w:val="00B277FC"/>
    <w:rsid w:val="00B3228A"/>
    <w:rsid w:val="00B334E8"/>
    <w:rsid w:val="00B344D5"/>
    <w:rsid w:val="00B40986"/>
    <w:rsid w:val="00B46984"/>
    <w:rsid w:val="00B475E7"/>
    <w:rsid w:val="00B51211"/>
    <w:rsid w:val="00B5415D"/>
    <w:rsid w:val="00B55FD2"/>
    <w:rsid w:val="00B579AD"/>
    <w:rsid w:val="00B62A87"/>
    <w:rsid w:val="00B6315B"/>
    <w:rsid w:val="00B6612F"/>
    <w:rsid w:val="00B673F1"/>
    <w:rsid w:val="00B7243F"/>
    <w:rsid w:val="00B7719A"/>
    <w:rsid w:val="00B85249"/>
    <w:rsid w:val="00B85286"/>
    <w:rsid w:val="00B86FCB"/>
    <w:rsid w:val="00B875A2"/>
    <w:rsid w:val="00B90D14"/>
    <w:rsid w:val="00B911F0"/>
    <w:rsid w:val="00B94DD4"/>
    <w:rsid w:val="00B968B8"/>
    <w:rsid w:val="00B971A9"/>
    <w:rsid w:val="00B973C9"/>
    <w:rsid w:val="00B97AAD"/>
    <w:rsid w:val="00BA29DD"/>
    <w:rsid w:val="00BA5BCD"/>
    <w:rsid w:val="00BB5BAD"/>
    <w:rsid w:val="00BB66E5"/>
    <w:rsid w:val="00BB784D"/>
    <w:rsid w:val="00BC2F5A"/>
    <w:rsid w:val="00BC364F"/>
    <w:rsid w:val="00BC6722"/>
    <w:rsid w:val="00BD1A71"/>
    <w:rsid w:val="00BD4320"/>
    <w:rsid w:val="00BD65C9"/>
    <w:rsid w:val="00BE405A"/>
    <w:rsid w:val="00BE63F1"/>
    <w:rsid w:val="00BE768F"/>
    <w:rsid w:val="00BF3B36"/>
    <w:rsid w:val="00BF63D0"/>
    <w:rsid w:val="00C01962"/>
    <w:rsid w:val="00C117EB"/>
    <w:rsid w:val="00C11DFC"/>
    <w:rsid w:val="00C12901"/>
    <w:rsid w:val="00C1612A"/>
    <w:rsid w:val="00C204DE"/>
    <w:rsid w:val="00C2150D"/>
    <w:rsid w:val="00C221B5"/>
    <w:rsid w:val="00C23147"/>
    <w:rsid w:val="00C23A91"/>
    <w:rsid w:val="00C23E47"/>
    <w:rsid w:val="00C2544F"/>
    <w:rsid w:val="00C25903"/>
    <w:rsid w:val="00C26873"/>
    <w:rsid w:val="00C32131"/>
    <w:rsid w:val="00C36496"/>
    <w:rsid w:val="00C42425"/>
    <w:rsid w:val="00C429A5"/>
    <w:rsid w:val="00C42F60"/>
    <w:rsid w:val="00C518C4"/>
    <w:rsid w:val="00C532F6"/>
    <w:rsid w:val="00C55FAE"/>
    <w:rsid w:val="00C60272"/>
    <w:rsid w:val="00C60390"/>
    <w:rsid w:val="00C60491"/>
    <w:rsid w:val="00C649E7"/>
    <w:rsid w:val="00C64F11"/>
    <w:rsid w:val="00C700DE"/>
    <w:rsid w:val="00C73C55"/>
    <w:rsid w:val="00C7520E"/>
    <w:rsid w:val="00C77026"/>
    <w:rsid w:val="00C7759F"/>
    <w:rsid w:val="00C92455"/>
    <w:rsid w:val="00C95197"/>
    <w:rsid w:val="00C96306"/>
    <w:rsid w:val="00C9696E"/>
    <w:rsid w:val="00CA2AA9"/>
    <w:rsid w:val="00CA5B0D"/>
    <w:rsid w:val="00CA68DB"/>
    <w:rsid w:val="00CA760F"/>
    <w:rsid w:val="00CC0A03"/>
    <w:rsid w:val="00CC0CA0"/>
    <w:rsid w:val="00CC4366"/>
    <w:rsid w:val="00CC48B2"/>
    <w:rsid w:val="00CD2B1C"/>
    <w:rsid w:val="00CD4B57"/>
    <w:rsid w:val="00CD6969"/>
    <w:rsid w:val="00CE0DBE"/>
    <w:rsid w:val="00CE2CE2"/>
    <w:rsid w:val="00CE3215"/>
    <w:rsid w:val="00CE3EBD"/>
    <w:rsid w:val="00CF6BA9"/>
    <w:rsid w:val="00D02154"/>
    <w:rsid w:val="00D038F7"/>
    <w:rsid w:val="00D0472B"/>
    <w:rsid w:val="00D076D3"/>
    <w:rsid w:val="00D12E87"/>
    <w:rsid w:val="00D14929"/>
    <w:rsid w:val="00D21173"/>
    <w:rsid w:val="00D2443C"/>
    <w:rsid w:val="00D26B37"/>
    <w:rsid w:val="00D30998"/>
    <w:rsid w:val="00D33AF9"/>
    <w:rsid w:val="00D34AC3"/>
    <w:rsid w:val="00D3556B"/>
    <w:rsid w:val="00D4158F"/>
    <w:rsid w:val="00D41639"/>
    <w:rsid w:val="00D42DFD"/>
    <w:rsid w:val="00D42F43"/>
    <w:rsid w:val="00D5208C"/>
    <w:rsid w:val="00D53901"/>
    <w:rsid w:val="00D54027"/>
    <w:rsid w:val="00D5489F"/>
    <w:rsid w:val="00D61147"/>
    <w:rsid w:val="00D61AD4"/>
    <w:rsid w:val="00D62B6A"/>
    <w:rsid w:val="00D6799D"/>
    <w:rsid w:val="00D80CEB"/>
    <w:rsid w:val="00D8271C"/>
    <w:rsid w:val="00D83A80"/>
    <w:rsid w:val="00D85730"/>
    <w:rsid w:val="00D86214"/>
    <w:rsid w:val="00D910D4"/>
    <w:rsid w:val="00D94C5B"/>
    <w:rsid w:val="00D96B4D"/>
    <w:rsid w:val="00DA0FB5"/>
    <w:rsid w:val="00DA4BB9"/>
    <w:rsid w:val="00DA4E92"/>
    <w:rsid w:val="00DA5AD1"/>
    <w:rsid w:val="00DB03A8"/>
    <w:rsid w:val="00DB294C"/>
    <w:rsid w:val="00DB6087"/>
    <w:rsid w:val="00DC0D7F"/>
    <w:rsid w:val="00DC1A89"/>
    <w:rsid w:val="00DC32D9"/>
    <w:rsid w:val="00DC3F10"/>
    <w:rsid w:val="00DC5610"/>
    <w:rsid w:val="00DC6A12"/>
    <w:rsid w:val="00DD0129"/>
    <w:rsid w:val="00DD0C9F"/>
    <w:rsid w:val="00DD22C3"/>
    <w:rsid w:val="00DD3ABC"/>
    <w:rsid w:val="00DD534E"/>
    <w:rsid w:val="00DD6D19"/>
    <w:rsid w:val="00DE18E8"/>
    <w:rsid w:val="00DE6182"/>
    <w:rsid w:val="00DE77B0"/>
    <w:rsid w:val="00DF473B"/>
    <w:rsid w:val="00DF76CE"/>
    <w:rsid w:val="00E00201"/>
    <w:rsid w:val="00E01B82"/>
    <w:rsid w:val="00E239EC"/>
    <w:rsid w:val="00E245B8"/>
    <w:rsid w:val="00E26CAA"/>
    <w:rsid w:val="00E278A0"/>
    <w:rsid w:val="00E314C9"/>
    <w:rsid w:val="00E344A8"/>
    <w:rsid w:val="00E4058C"/>
    <w:rsid w:val="00E43DA7"/>
    <w:rsid w:val="00E45BC7"/>
    <w:rsid w:val="00E52137"/>
    <w:rsid w:val="00E5617F"/>
    <w:rsid w:val="00E621B2"/>
    <w:rsid w:val="00E62AD2"/>
    <w:rsid w:val="00E66374"/>
    <w:rsid w:val="00E73E4B"/>
    <w:rsid w:val="00E74183"/>
    <w:rsid w:val="00E77D83"/>
    <w:rsid w:val="00E8338E"/>
    <w:rsid w:val="00E85EB6"/>
    <w:rsid w:val="00E87E04"/>
    <w:rsid w:val="00E932F6"/>
    <w:rsid w:val="00E939E5"/>
    <w:rsid w:val="00E97B2D"/>
    <w:rsid w:val="00EA65A2"/>
    <w:rsid w:val="00EA7136"/>
    <w:rsid w:val="00EA7BA1"/>
    <w:rsid w:val="00EB3EB9"/>
    <w:rsid w:val="00EB4049"/>
    <w:rsid w:val="00EB5984"/>
    <w:rsid w:val="00EC145A"/>
    <w:rsid w:val="00EC36F1"/>
    <w:rsid w:val="00EC78A4"/>
    <w:rsid w:val="00ED25F7"/>
    <w:rsid w:val="00EE1385"/>
    <w:rsid w:val="00EE5EA3"/>
    <w:rsid w:val="00EE745A"/>
    <w:rsid w:val="00EF0132"/>
    <w:rsid w:val="00EF147F"/>
    <w:rsid w:val="00EF60DF"/>
    <w:rsid w:val="00EF7049"/>
    <w:rsid w:val="00EF779A"/>
    <w:rsid w:val="00F04927"/>
    <w:rsid w:val="00F063A8"/>
    <w:rsid w:val="00F064FD"/>
    <w:rsid w:val="00F10C02"/>
    <w:rsid w:val="00F129D2"/>
    <w:rsid w:val="00F1497B"/>
    <w:rsid w:val="00F14D5E"/>
    <w:rsid w:val="00F163DF"/>
    <w:rsid w:val="00F244E5"/>
    <w:rsid w:val="00F25E44"/>
    <w:rsid w:val="00F26698"/>
    <w:rsid w:val="00F307B9"/>
    <w:rsid w:val="00F330F6"/>
    <w:rsid w:val="00F338CB"/>
    <w:rsid w:val="00F40F3D"/>
    <w:rsid w:val="00F41555"/>
    <w:rsid w:val="00F4422B"/>
    <w:rsid w:val="00F4482E"/>
    <w:rsid w:val="00F45930"/>
    <w:rsid w:val="00F46939"/>
    <w:rsid w:val="00F53032"/>
    <w:rsid w:val="00F5308C"/>
    <w:rsid w:val="00F54449"/>
    <w:rsid w:val="00F57677"/>
    <w:rsid w:val="00F63004"/>
    <w:rsid w:val="00F65292"/>
    <w:rsid w:val="00F65863"/>
    <w:rsid w:val="00F6607B"/>
    <w:rsid w:val="00F76290"/>
    <w:rsid w:val="00F80D5E"/>
    <w:rsid w:val="00F81962"/>
    <w:rsid w:val="00F81B38"/>
    <w:rsid w:val="00F86AA9"/>
    <w:rsid w:val="00F901AA"/>
    <w:rsid w:val="00F92042"/>
    <w:rsid w:val="00F93AC4"/>
    <w:rsid w:val="00F9585C"/>
    <w:rsid w:val="00F96A50"/>
    <w:rsid w:val="00FA2390"/>
    <w:rsid w:val="00FA5D83"/>
    <w:rsid w:val="00FA743E"/>
    <w:rsid w:val="00FB2C99"/>
    <w:rsid w:val="00FB37E5"/>
    <w:rsid w:val="00FC15ED"/>
    <w:rsid w:val="00FC3AD5"/>
    <w:rsid w:val="00FC3E5E"/>
    <w:rsid w:val="00FC6960"/>
    <w:rsid w:val="00FD08E2"/>
    <w:rsid w:val="00FD243A"/>
    <w:rsid w:val="00FD2460"/>
    <w:rsid w:val="00FE62FD"/>
    <w:rsid w:val="00FE7927"/>
    <w:rsid w:val="00FF3155"/>
    <w:rsid w:val="00FF45C5"/>
    <w:rsid w:val="00FF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BD60A8"/>
  <w15:chartTrackingRefBased/>
  <w15:docId w15:val="{AB56FF25-4805-46D9-9248-7EF18536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43AD"/>
    <w:pPr>
      <w:jc w:val="both"/>
    </w:pPr>
    <w:rPr>
      <w:rFonts w:ascii="Arial" w:hAnsi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120" w:after="120"/>
      <w:outlineLvl w:val="0"/>
    </w:pPr>
    <w:rPr>
      <w:rFonts w:cs="Arial"/>
      <w:b/>
      <w:bCs/>
      <w:caps/>
      <w:kern w:val="32"/>
      <w:szCs w:val="22"/>
    </w:rPr>
  </w:style>
  <w:style w:type="paragraph" w:styleId="Ttulo2">
    <w:name w:val="heading 2"/>
    <w:basedOn w:val="Normal"/>
    <w:next w:val="Normal"/>
    <w:autoRedefine/>
    <w:qFormat/>
    <w:rsid w:val="009F6BA5"/>
    <w:pPr>
      <w:keepNext/>
      <w:spacing w:before="60" w:after="60"/>
      <w:outlineLvl w:val="1"/>
    </w:pPr>
    <w:rPr>
      <w:rFonts w:cs="Arial"/>
      <w:bCs/>
      <w:iCs/>
      <w:sz w:val="18"/>
      <w:szCs w:val="18"/>
      <w:lang w:val="en-US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Heading2Left1">
    <w:name w:val="Style Heading 2 + Left1"/>
    <w:basedOn w:val="Ttulo2"/>
    <w:pPr>
      <w:spacing w:before="0" w:after="0"/>
      <w:jc w:val="left"/>
    </w:pPr>
    <w:rPr>
      <w:rFonts w:cs="Times New Roman"/>
      <w:iCs w:val="0"/>
      <w:u w:val="single"/>
    </w:rPr>
  </w:style>
  <w:style w:type="paragraph" w:customStyle="1" w:styleId="StyleHeading2Left2">
    <w:name w:val="Style Heading 2 + Left2"/>
    <w:basedOn w:val="Ttulo2"/>
    <w:pPr>
      <w:spacing w:before="0" w:after="0"/>
      <w:jc w:val="left"/>
    </w:pPr>
    <w:rPr>
      <w:rFonts w:cs="Times New Roman"/>
      <w:iCs w:val="0"/>
      <w:szCs w:val="20"/>
    </w:rPr>
  </w:style>
  <w:style w:type="paragraph" w:customStyle="1" w:styleId="Style1">
    <w:name w:val="Style1"/>
    <w:basedOn w:val="Normal"/>
    <w:pPr>
      <w:numPr>
        <w:numId w:val="1"/>
      </w:numPr>
      <w:spacing w:after="60"/>
      <w:jc w:val="left"/>
    </w:pPr>
    <w:rPr>
      <w:szCs w:val="20"/>
      <w:lang w:val="en-AU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0pt">
    <w:name w:val="Style 10 pt"/>
    <w:rPr>
      <w:sz w:val="20"/>
    </w:rPr>
  </w:style>
  <w:style w:type="paragraph" w:styleId="Textoindependiente2">
    <w:name w:val="Body Text 2"/>
    <w:basedOn w:val="Normal"/>
    <w:pPr>
      <w:spacing w:before="80"/>
      <w:jc w:val="left"/>
    </w:pPr>
    <w:rPr>
      <w:sz w:val="22"/>
      <w:szCs w:val="20"/>
      <w:lang w:val="en-US"/>
    </w:rPr>
  </w:style>
  <w:style w:type="character" w:styleId="Nmerodepgina">
    <w:name w:val="page number"/>
    <w:basedOn w:val="Fuentedeprrafopredeter"/>
  </w:style>
  <w:style w:type="paragraph" w:customStyle="1" w:styleId="StyleHeading3NotBold">
    <w:name w:val="Style Heading 3 + Not Bold"/>
    <w:basedOn w:val="Normal"/>
    <w:pPr>
      <w:numPr>
        <w:ilvl w:val="2"/>
        <w:numId w:val="2"/>
      </w:numPr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Textoindependiente">
    <w:name w:val="Body Text"/>
    <w:basedOn w:val="Normal"/>
    <w:pPr>
      <w:spacing w:after="120"/>
    </w:p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OmniPage6">
    <w:name w:val="OmniPage #6"/>
    <w:rsid w:val="007D120E"/>
    <w:pPr>
      <w:tabs>
        <w:tab w:val="left" w:pos="50"/>
        <w:tab w:val="right" w:pos="791"/>
      </w:tabs>
      <w:jc w:val="center"/>
    </w:pPr>
    <w:rPr>
      <w:rFonts w:ascii="Courier PS" w:hAnsi="Courier PS"/>
      <w:lang w:val="en-US" w:eastAsia="en-US"/>
    </w:rPr>
  </w:style>
  <w:style w:type="paragraph" w:customStyle="1" w:styleId="OmniPage3">
    <w:name w:val="OmniPage #3"/>
    <w:rsid w:val="007D120E"/>
    <w:pPr>
      <w:tabs>
        <w:tab w:val="left" w:pos="50"/>
        <w:tab w:val="right" w:pos="8614"/>
      </w:tabs>
    </w:pPr>
    <w:rPr>
      <w:rFonts w:ascii="Courier PS" w:hAnsi="Courier PS"/>
      <w:lang w:val="en-US" w:eastAsia="en-US"/>
    </w:rPr>
  </w:style>
  <w:style w:type="paragraph" w:customStyle="1" w:styleId="Achievement">
    <w:name w:val="Achievement"/>
    <w:basedOn w:val="Normal"/>
    <w:rsid w:val="007D120E"/>
    <w:pPr>
      <w:numPr>
        <w:numId w:val="3"/>
      </w:numPr>
      <w:jc w:val="left"/>
    </w:pPr>
    <w:rPr>
      <w:szCs w:val="20"/>
      <w:lang w:val="en-GB"/>
    </w:rPr>
  </w:style>
  <w:style w:type="character" w:customStyle="1" w:styleId="mediumtext1">
    <w:name w:val="medium_text1"/>
    <w:rsid w:val="009406F4"/>
    <w:rPr>
      <w:sz w:val="24"/>
      <w:szCs w:val="24"/>
    </w:rPr>
  </w:style>
  <w:style w:type="character" w:customStyle="1" w:styleId="EncabezadoCar">
    <w:name w:val="Encabezado Car"/>
    <w:link w:val="Encabezado"/>
    <w:rsid w:val="00EC78A4"/>
    <w:rPr>
      <w:rFonts w:ascii="Arial" w:hAnsi="Arial"/>
      <w:szCs w:val="24"/>
      <w:lang w:val="es-ES_tradnl" w:eastAsia="en-US" w:bidi="ar-SA"/>
    </w:rPr>
  </w:style>
  <w:style w:type="paragraph" w:styleId="Prrafodelista">
    <w:name w:val="List Paragraph"/>
    <w:basedOn w:val="Normal"/>
    <w:uiPriority w:val="34"/>
    <w:qFormat/>
    <w:rsid w:val="00A06890"/>
    <w:pPr>
      <w:spacing w:after="200" w:line="276" w:lineRule="auto"/>
      <w:ind w:left="720"/>
      <w:contextualSpacing/>
      <w:jc w:val="left"/>
    </w:pPr>
    <w:rPr>
      <w:rFonts w:ascii="Calibri" w:eastAsia="Calibri" w:hAnsi="Calibri" w:cs="Arial"/>
      <w:sz w:val="22"/>
      <w:szCs w:val="22"/>
      <w:lang w:val="es-MX"/>
    </w:rPr>
  </w:style>
  <w:style w:type="paragraph" w:styleId="NormalWeb">
    <w:name w:val="Normal (Web)"/>
    <w:basedOn w:val="Normal"/>
    <w:uiPriority w:val="99"/>
    <w:unhideWhenUsed/>
    <w:rsid w:val="006E468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PE" w:eastAsia="es-PE"/>
    </w:rPr>
  </w:style>
  <w:style w:type="character" w:styleId="Refdecomentario">
    <w:name w:val="annotation reference"/>
    <w:rsid w:val="00746DF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46DFC"/>
    <w:rPr>
      <w:szCs w:val="20"/>
    </w:rPr>
  </w:style>
  <w:style w:type="character" w:customStyle="1" w:styleId="TextocomentarioCar">
    <w:name w:val="Texto comentario Car"/>
    <w:link w:val="Textocomentario"/>
    <w:rsid w:val="00746DFC"/>
    <w:rPr>
      <w:rFonts w:ascii="Arial" w:hAnsi="Arial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46DFC"/>
    <w:rPr>
      <w:b/>
      <w:bCs/>
    </w:rPr>
  </w:style>
  <w:style w:type="character" w:customStyle="1" w:styleId="AsuntodelcomentarioCar">
    <w:name w:val="Asunto del comentario Car"/>
    <w:link w:val="Asuntodelcomentario"/>
    <w:rsid w:val="00746DFC"/>
    <w:rPr>
      <w:rFonts w:ascii="Arial" w:hAnsi="Arial"/>
      <w:b/>
      <w:bCs/>
      <w:lang w:val="es-ES_tradnl"/>
    </w:rPr>
  </w:style>
  <w:style w:type="paragraph" w:customStyle="1" w:styleId="Default">
    <w:name w:val="Default"/>
    <w:rsid w:val="0086453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3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Indonesia%20QA\Example%20Templates\Templa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057341261840B21A1333E2ECFEED" ma:contentTypeVersion="6" ma:contentTypeDescription="Create a new document." ma:contentTypeScope="" ma:versionID="3580c503a16574a517f197b7cc0cb61c">
  <xsd:schema xmlns:xsd="http://www.w3.org/2001/XMLSchema" xmlns:xs="http://www.w3.org/2001/XMLSchema" xmlns:p="http://schemas.microsoft.com/office/2006/metadata/properties" xmlns:ns2="08a33f72-286a-4dbd-8b78-9966f02ee14d" xmlns:ns3="a6e0dcdf-3b15-4f95-b749-7d40779493e9" targetNamespace="http://schemas.microsoft.com/office/2006/metadata/properties" ma:root="true" ma:fieldsID="784cb28138ba0a2d4a6ab2b28d51d011" ns2:_="" ns3:_="">
    <xsd:import namespace="08a33f72-286a-4dbd-8b78-9966f02ee14d"/>
    <xsd:import namespace="a6e0dcdf-3b15-4f95-b749-7d40779493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33f72-286a-4dbd-8b78-9966f02ee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0dcdf-3b15-4f95-b749-7d40779493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3FC052-3E8C-46FE-9AE7-EC0A34121D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4B0E9C-DB0A-466E-8BF4-416223D2D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a33f72-286a-4dbd-8b78-9966f02ee14d"/>
    <ds:schemaRef ds:uri="a6e0dcdf-3b15-4f95-b749-7d40779493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F83BD9-C080-4993-8F7C-C09BD4A51E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27A4E8-0D33-48AE-A2C8-D65351711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118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Weatherford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Stuart Hendry</dc:creator>
  <cp:keywords/>
  <cp:lastModifiedBy>Bejarano, Carlos (Bogota)</cp:lastModifiedBy>
  <cp:revision>11</cp:revision>
  <cp:lastPrinted>2014-03-27T16:34:00Z</cp:lastPrinted>
  <dcterms:created xsi:type="dcterms:W3CDTF">2022-09-19T20:59:00Z</dcterms:created>
  <dcterms:modified xsi:type="dcterms:W3CDTF">2023-02-28T22:39:00Z</dcterms:modified>
</cp:coreProperties>
</file>