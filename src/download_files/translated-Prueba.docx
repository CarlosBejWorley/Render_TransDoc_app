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jc w:val="center"/>
        <w:tblBorders>
          <w:top w:val="single" w:sz="4" w:space="0" w:color="DA291C"/>
          <w:left w:val="single" w:sz="4" w:space="0" w:color="DA291C"/>
          <w:bottom w:val="single" w:sz="4" w:space="0" w:color="DA291C"/>
          <w:right w:val="single" w:sz="4" w:space="0" w:color="DA291C"/>
          <w:insideH w:val="single" w:sz="4" w:space="0" w:color="DA291C"/>
          <w:insideV w:val="single" w:sz="4" w:space="0" w:color="DA291C"/>
        </w:tblBorders>
        <w:tblLook w:val="01E0" w:firstRow="1" w:lastRow="1" w:firstColumn="1" w:lastColumn="1" w:noHBand="0" w:noVBand="0"/>
      </w:tblPr>
      <w:tblGrid>
        <w:gridCol w:w="2513"/>
        <w:gridCol w:w="2861"/>
        <w:gridCol w:w="803"/>
        <w:gridCol w:w="444"/>
        <w:gridCol w:w="3341"/>
      </w:tblGrid>
      <w:tr w:rsidR="00A739DE" w:rsidRPr="005E0C77" w14:paraId="2AFADAC1" w14:textId="77777777" w:rsidTr="00FB37E5">
        <w:trPr>
          <w:trHeight w:val="454"/>
          <w:jc w:val="center"/>
        </w:trPr>
        <w:tc>
          <w:tcPr>
            <w:tcW w:w="1261" w:type="pct"/>
            <w:tcBorders>
              <w:bottom w:val="single" w:sz="4" w:space="0" w:color="auto"/>
            </w:tcBorders>
            <w:shd w:val="clear" w:color="auto" w:fill="auto"/>
            <w:vAlign w:val="center"/>
          </w:tcPr>
          <w:p w14:paraId="323242F8" w14:textId="273528AE" w:rsidR="00A739DE" w:rsidRPr="005E0C77" w:rsidRDefault="00C32131" w:rsidP="00FB37E5">
            <w:pPr>
              <w:pStyle w:val="Ttulo1"/>
              <w:numPr>
                <w:ilvl w:val="0"/>
                <w:numId w:val="0"/>
              </w:numPr>
              <w:spacing w:before="0" w:after="0"/>
              <w:jc w:val="left"/>
              <w:rPr>
                <w:rFonts w:ascii="Calibri" w:hAnsi="Calibri" w:cs="Calibri"/>
                <w:caps w:val="0"/>
                <w:szCs w:val="20"/>
                <w:lang w:val="es-CO"/>
              </w:rPr>
            </w:pPr>
            <w:r w:rsidRPr="005E0C77">
              <w:rPr>
                <w:rFonts w:ascii="Calibri" w:hAnsi="Calibri" w:cs="Calibri"/>
                <w:caps w:val="0"/>
                <w:szCs w:val="20"/>
                <w:lang w:val="es-CO"/>
              </w:rPr>
              <w:t>Cargo Local</w:t>
            </w:r>
            <w:r w:rsidR="00A739DE" w:rsidRPr="005E0C77">
              <w:rPr>
                <w:rFonts w:ascii="Calibri" w:hAnsi="Calibri" w:cs="Calibri"/>
                <w:caps w:val="0"/>
                <w:szCs w:val="20"/>
                <w:lang w:val="es-CO"/>
              </w:rPr>
              <w:t xml:space="preserve">: </w:t>
            </w:r>
          </w:p>
        </w:tc>
        <w:tc>
          <w:tcPr>
            <w:tcW w:w="1436" w:type="pct"/>
            <w:tcBorders>
              <w:bottom w:val="single" w:sz="4" w:space="0" w:color="auto"/>
              <w:right w:val="single" w:sz="4" w:space="0" w:color="auto"/>
            </w:tcBorders>
            <w:shd w:val="clear" w:color="auto" w:fill="auto"/>
            <w:vAlign w:val="center"/>
          </w:tcPr>
          <w:p w14:paraId="4D3FF012" w14:textId="7F908A13" w:rsidR="00A739DE" w:rsidRPr="005E0C77" w:rsidRDefault="00B90D14" w:rsidP="001927FB">
            <w:pPr>
              <w:tabs>
                <w:tab w:val="center" w:pos="4419"/>
                <w:tab w:val="right" w:pos="8838"/>
              </w:tabs>
              <w:rPr>
                <w:rFonts w:ascii="Calibri" w:hAnsi="Calibri" w:cs="Calibri"/>
                <w:b/>
                <w:bCs/>
                <w:caps/>
                <w:color w:val="FF0000"/>
                <w:szCs w:val="20"/>
                <w:lang w:val="es-CO"/>
              </w:rPr>
            </w:pPr>
            <w:r>
              <w:t>Gerente de Ingeniería de Proyectos (3B, 4A)</w:t>
            </w:r>
          </w:p>
        </w:tc>
        <w:tc>
          <w:tcPr>
            <w:tcW w:w="2303" w:type="pct"/>
            <w:gridSpan w:val="3"/>
            <w:tcBorders>
              <w:left w:val="single" w:sz="4" w:space="0" w:color="auto"/>
              <w:bottom w:val="single" w:sz="4" w:space="0" w:color="auto"/>
            </w:tcBorders>
            <w:shd w:val="clear" w:color="auto" w:fill="auto"/>
            <w:vAlign w:val="center"/>
          </w:tcPr>
          <w:p w14:paraId="28E9C36C" w14:textId="25A45FC3" w:rsidR="00A739DE" w:rsidRPr="005E0C77" w:rsidRDefault="00F9585C" w:rsidP="00A739DE">
            <w:pPr>
              <w:pStyle w:val="Ttulo1"/>
              <w:numPr>
                <w:ilvl w:val="0"/>
                <w:numId w:val="0"/>
              </w:numPr>
              <w:spacing w:before="0" w:after="0"/>
              <w:rPr>
                <w:rFonts w:ascii="Calibri" w:hAnsi="Calibri" w:cs="Calibri"/>
                <w:caps w:val="0"/>
                <w:szCs w:val="20"/>
                <w:lang w:val="es-CO"/>
              </w:rPr>
            </w:pPr>
            <w:r>
              <w:t>Job Family:  Ingeniería</w:t>
            </w:r>
          </w:p>
        </w:tc>
      </w:tr>
      <w:tr w:rsidR="00475379" w:rsidRPr="005E0C77" w14:paraId="2496E7C1" w14:textId="77777777" w:rsidTr="004442D0">
        <w:trPr>
          <w:trHeight w:val="454"/>
          <w:jc w:val="center"/>
        </w:trPr>
        <w:tc>
          <w:tcPr>
            <w:tcW w:w="1261" w:type="pct"/>
            <w:tcBorders>
              <w:bottom w:val="single" w:sz="4" w:space="0" w:color="auto"/>
            </w:tcBorders>
            <w:shd w:val="clear" w:color="auto" w:fill="auto"/>
            <w:vAlign w:val="center"/>
          </w:tcPr>
          <w:p w14:paraId="74A6F3C1" w14:textId="52C892AB" w:rsidR="00475379" w:rsidRPr="005E0C77" w:rsidRDefault="005E0C77" w:rsidP="00DA5AD1">
            <w:pPr>
              <w:pStyle w:val="Ttulo1"/>
              <w:numPr>
                <w:ilvl w:val="0"/>
                <w:numId w:val="0"/>
              </w:numPr>
              <w:spacing w:before="0" w:after="0"/>
              <w:jc w:val="left"/>
              <w:rPr>
                <w:rFonts w:ascii="Calibri" w:hAnsi="Calibri" w:cs="Calibri"/>
                <w:caps w:val="0"/>
                <w:szCs w:val="20"/>
                <w:lang w:val="es-CO"/>
              </w:rPr>
            </w:pPr>
            <w:r>
              <w:rPr>
                <w:rFonts w:ascii="Calibri" w:hAnsi="Calibri" w:cs="Calibri"/>
                <w:caps w:val="0"/>
                <w:szCs w:val="20"/>
                <w:lang w:val="es-CO"/>
              </w:rPr>
              <w:t>Cargo Global</w:t>
            </w:r>
            <w:r w:rsidR="00117953" w:rsidRPr="005E0C77">
              <w:rPr>
                <w:rFonts w:ascii="Calibri" w:hAnsi="Calibri" w:cs="Calibri"/>
                <w:caps w:val="0"/>
                <w:szCs w:val="20"/>
                <w:lang w:val="es-CO"/>
              </w:rPr>
              <w:t>:</w:t>
            </w:r>
          </w:p>
        </w:tc>
        <w:tc>
          <w:tcPr>
            <w:tcW w:w="1436" w:type="pct"/>
            <w:tcBorders>
              <w:bottom w:val="single" w:sz="4" w:space="0" w:color="auto"/>
              <w:right w:val="single" w:sz="4" w:space="0" w:color="auto"/>
            </w:tcBorders>
            <w:shd w:val="clear" w:color="auto" w:fill="auto"/>
            <w:vAlign w:val="center"/>
          </w:tcPr>
          <w:p w14:paraId="43E2248E" w14:textId="452E4BBC" w:rsidR="00475379" w:rsidRPr="005E0C77" w:rsidRDefault="00B90D14" w:rsidP="001927FB">
            <w:pPr>
              <w:tabs>
                <w:tab w:val="center" w:pos="4419"/>
                <w:tab w:val="right" w:pos="8838"/>
              </w:tabs>
              <w:rPr>
                <w:rFonts w:ascii="Calibri" w:hAnsi="Calibri" w:cs="Calibri"/>
                <w:kern w:val="32"/>
                <w:szCs w:val="20"/>
                <w:lang w:val="es-CO"/>
              </w:rPr>
            </w:pPr>
            <w:r/>
          </w:p>
        </w:tc>
        <w:tc>
          <w:tcPr>
            <w:tcW w:w="2303" w:type="pct"/>
            <w:gridSpan w:val="3"/>
            <w:tcBorders>
              <w:left w:val="single" w:sz="4" w:space="0" w:color="auto"/>
              <w:bottom w:val="single" w:sz="4" w:space="0" w:color="auto"/>
            </w:tcBorders>
            <w:shd w:val="clear" w:color="auto" w:fill="auto"/>
            <w:vAlign w:val="center"/>
          </w:tcPr>
          <w:p w14:paraId="55A135B9" w14:textId="6084BFBF" w:rsidR="00475379" w:rsidRPr="005E0C77" w:rsidRDefault="00F9585C" w:rsidP="00A739DE">
            <w:pPr>
              <w:pStyle w:val="Ttulo1"/>
              <w:numPr>
                <w:ilvl w:val="0"/>
                <w:numId w:val="0"/>
              </w:numPr>
              <w:spacing w:before="0" w:after="0"/>
              <w:rPr>
                <w:rFonts w:ascii="Calibri" w:hAnsi="Calibri" w:cs="Calibri"/>
                <w:caps w:val="0"/>
                <w:szCs w:val="20"/>
                <w:lang w:val="es-CO"/>
              </w:rPr>
            </w:pPr>
            <w:r>
              <w:t>Sub-Family:  Gestión de Ingeniería de Proyectos</w:t>
            </w:r>
          </w:p>
        </w:tc>
      </w:tr>
      <w:tr w:rsidR="002E6696" w:rsidRPr="005E0C77" w14:paraId="1C13252A" w14:textId="77777777" w:rsidTr="00A739DE">
        <w:trPr>
          <w:trHeight w:val="900"/>
          <w:jc w:val="center"/>
        </w:trPr>
        <w:tc>
          <w:tcPr>
            <w:tcW w:w="1261" w:type="pct"/>
            <w:shd w:val="clear" w:color="auto" w:fill="auto"/>
            <w:vAlign w:val="center"/>
          </w:tcPr>
          <w:p w14:paraId="4C45A005" w14:textId="537C10F8" w:rsidR="002E6696" w:rsidRPr="005E0C77" w:rsidRDefault="00C32131" w:rsidP="00DA5AD1">
            <w:pPr>
              <w:pStyle w:val="Ttulo1"/>
              <w:numPr>
                <w:ilvl w:val="0"/>
                <w:numId w:val="0"/>
              </w:numPr>
              <w:spacing w:before="0" w:after="0"/>
              <w:jc w:val="left"/>
              <w:rPr>
                <w:rFonts w:ascii="Calibri" w:hAnsi="Calibri" w:cs="Calibri"/>
                <w:szCs w:val="20"/>
                <w:lang w:val="es-CO"/>
              </w:rPr>
            </w:pPr>
            <w:r w:rsidRPr="005E0C77">
              <w:rPr>
                <w:rFonts w:ascii="Calibri" w:hAnsi="Calibri" w:cs="Calibri"/>
                <w:caps w:val="0"/>
                <w:szCs w:val="20"/>
                <w:lang w:val="es-CO"/>
              </w:rPr>
              <w:t>Prop</w:t>
            </w:r>
            <w:r w:rsidR="00612233" w:rsidRPr="005E0C77">
              <w:rPr>
                <w:rFonts w:ascii="Calibri" w:hAnsi="Calibri" w:cs="Calibri"/>
                <w:caps w:val="0"/>
                <w:szCs w:val="20"/>
                <w:lang w:val="es-CO"/>
              </w:rPr>
              <w:t>ó</w:t>
            </w:r>
            <w:r w:rsidRPr="005E0C77">
              <w:rPr>
                <w:rFonts w:ascii="Calibri" w:hAnsi="Calibri" w:cs="Calibri"/>
                <w:caps w:val="0"/>
                <w:szCs w:val="20"/>
                <w:lang w:val="es-CO"/>
              </w:rPr>
              <w:t>sito General del Cargo</w:t>
            </w:r>
            <w:r w:rsidR="00612233" w:rsidRPr="005E0C77">
              <w:rPr>
                <w:rFonts w:ascii="Calibri" w:hAnsi="Calibri" w:cs="Calibri"/>
                <w:caps w:val="0"/>
                <w:szCs w:val="20"/>
                <w:lang w:val="es-CO"/>
              </w:rPr>
              <w:t>:</w:t>
            </w:r>
            <w:r w:rsidR="007B1A4B" w:rsidRPr="005E0C77">
              <w:rPr>
                <w:rFonts w:ascii="Calibri" w:hAnsi="Calibri" w:cs="Calibri"/>
                <w:caps w:val="0"/>
                <w:szCs w:val="20"/>
                <w:lang w:val="es-CO"/>
              </w:rPr>
              <w:t xml:space="preserve"> </w:t>
            </w:r>
          </w:p>
        </w:tc>
        <w:tc>
          <w:tcPr>
            <w:tcW w:w="3739" w:type="pct"/>
            <w:gridSpan w:val="4"/>
            <w:shd w:val="clear" w:color="auto" w:fill="auto"/>
            <w:vAlign w:val="center"/>
          </w:tcPr>
          <w:p w14:paraId="2618AF8B" w14:textId="30FED231" w:rsidR="00E87E04" w:rsidRPr="005E0C77" w:rsidRDefault="00B90D14" w:rsidP="00864531">
            <w:pPr>
              <w:pStyle w:val="Ttulo1"/>
              <w:numPr>
                <w:ilvl w:val="0"/>
                <w:numId w:val="0"/>
              </w:numPr>
              <w:spacing w:before="0" w:after="0"/>
              <w:rPr>
                <w:rFonts w:ascii="Calibri" w:hAnsi="Calibri" w:cs="Calibri"/>
                <w:b w:val="0"/>
                <w:caps w:val="0"/>
                <w:szCs w:val="20"/>
                <w:lang w:val="es-CO"/>
              </w:rPr>
            </w:pPr>
            <w:r>
              <w:t>Establece el marco del proyecto para entregar ingeniería y diseño y proporciona coordinación/supervisión interdisciplinaria al dirigir las actividades de ejecución del proyecto y disciplinar la creación de entregables para uno grande o varios proyectos más pequeños. Responsable de la ingeniería segura/sostenible, la calidad, el costo y la entrega programada de todo el trabajo realizado por el equipo de ingeniería en el proyecto.</w:t>
            </w:r>
          </w:p>
        </w:tc>
      </w:tr>
      <w:tr w:rsidR="002E6696" w:rsidRPr="005E0C77" w14:paraId="676C54DF" w14:textId="77777777" w:rsidTr="004442D0">
        <w:trPr>
          <w:trHeight w:val="341"/>
          <w:jc w:val="center"/>
        </w:trPr>
        <w:tc>
          <w:tcPr>
            <w:tcW w:w="1261" w:type="pct"/>
            <w:shd w:val="clear" w:color="auto" w:fill="auto"/>
            <w:vAlign w:val="center"/>
          </w:tcPr>
          <w:p w14:paraId="2585828B" w14:textId="301B5DE5" w:rsidR="002E6696" w:rsidRPr="005E0C77" w:rsidRDefault="005E0C77" w:rsidP="00DA5AD1">
            <w:pPr>
              <w:pStyle w:val="Ttulo1"/>
              <w:numPr>
                <w:ilvl w:val="0"/>
                <w:numId w:val="0"/>
              </w:numPr>
              <w:spacing w:before="0" w:after="0"/>
              <w:jc w:val="left"/>
              <w:rPr>
                <w:rFonts w:ascii="Calibri" w:hAnsi="Calibri" w:cs="Calibri"/>
                <w:szCs w:val="20"/>
                <w:lang w:val="es-CO"/>
              </w:rPr>
            </w:pPr>
            <w:r w:rsidRPr="005E0C77">
              <w:rPr>
                <w:rFonts w:ascii="Calibri" w:hAnsi="Calibri" w:cs="Calibri"/>
                <w:caps w:val="0"/>
                <w:szCs w:val="20"/>
                <w:lang w:val="es-CO"/>
              </w:rPr>
              <w:t>Área</w:t>
            </w:r>
            <w:r w:rsidR="004965DF" w:rsidRPr="005E0C77">
              <w:rPr>
                <w:rFonts w:ascii="Calibri" w:hAnsi="Calibri" w:cs="Calibri"/>
                <w:caps w:val="0"/>
                <w:szCs w:val="20"/>
                <w:lang w:val="es-CO"/>
              </w:rPr>
              <w:t>/Disciplina</w:t>
            </w:r>
            <w:r w:rsidR="00DA5AD1" w:rsidRPr="005E0C77">
              <w:rPr>
                <w:rFonts w:ascii="Calibri" w:hAnsi="Calibri" w:cs="Calibri"/>
                <w:caps w:val="0"/>
                <w:szCs w:val="20"/>
                <w:lang w:val="es-CO"/>
              </w:rPr>
              <w:t>:</w:t>
            </w:r>
            <w:r w:rsidR="00D5208C" w:rsidRPr="005E0C77">
              <w:rPr>
                <w:rFonts w:ascii="Calibri" w:hAnsi="Calibri" w:cs="Calibri"/>
                <w:caps w:val="0"/>
                <w:szCs w:val="20"/>
                <w:lang w:val="es-CO"/>
              </w:rPr>
              <w:t xml:space="preserve"> </w:t>
            </w:r>
          </w:p>
        </w:tc>
        <w:tc>
          <w:tcPr>
            <w:tcW w:w="1436" w:type="pct"/>
            <w:shd w:val="clear" w:color="auto" w:fill="auto"/>
            <w:vAlign w:val="center"/>
          </w:tcPr>
          <w:p w14:paraId="0DEDD083" w14:textId="0AFA1961" w:rsidR="002E6696" w:rsidRPr="005E0C77" w:rsidRDefault="00AB702C" w:rsidP="001927FB">
            <w:pPr>
              <w:pStyle w:val="Ttulo1"/>
              <w:numPr>
                <w:ilvl w:val="0"/>
                <w:numId w:val="0"/>
              </w:numPr>
              <w:spacing w:before="0" w:after="0"/>
              <w:rPr>
                <w:rFonts w:ascii="Calibri" w:hAnsi="Calibri" w:cs="Calibri"/>
                <w:b w:val="0"/>
                <w:bCs w:val="0"/>
                <w:caps w:val="0"/>
                <w:kern w:val="0"/>
                <w:szCs w:val="20"/>
                <w:lang w:val="es-CO"/>
              </w:rPr>
            </w:pPr>
            <w:r>
              <w:t>Diseño</w:t>
            </w:r>
          </w:p>
        </w:tc>
        <w:tc>
          <w:tcPr>
            <w:tcW w:w="626" w:type="pct"/>
            <w:gridSpan w:val="2"/>
            <w:shd w:val="clear" w:color="auto" w:fill="auto"/>
            <w:vAlign w:val="center"/>
          </w:tcPr>
          <w:p w14:paraId="7764E609" w14:textId="77777777" w:rsidR="002E6696" w:rsidRPr="005E0C77" w:rsidRDefault="000E27EF" w:rsidP="001927FB">
            <w:pPr>
              <w:pStyle w:val="Ttulo1"/>
              <w:numPr>
                <w:ilvl w:val="0"/>
                <w:numId w:val="0"/>
              </w:numPr>
              <w:spacing w:before="0" w:after="0"/>
              <w:rPr>
                <w:rFonts w:ascii="Calibri" w:hAnsi="Calibri" w:cs="Calibri"/>
                <w:szCs w:val="20"/>
                <w:lang w:val="es-CO"/>
              </w:rPr>
            </w:pPr>
            <w:r w:rsidRPr="005E0C77">
              <w:rPr>
                <w:rFonts w:ascii="Calibri" w:hAnsi="Calibri" w:cs="Calibri"/>
                <w:caps w:val="0"/>
                <w:szCs w:val="20"/>
                <w:lang w:val="es-CO"/>
              </w:rPr>
              <w:t>Report</w:t>
            </w:r>
            <w:r w:rsidR="00C32131" w:rsidRPr="005E0C77">
              <w:rPr>
                <w:rFonts w:ascii="Calibri" w:hAnsi="Calibri" w:cs="Calibri"/>
                <w:caps w:val="0"/>
                <w:szCs w:val="20"/>
                <w:lang w:val="es-CO"/>
              </w:rPr>
              <w:t>a</w:t>
            </w:r>
            <w:r w:rsidRPr="005E0C77">
              <w:rPr>
                <w:rFonts w:ascii="Calibri" w:hAnsi="Calibri" w:cs="Calibri"/>
                <w:caps w:val="0"/>
                <w:szCs w:val="20"/>
                <w:lang w:val="es-CO"/>
              </w:rPr>
              <w:t xml:space="preserve"> </w:t>
            </w:r>
            <w:r w:rsidR="00C32131" w:rsidRPr="005E0C77">
              <w:rPr>
                <w:rFonts w:ascii="Calibri" w:hAnsi="Calibri" w:cs="Calibri"/>
                <w:caps w:val="0"/>
                <w:szCs w:val="20"/>
                <w:lang w:val="es-CO"/>
              </w:rPr>
              <w:t>a</w:t>
            </w:r>
            <w:r w:rsidRPr="005E0C77">
              <w:rPr>
                <w:rFonts w:ascii="Calibri" w:hAnsi="Calibri" w:cs="Calibri"/>
                <w:caps w:val="0"/>
                <w:szCs w:val="20"/>
                <w:lang w:val="es-CO"/>
              </w:rPr>
              <w:t>:</w:t>
            </w:r>
          </w:p>
        </w:tc>
        <w:tc>
          <w:tcPr>
            <w:tcW w:w="1677" w:type="pct"/>
            <w:shd w:val="clear" w:color="auto" w:fill="auto"/>
            <w:vAlign w:val="center"/>
          </w:tcPr>
          <w:p w14:paraId="74D9ED2A" w14:textId="6EA1428D" w:rsidR="002E6696" w:rsidRPr="005E0C77" w:rsidRDefault="00B90D14" w:rsidP="001927FB">
            <w:pPr>
              <w:pStyle w:val="Ttulo1"/>
              <w:numPr>
                <w:ilvl w:val="0"/>
                <w:numId w:val="0"/>
              </w:numPr>
              <w:spacing w:before="0" w:after="0"/>
              <w:rPr>
                <w:rFonts w:ascii="Calibri" w:hAnsi="Calibri" w:cs="Calibri"/>
                <w:b w:val="0"/>
                <w:szCs w:val="20"/>
                <w:lang w:val="es-CO"/>
              </w:rPr>
            </w:pPr>
            <w:r>
              <w:t>Gerente de Ubicación de Ingeniería</w:t>
            </w:r>
          </w:p>
        </w:tc>
      </w:tr>
      <w:tr w:rsidR="00082F30" w:rsidRPr="005E0C77" w14:paraId="283A1914" w14:textId="77777777" w:rsidTr="004442D0">
        <w:trPr>
          <w:trHeight w:val="377"/>
          <w:jc w:val="center"/>
        </w:trPr>
        <w:tc>
          <w:tcPr>
            <w:tcW w:w="1261" w:type="pct"/>
            <w:shd w:val="clear" w:color="auto" w:fill="auto"/>
            <w:vAlign w:val="center"/>
          </w:tcPr>
          <w:p w14:paraId="4200EF84" w14:textId="77777777" w:rsidR="00082F30" w:rsidRPr="005E0C77" w:rsidRDefault="00E87E04" w:rsidP="00DE77B0">
            <w:pPr>
              <w:pStyle w:val="Ttulo1"/>
              <w:numPr>
                <w:ilvl w:val="0"/>
                <w:numId w:val="0"/>
              </w:numPr>
              <w:spacing w:before="0" w:after="0"/>
              <w:jc w:val="left"/>
              <w:rPr>
                <w:rFonts w:ascii="Calibri" w:hAnsi="Calibri" w:cs="Calibri"/>
                <w:caps w:val="0"/>
                <w:szCs w:val="20"/>
                <w:lang w:val="es-CO"/>
              </w:rPr>
            </w:pPr>
            <w:r w:rsidRPr="005E0C77">
              <w:rPr>
                <w:rFonts w:ascii="Calibri" w:hAnsi="Calibri" w:cs="Calibri"/>
                <w:caps w:val="0"/>
                <w:szCs w:val="20"/>
                <w:lang w:val="es-CO"/>
              </w:rPr>
              <w:t>Revisió</w:t>
            </w:r>
            <w:r w:rsidR="00082F30" w:rsidRPr="005E0C77">
              <w:rPr>
                <w:rFonts w:ascii="Calibri" w:hAnsi="Calibri" w:cs="Calibri"/>
                <w:caps w:val="0"/>
                <w:szCs w:val="20"/>
                <w:lang w:val="es-CO"/>
              </w:rPr>
              <w:t>n:</w:t>
            </w:r>
          </w:p>
        </w:tc>
        <w:tc>
          <w:tcPr>
            <w:tcW w:w="1436" w:type="pct"/>
            <w:shd w:val="clear" w:color="auto" w:fill="auto"/>
            <w:vAlign w:val="center"/>
          </w:tcPr>
          <w:p w14:paraId="38F16223" w14:textId="77777777" w:rsidR="00082F30" w:rsidRPr="005E0C77" w:rsidRDefault="00082F30" w:rsidP="00390A3C">
            <w:pPr>
              <w:pStyle w:val="Ttulo1"/>
              <w:numPr>
                <w:ilvl w:val="0"/>
                <w:numId w:val="0"/>
              </w:numPr>
              <w:spacing w:before="0" w:after="0"/>
              <w:jc w:val="left"/>
              <w:rPr>
                <w:rFonts w:ascii="Calibri" w:hAnsi="Calibri" w:cs="Calibri"/>
                <w:b w:val="0"/>
                <w:szCs w:val="20"/>
                <w:lang w:val="es-CO"/>
              </w:rPr>
            </w:pPr>
          </w:p>
        </w:tc>
        <w:tc>
          <w:tcPr>
            <w:tcW w:w="403" w:type="pct"/>
            <w:shd w:val="clear" w:color="auto" w:fill="auto"/>
            <w:vAlign w:val="center"/>
          </w:tcPr>
          <w:p w14:paraId="1F4EA19F" w14:textId="42D8B942" w:rsidR="00082F30" w:rsidRPr="005E0C77" w:rsidRDefault="005E0C77" w:rsidP="004965DF">
            <w:pPr>
              <w:pStyle w:val="Ttulo1"/>
              <w:numPr>
                <w:ilvl w:val="0"/>
                <w:numId w:val="0"/>
              </w:numPr>
              <w:spacing w:before="0" w:after="0"/>
              <w:rPr>
                <w:rFonts w:ascii="Calibri" w:hAnsi="Calibri" w:cs="Calibri"/>
                <w:caps w:val="0"/>
                <w:szCs w:val="20"/>
                <w:lang w:val="es-CO"/>
              </w:rPr>
            </w:pPr>
            <w:r w:rsidRPr="005E0C77">
              <w:rPr>
                <w:rFonts w:ascii="Calibri" w:hAnsi="Calibri" w:cs="Calibri"/>
                <w:caps w:val="0"/>
                <w:szCs w:val="20"/>
                <w:lang w:val="es-CO"/>
              </w:rPr>
              <w:t>Fecha</w:t>
            </w:r>
            <w:r w:rsidR="00082F30" w:rsidRPr="005E0C77">
              <w:rPr>
                <w:rFonts w:ascii="Calibri" w:hAnsi="Calibri" w:cs="Calibri"/>
                <w:caps w:val="0"/>
                <w:szCs w:val="20"/>
                <w:lang w:val="es-CO"/>
              </w:rPr>
              <w:t>:</w:t>
            </w:r>
          </w:p>
        </w:tc>
        <w:tc>
          <w:tcPr>
            <w:tcW w:w="1900" w:type="pct"/>
            <w:gridSpan w:val="2"/>
            <w:shd w:val="clear" w:color="auto" w:fill="auto"/>
            <w:vAlign w:val="center"/>
          </w:tcPr>
          <w:p w14:paraId="269B207D" w14:textId="77777777" w:rsidR="00082F30" w:rsidRPr="005E0C77" w:rsidRDefault="00082F30" w:rsidP="00082F30">
            <w:pPr>
              <w:pStyle w:val="Ttulo1"/>
              <w:numPr>
                <w:ilvl w:val="0"/>
                <w:numId w:val="0"/>
              </w:numPr>
              <w:spacing w:before="0" w:after="0"/>
              <w:jc w:val="left"/>
              <w:rPr>
                <w:rFonts w:ascii="Calibri" w:hAnsi="Calibri" w:cs="Calibri"/>
                <w:b w:val="0"/>
                <w:szCs w:val="20"/>
                <w:lang w:val="es-CO"/>
              </w:rPr>
            </w:pPr>
          </w:p>
        </w:tc>
      </w:tr>
    </w:tbl>
    <w:p w14:paraId="57E0DA8C" w14:textId="77777777" w:rsidR="006E4687" w:rsidRPr="005E0C77" w:rsidRDefault="006E4687" w:rsidP="00190244">
      <w:pPr>
        <w:rPr>
          <w:rFonts w:ascii="Calibri" w:hAnsi="Calibri" w:cs="Calibri"/>
          <w:szCs w:val="20"/>
          <w:lang w:val="es-CO"/>
        </w:rPr>
      </w:pPr>
    </w:p>
    <w:tbl>
      <w:tblPr>
        <w:tblW w:w="5000" w:type="pct"/>
        <w:jc w:val="center"/>
        <w:tblBorders>
          <w:top w:val="single" w:sz="4" w:space="0" w:color="DA291C"/>
          <w:left w:val="single" w:sz="4" w:space="0" w:color="DA291C"/>
          <w:bottom w:val="single" w:sz="4" w:space="0" w:color="DA291C"/>
          <w:right w:val="single" w:sz="4" w:space="0" w:color="DA291C"/>
          <w:insideH w:val="single" w:sz="4" w:space="0" w:color="DA291C"/>
          <w:insideV w:val="single" w:sz="4" w:space="0" w:color="DA291C"/>
        </w:tblBorders>
        <w:tblLook w:val="01E0" w:firstRow="1" w:lastRow="1" w:firstColumn="1" w:lastColumn="1" w:noHBand="0" w:noVBand="0"/>
      </w:tblPr>
      <w:tblGrid>
        <w:gridCol w:w="9962"/>
      </w:tblGrid>
      <w:tr w:rsidR="006E4687" w:rsidRPr="005E0C77" w14:paraId="2494799D" w14:textId="77777777" w:rsidTr="00876277">
        <w:trPr>
          <w:trHeight w:val="332"/>
          <w:jc w:val="center"/>
        </w:trPr>
        <w:tc>
          <w:tcPr>
            <w:tcW w:w="5000" w:type="pct"/>
            <w:shd w:val="clear" w:color="auto" w:fill="DA291C"/>
            <w:vAlign w:val="center"/>
          </w:tcPr>
          <w:p w14:paraId="682D153B" w14:textId="77777777" w:rsidR="006E4687" w:rsidRPr="005E0C77" w:rsidRDefault="00C32131" w:rsidP="000C7A17">
            <w:pPr>
              <w:jc w:val="center"/>
              <w:rPr>
                <w:rFonts w:ascii="Calibri" w:hAnsi="Calibri" w:cs="Calibri"/>
                <w:b/>
                <w:color w:val="FFFFFF"/>
                <w:szCs w:val="20"/>
                <w:lang w:val="es-CO"/>
              </w:rPr>
            </w:pPr>
            <w:bookmarkStart w:id="0" w:name="_Hlk111622032"/>
            <w:r w:rsidRPr="005E0C77">
              <w:rPr>
                <w:rFonts w:ascii="Calibri" w:hAnsi="Calibri" w:cs="Calibri"/>
                <w:b/>
                <w:color w:val="FFFFFF"/>
                <w:szCs w:val="20"/>
                <w:lang w:val="es-CO"/>
              </w:rPr>
              <w:t>Objetivo General</w:t>
            </w:r>
          </w:p>
        </w:tc>
      </w:tr>
      <w:tr w:rsidR="00392915" w:rsidRPr="005E0C77" w14:paraId="25F30C78" w14:textId="77777777" w:rsidTr="00392915">
        <w:trPr>
          <w:trHeight w:val="372"/>
          <w:jc w:val="center"/>
        </w:trPr>
        <w:tc>
          <w:tcPr>
            <w:tcW w:w="5000" w:type="pct"/>
            <w:vAlign w:val="center"/>
          </w:tcPr>
          <w:p w14:paraId="6F0A3534" w14:textId="77777777" w:rsidR="00683C15" w:rsidRPr="005E0C77" w:rsidRDefault="00683C15" w:rsidP="006F1CB5">
            <w:pPr>
              <w:jc w:val="left"/>
              <w:rPr>
                <w:rFonts w:ascii="Calibri" w:hAnsi="Calibri" w:cs="Calibri"/>
                <w:szCs w:val="20"/>
                <w:lang w:val="es-CO"/>
              </w:rPr>
            </w:pPr>
          </w:p>
          <w:p w14:paraId="75A7FC6E" w14:textId="77777777" w:rsidR="00C32131" w:rsidRPr="005E0C77" w:rsidRDefault="00C32131" w:rsidP="006F1CB5">
            <w:pPr>
              <w:jc w:val="left"/>
              <w:rPr>
                <w:rFonts w:ascii="Calibri" w:hAnsi="Calibri" w:cs="Calibri"/>
                <w:szCs w:val="20"/>
                <w:lang w:val="es-CO"/>
              </w:rPr>
            </w:pPr>
          </w:p>
          <w:p w14:paraId="488C0192" w14:textId="7BADE323" w:rsidR="00C32131" w:rsidRPr="005E0C77" w:rsidRDefault="00B90D14" w:rsidP="006F1CB5">
            <w:pPr>
              <w:jc w:val="left"/>
              <w:rPr>
                <w:rFonts w:ascii="Calibri" w:hAnsi="Calibri" w:cs="Calibri"/>
                <w:szCs w:val="20"/>
                <w:lang w:val="es-CO"/>
              </w:rPr>
            </w:pPr>
            <w:r>
              <w:t>Responsable de una función de gestión administrativa de ingeniería que dirige equipos multidisciplinarios dentro de un proyecto específico o una cartera de proyectos más pequeños.</w:t>
            </w:r>
          </w:p>
          <w:p w14:paraId="3E251063" w14:textId="77777777" w:rsidR="00C32131" w:rsidRPr="005E0C77" w:rsidRDefault="00C32131" w:rsidP="006F1CB5">
            <w:pPr>
              <w:jc w:val="left"/>
              <w:rPr>
                <w:rFonts w:ascii="Calibri" w:hAnsi="Calibri" w:cs="Calibri"/>
                <w:szCs w:val="20"/>
                <w:lang w:val="es-CO"/>
              </w:rPr>
            </w:pPr>
          </w:p>
          <w:p w14:paraId="2EF27158" w14:textId="77777777" w:rsidR="00C32131" w:rsidRPr="005E0C77" w:rsidRDefault="00C32131" w:rsidP="006F1CB5">
            <w:pPr>
              <w:jc w:val="left"/>
              <w:rPr>
                <w:rFonts w:ascii="Calibri" w:hAnsi="Calibri" w:cs="Calibri"/>
                <w:szCs w:val="20"/>
                <w:lang w:val="es-CO"/>
              </w:rPr>
            </w:pPr>
          </w:p>
        </w:tc>
      </w:tr>
      <w:bookmarkEnd w:id="0"/>
      <w:tr w:rsidR="00683C15" w:rsidRPr="005E0C77" w14:paraId="3704337E" w14:textId="77777777" w:rsidTr="006847C5">
        <w:trPr>
          <w:trHeight w:val="332"/>
          <w:jc w:val="center"/>
        </w:trPr>
        <w:tc>
          <w:tcPr>
            <w:tcW w:w="5000" w:type="pct"/>
            <w:shd w:val="clear" w:color="auto" w:fill="DA291C"/>
            <w:vAlign w:val="center"/>
          </w:tcPr>
          <w:p w14:paraId="783226B7" w14:textId="77777777" w:rsidR="00683C15" w:rsidRPr="005E0C77" w:rsidRDefault="00C32131" w:rsidP="006847C5">
            <w:pPr>
              <w:jc w:val="center"/>
              <w:rPr>
                <w:rFonts w:ascii="Calibri" w:hAnsi="Calibri" w:cs="Calibri"/>
                <w:b/>
                <w:color w:val="FFFFFF"/>
                <w:szCs w:val="20"/>
                <w:lang w:val="es-CO"/>
              </w:rPr>
            </w:pPr>
            <w:r w:rsidRPr="005E0C77">
              <w:rPr>
                <w:rFonts w:ascii="Calibri" w:hAnsi="Calibri" w:cs="Calibri"/>
                <w:b/>
                <w:color w:val="FFFFFF"/>
                <w:szCs w:val="20"/>
                <w:lang w:val="es-CO"/>
              </w:rPr>
              <w:t>Principales Responsabilidades</w:t>
            </w:r>
          </w:p>
        </w:tc>
      </w:tr>
      <w:tr w:rsidR="00683C15" w:rsidRPr="005E0C77" w14:paraId="660DCDFA" w14:textId="77777777" w:rsidTr="006847C5">
        <w:trPr>
          <w:trHeight w:val="372"/>
          <w:jc w:val="center"/>
        </w:trPr>
        <w:tc>
          <w:tcPr>
            <w:tcW w:w="5000" w:type="pct"/>
            <w:vAlign w:val="center"/>
          </w:tcPr>
          <w:p w14:paraId="373829BD" w14:textId="77777777" w:rsidR="00632BC1" w:rsidRPr="005E0C77" w:rsidRDefault="00632BC1" w:rsidP="00C32131">
            <w:pPr>
              <w:jc w:val="left"/>
              <w:rPr>
                <w:rFonts w:ascii="Calibri" w:hAnsi="Calibri" w:cs="Calibri"/>
                <w:szCs w:val="20"/>
                <w:lang w:val="es-CO"/>
              </w:rPr>
            </w:pPr>
          </w:p>
          <w:p w14:paraId="00A5FDA6" w14:textId="77777777" w:rsidR="00C32131" w:rsidRPr="005E0C77" w:rsidRDefault="00C32131" w:rsidP="00C32131">
            <w:pPr>
              <w:jc w:val="left"/>
              <w:rPr>
                <w:rFonts w:ascii="Calibri" w:hAnsi="Calibri" w:cs="Calibri"/>
                <w:szCs w:val="20"/>
                <w:lang w:val="es-CO"/>
              </w:rPr>
            </w:pPr>
          </w:p>
          <w:p w14:paraId="7B006F71" w14:textId="77777777" w:rsidR="00C32131" w:rsidRPr="005E0C77" w:rsidRDefault="00C32131" w:rsidP="00C32131">
            <w:pPr>
              <w:jc w:val="left"/>
              <w:rPr>
                <w:rFonts w:ascii="Calibri" w:hAnsi="Calibri" w:cs="Calibri"/>
                <w:szCs w:val="20"/>
                <w:lang w:val="es-CO"/>
              </w:rPr>
            </w:pPr>
          </w:p>
          <w:p w14:paraId="5AC02D59" w14:textId="77777777" w:rsidR="00C32131" w:rsidRPr="005E0C77" w:rsidRDefault="00C32131" w:rsidP="00C32131">
            <w:pPr>
              <w:jc w:val="left"/>
              <w:rPr>
                <w:rFonts w:ascii="Calibri" w:hAnsi="Calibri" w:cs="Calibri"/>
                <w:szCs w:val="20"/>
                <w:lang w:val="es-CO"/>
              </w:rPr>
            </w:pPr>
          </w:p>
          <w:p w14:paraId="199898E9" w14:textId="352A874B" w:rsidR="00C32131" w:rsidRPr="005E0C77" w:rsidRDefault="00B90D14" w:rsidP="00C32131">
            <w:pPr>
              <w:jc w:val="left"/>
              <w:rPr>
                <w:rFonts w:ascii="Calibri" w:hAnsi="Calibri" w:cs="Calibri"/>
                <w:szCs w:val="20"/>
                <w:lang w:val="es-CO"/>
              </w:rPr>
            </w:pPr>
            <w:r>
              <w:t>Tiene una sólida comprensión del trabajo interdisciplinario, las interfaces y la secuenciación. Bien versado en la configuración de proyectos, la institución de procesos de trabajo, el seguimiento de un equipo, la ejecución y el cierre. Experto en estimar costos de proyectos y redactar contenido de propuestas. Experto en presupuestos y control de costes.</w:t>
            </w:r>
          </w:p>
          <w:p w14:paraId="0E2ED380" w14:textId="77777777" w:rsidR="00C32131" w:rsidRPr="005E0C77" w:rsidRDefault="00C32131" w:rsidP="00C32131">
            <w:pPr>
              <w:jc w:val="left"/>
              <w:rPr>
                <w:rFonts w:ascii="Calibri" w:hAnsi="Calibri" w:cs="Calibri"/>
                <w:szCs w:val="20"/>
                <w:lang w:val="es-CO"/>
              </w:rPr>
            </w:pPr>
          </w:p>
          <w:p w14:paraId="35749976" w14:textId="77777777" w:rsidR="00C32131" w:rsidRPr="005E0C77" w:rsidRDefault="00C32131" w:rsidP="00C32131">
            <w:pPr>
              <w:jc w:val="left"/>
              <w:rPr>
                <w:rFonts w:ascii="Calibri" w:hAnsi="Calibri" w:cs="Calibri"/>
                <w:szCs w:val="20"/>
                <w:lang w:val="es-CO"/>
              </w:rPr>
            </w:pPr>
          </w:p>
          <w:p w14:paraId="5530140A" w14:textId="77777777" w:rsidR="00C32131" w:rsidRPr="005E0C77" w:rsidRDefault="00C32131" w:rsidP="00C32131">
            <w:pPr>
              <w:jc w:val="left"/>
              <w:rPr>
                <w:rFonts w:ascii="Calibri" w:hAnsi="Calibri" w:cs="Calibri"/>
                <w:szCs w:val="20"/>
                <w:lang w:val="es-CO"/>
              </w:rPr>
            </w:pPr>
          </w:p>
          <w:p w14:paraId="307DAB1C" w14:textId="77777777" w:rsidR="00C32131" w:rsidRPr="005E0C77" w:rsidRDefault="00C32131" w:rsidP="00C32131">
            <w:pPr>
              <w:jc w:val="left"/>
              <w:rPr>
                <w:rFonts w:ascii="Calibri" w:hAnsi="Calibri" w:cs="Calibri"/>
                <w:szCs w:val="20"/>
                <w:lang w:val="es-CO"/>
              </w:rPr>
            </w:pPr>
          </w:p>
          <w:p w14:paraId="601A2517" w14:textId="77777777" w:rsidR="00C32131" w:rsidRPr="005E0C77" w:rsidRDefault="00C32131" w:rsidP="00C32131">
            <w:pPr>
              <w:jc w:val="left"/>
              <w:rPr>
                <w:rFonts w:ascii="Calibri" w:hAnsi="Calibri" w:cs="Calibri"/>
                <w:szCs w:val="20"/>
                <w:lang w:val="es-CO"/>
              </w:rPr>
            </w:pPr>
          </w:p>
        </w:tc>
      </w:tr>
    </w:tbl>
    <w:p w14:paraId="3AA3DBDE" w14:textId="77777777" w:rsidR="00683C15" w:rsidRPr="005E0C77" w:rsidRDefault="00683C15" w:rsidP="00190244">
      <w:pPr>
        <w:rPr>
          <w:rFonts w:ascii="Calibri" w:hAnsi="Calibri" w:cs="Calibri"/>
          <w:szCs w:val="20"/>
          <w:lang w:val="es-CO"/>
        </w:rPr>
      </w:pPr>
    </w:p>
    <w:p w14:paraId="3B36AAA4" w14:textId="77777777" w:rsidR="00683C15" w:rsidRPr="005E0C77" w:rsidRDefault="00683C15" w:rsidP="00190244">
      <w:pPr>
        <w:rPr>
          <w:rFonts w:ascii="Calibri" w:hAnsi="Calibri" w:cs="Calibri"/>
          <w:szCs w:val="20"/>
          <w:lang w:val="es-CO"/>
        </w:rPr>
      </w:pPr>
    </w:p>
    <w:tbl>
      <w:tblPr>
        <w:tblW w:w="5000" w:type="pct"/>
        <w:jc w:val="center"/>
        <w:tblBorders>
          <w:top w:val="single" w:sz="4" w:space="0" w:color="DA291C"/>
          <w:left w:val="single" w:sz="4" w:space="0" w:color="DA291C"/>
          <w:bottom w:val="single" w:sz="4" w:space="0" w:color="DA291C"/>
          <w:right w:val="single" w:sz="4" w:space="0" w:color="DA291C"/>
          <w:insideH w:val="single" w:sz="4" w:space="0" w:color="DA291C"/>
          <w:insideV w:val="single" w:sz="4" w:space="0" w:color="DA291C"/>
        </w:tblBorders>
        <w:tblLook w:val="01E0" w:firstRow="1" w:lastRow="1" w:firstColumn="1" w:lastColumn="1" w:noHBand="0" w:noVBand="0"/>
      </w:tblPr>
      <w:tblGrid>
        <w:gridCol w:w="3977"/>
        <w:gridCol w:w="5985"/>
      </w:tblGrid>
      <w:tr w:rsidR="004965DF" w:rsidRPr="005E0C77" w14:paraId="34A7552D" w14:textId="77777777" w:rsidTr="006847C5">
        <w:trPr>
          <w:trHeight w:val="332"/>
          <w:jc w:val="center"/>
        </w:trPr>
        <w:tc>
          <w:tcPr>
            <w:tcW w:w="5000" w:type="pct"/>
            <w:gridSpan w:val="2"/>
            <w:shd w:val="clear" w:color="auto" w:fill="DA291C"/>
            <w:vAlign w:val="center"/>
          </w:tcPr>
          <w:p w14:paraId="3B3D2AFF" w14:textId="77777777" w:rsidR="004965DF" w:rsidRPr="005E0C77" w:rsidRDefault="00C32131" w:rsidP="006847C5">
            <w:pPr>
              <w:jc w:val="center"/>
              <w:rPr>
                <w:rFonts w:ascii="Calibri" w:hAnsi="Calibri" w:cs="Calibri"/>
                <w:b/>
                <w:color w:val="FFFFFF"/>
                <w:szCs w:val="20"/>
                <w:lang w:val="es-CO"/>
              </w:rPr>
            </w:pPr>
            <w:r w:rsidRPr="005E0C77">
              <w:rPr>
                <w:rFonts w:ascii="Calibri" w:hAnsi="Calibri" w:cs="Calibri"/>
                <w:b/>
                <w:color w:val="FFFFFF"/>
                <w:szCs w:val="20"/>
                <w:lang w:val="es-CO"/>
              </w:rPr>
              <w:t>Impacto de la Posición</w:t>
            </w:r>
          </w:p>
        </w:tc>
      </w:tr>
      <w:tr w:rsidR="004965DF" w:rsidRPr="005E0C77" w14:paraId="3F2A6F48" w14:textId="77777777" w:rsidTr="006A5BF0">
        <w:trPr>
          <w:trHeight w:val="733"/>
          <w:jc w:val="center"/>
        </w:trPr>
        <w:tc>
          <w:tcPr>
            <w:tcW w:w="1996" w:type="pct"/>
            <w:vAlign w:val="center"/>
          </w:tcPr>
          <w:p w14:paraId="127B5F57" w14:textId="77777777" w:rsidR="004965DF" w:rsidRPr="005E0C77" w:rsidRDefault="00C32131" w:rsidP="006F1CB5">
            <w:pPr>
              <w:jc w:val="left"/>
              <w:rPr>
                <w:rFonts w:ascii="Calibri" w:hAnsi="Calibri" w:cs="Calibri"/>
                <w:szCs w:val="20"/>
                <w:lang w:val="es-CO"/>
              </w:rPr>
            </w:pPr>
            <w:r w:rsidRPr="005E0C77">
              <w:rPr>
                <w:rFonts w:ascii="Calibri" w:hAnsi="Calibri" w:cs="Calibri"/>
                <w:szCs w:val="20"/>
                <w:lang w:val="es-CO"/>
              </w:rPr>
              <w:t>Toma de Decisiones</w:t>
            </w:r>
          </w:p>
        </w:tc>
        <w:tc>
          <w:tcPr>
            <w:tcW w:w="3004" w:type="pct"/>
            <w:vAlign w:val="center"/>
          </w:tcPr>
          <w:p w14:paraId="220544BB" w14:textId="634C5788" w:rsidR="004965DF" w:rsidRPr="005E0C77" w:rsidRDefault="00B90D14" w:rsidP="006A5BF0">
            <w:pPr>
              <w:jc w:val="left"/>
              <w:rPr>
                <w:rFonts w:ascii="Calibri" w:hAnsi="Calibri" w:cs="Calibri"/>
                <w:szCs w:val="20"/>
                <w:lang w:val="es-CO"/>
              </w:rPr>
            </w:pPr>
            <w:r>
              <w:t>Como miembro del equipo de gestión de proyectos, las recomendaciones se relacionan con los procesos, los sistemas y la estrategia de ejecución del proyecto. Facultado para tomar las decisiones necesarias para lograr los objetivos de ingeniería en línea con el plan de ejecución y con la aprobación del Project Manager cuando existan desviaciones. Las alternativas al diseño técnico normalmente se incluyen dentro de las disciplinas para garantizar la conformidad con los principios de ingeniería estándar y la política de la empresa. Respalda los cambios de ingeniería propuestos antes de enviarlos al gerente de proyecto/cliente.</w:t>
            </w:r>
          </w:p>
        </w:tc>
      </w:tr>
      <w:tr w:rsidR="004965DF" w:rsidRPr="005E0C77" w14:paraId="237A3BB9" w14:textId="77777777" w:rsidTr="006A5BF0">
        <w:trPr>
          <w:trHeight w:val="698"/>
          <w:jc w:val="center"/>
        </w:trPr>
        <w:tc>
          <w:tcPr>
            <w:tcW w:w="1996" w:type="pct"/>
            <w:vAlign w:val="center"/>
          </w:tcPr>
          <w:p w14:paraId="59FC0395" w14:textId="77777777" w:rsidR="004965DF" w:rsidRPr="005E0C77" w:rsidRDefault="00C32131" w:rsidP="006847C5">
            <w:pPr>
              <w:pStyle w:val="Default"/>
              <w:jc w:val="both"/>
              <w:rPr>
                <w:rFonts w:ascii="Calibri" w:hAnsi="Calibri" w:cs="Calibri"/>
                <w:bCs/>
                <w:color w:val="auto"/>
                <w:kern w:val="32"/>
                <w:sz w:val="20"/>
                <w:szCs w:val="20"/>
                <w:lang w:val="es-CO"/>
              </w:rPr>
            </w:pPr>
            <w:r w:rsidRPr="005E0C77">
              <w:rPr>
                <w:rFonts w:ascii="Calibri" w:hAnsi="Calibri" w:cs="Calibri"/>
                <w:bCs/>
                <w:color w:val="auto"/>
                <w:kern w:val="32"/>
                <w:sz w:val="20"/>
                <w:szCs w:val="20"/>
                <w:lang w:val="es-CO"/>
              </w:rPr>
              <w:t>Nivel de Supervisión Requerida</w:t>
            </w:r>
          </w:p>
        </w:tc>
        <w:tc>
          <w:tcPr>
            <w:tcW w:w="3004" w:type="pct"/>
            <w:vAlign w:val="center"/>
          </w:tcPr>
          <w:p w14:paraId="34225095" w14:textId="2626663C" w:rsidR="004965DF" w:rsidRPr="005E0C77" w:rsidRDefault="00B90D14" w:rsidP="00A95615">
            <w:pPr>
              <w:pStyle w:val="NormalWeb"/>
              <w:shd w:val="clear" w:color="auto" w:fill="FFFFFF"/>
              <w:spacing w:before="0" w:beforeAutospacing="0" w:after="0" w:afterAutospacing="0"/>
              <w:rPr>
                <w:rFonts w:ascii="Calibri" w:hAnsi="Calibri" w:cs="Calibri"/>
                <w:sz w:val="20"/>
                <w:szCs w:val="20"/>
                <w:lang w:val="es-CO"/>
              </w:rPr>
            </w:pPr>
            <w:r>
              <w:t>Opera con amplia autoridad gerencial, recibiendo mínima orientación técnica y control.</w:t>
            </w:r>
          </w:p>
        </w:tc>
      </w:tr>
      <w:tr w:rsidR="006F1CB5" w:rsidRPr="005E0C77" w14:paraId="5870CB5C" w14:textId="77777777" w:rsidTr="006A5BF0">
        <w:trPr>
          <w:trHeight w:val="697"/>
          <w:jc w:val="center"/>
        </w:trPr>
        <w:tc>
          <w:tcPr>
            <w:tcW w:w="1996" w:type="pct"/>
            <w:vAlign w:val="center"/>
          </w:tcPr>
          <w:p w14:paraId="2351E8A6" w14:textId="77777777" w:rsidR="006F1CB5" w:rsidRPr="005E0C77" w:rsidRDefault="00C32131" w:rsidP="006847C5">
            <w:pPr>
              <w:pStyle w:val="Default"/>
              <w:jc w:val="both"/>
              <w:rPr>
                <w:rFonts w:ascii="Calibri" w:hAnsi="Calibri" w:cs="Calibri"/>
                <w:bCs/>
                <w:color w:val="auto"/>
                <w:kern w:val="32"/>
                <w:sz w:val="20"/>
                <w:szCs w:val="20"/>
                <w:lang w:val="es-CO"/>
              </w:rPr>
            </w:pPr>
            <w:r w:rsidRPr="005E0C77">
              <w:rPr>
                <w:rFonts w:ascii="Calibri" w:hAnsi="Calibri" w:cs="Calibri"/>
                <w:bCs/>
                <w:color w:val="auto"/>
                <w:kern w:val="32"/>
                <w:sz w:val="20"/>
                <w:szCs w:val="20"/>
                <w:lang w:val="es-CO"/>
              </w:rPr>
              <w:t xml:space="preserve">Autoridad en Supervisión </w:t>
            </w:r>
          </w:p>
        </w:tc>
        <w:tc>
          <w:tcPr>
            <w:tcW w:w="3004" w:type="pct"/>
            <w:vAlign w:val="center"/>
          </w:tcPr>
          <w:p w14:paraId="1856E3E0" w14:textId="14CF0549" w:rsidR="006F1CB5" w:rsidRPr="005E0C77" w:rsidRDefault="00B90D14" w:rsidP="00A95615">
            <w:pPr>
              <w:pStyle w:val="NormalWeb"/>
              <w:shd w:val="clear" w:color="auto" w:fill="FFFFFF"/>
              <w:spacing w:before="0" w:beforeAutospacing="0" w:after="0" w:afterAutospacing="0"/>
              <w:rPr>
                <w:rFonts w:ascii="Calibri" w:hAnsi="Calibri" w:cs="Calibri"/>
                <w:sz w:val="20"/>
                <w:szCs w:val="20"/>
                <w:lang w:val="es-CO"/>
              </w:rPr>
            </w:pPr>
            <w:r>
              <w:t>Ingenieros líderes interdisciplinarios y diseñadores líderes en el proyecto.</w:t>
            </w:r>
          </w:p>
        </w:tc>
      </w:tr>
      <w:tr w:rsidR="00475379" w:rsidRPr="005E0C77" w14:paraId="5A8610D4" w14:textId="77777777" w:rsidTr="006A5BF0">
        <w:trPr>
          <w:trHeight w:val="693"/>
          <w:jc w:val="center"/>
        </w:trPr>
        <w:tc>
          <w:tcPr>
            <w:tcW w:w="1996" w:type="pct"/>
            <w:vAlign w:val="center"/>
          </w:tcPr>
          <w:p w14:paraId="7A367118" w14:textId="77777777" w:rsidR="00475379" w:rsidRPr="005E0C77" w:rsidRDefault="00F9585C" w:rsidP="006847C5">
            <w:pPr>
              <w:pStyle w:val="Default"/>
              <w:jc w:val="both"/>
              <w:rPr>
                <w:rFonts w:ascii="Calibri" w:hAnsi="Calibri" w:cs="Calibri"/>
                <w:bCs/>
                <w:color w:val="auto"/>
                <w:kern w:val="32"/>
                <w:sz w:val="20"/>
                <w:szCs w:val="20"/>
                <w:lang w:val="es-CO"/>
              </w:rPr>
            </w:pPr>
            <w:r w:rsidRPr="005E0C77">
              <w:rPr>
                <w:rFonts w:ascii="Calibri" w:hAnsi="Calibri" w:cs="Calibri"/>
                <w:bCs/>
                <w:color w:val="auto"/>
                <w:kern w:val="32"/>
                <w:sz w:val="20"/>
                <w:szCs w:val="20"/>
                <w:lang w:val="es-CO"/>
              </w:rPr>
              <w:t>Com</w:t>
            </w:r>
            <w:r w:rsidR="00C32131" w:rsidRPr="005E0C77">
              <w:rPr>
                <w:rFonts w:ascii="Calibri" w:hAnsi="Calibri" w:cs="Calibri"/>
                <w:bCs/>
                <w:color w:val="auto"/>
                <w:kern w:val="32"/>
                <w:sz w:val="20"/>
                <w:szCs w:val="20"/>
                <w:lang w:val="es-CO"/>
              </w:rPr>
              <w:t>unicación</w:t>
            </w:r>
          </w:p>
        </w:tc>
        <w:tc>
          <w:tcPr>
            <w:tcW w:w="3004" w:type="pct"/>
            <w:vAlign w:val="center"/>
          </w:tcPr>
          <w:p w14:paraId="159D9C68" w14:textId="1392E7A2" w:rsidR="00B875A2" w:rsidRPr="005E0C77" w:rsidRDefault="00BA5BCD" w:rsidP="00BA5BCD">
            <w:pPr>
              <w:pStyle w:val="NormalWeb"/>
              <w:shd w:val="clear" w:color="auto" w:fill="FFFFFF"/>
              <w:spacing w:before="0" w:beforeAutospacing="0" w:after="0" w:afterAutospacing="0"/>
              <w:rPr>
                <w:rFonts w:ascii="Calibri" w:hAnsi="Calibri" w:cs="Calibri"/>
                <w:sz w:val="20"/>
                <w:szCs w:val="20"/>
                <w:lang w:val="es-CO"/>
              </w:rPr>
            </w:pPr>
            <w:r>
              <w:t>Comunique y presente de manera efectiva propuestas e informes complejos a la gerencia senior o ejecutiva. Estilo de gestión participativa con un enfoque de equipo cooperativo. En el nivel más alto, las habilidades de liderazgo en entornos multiculturales/nacionales son típicas</w:t>
            </w:r>
          </w:p>
        </w:tc>
      </w:tr>
      <w:tr w:rsidR="00475379" w:rsidRPr="005E0C77" w14:paraId="3D7FE082" w14:textId="77777777" w:rsidTr="00F4482E">
        <w:trPr>
          <w:trHeight w:val="359"/>
          <w:jc w:val="center"/>
        </w:trPr>
        <w:tc>
          <w:tcPr>
            <w:tcW w:w="1996" w:type="pct"/>
            <w:vAlign w:val="center"/>
          </w:tcPr>
          <w:p w14:paraId="6440870E" w14:textId="77777777" w:rsidR="00475379" w:rsidRPr="005E0C77" w:rsidRDefault="00F9585C" w:rsidP="006847C5">
            <w:pPr>
              <w:pStyle w:val="Default"/>
              <w:jc w:val="both"/>
              <w:rPr>
                <w:rFonts w:ascii="Calibri" w:hAnsi="Calibri" w:cs="Calibri"/>
                <w:bCs/>
                <w:color w:val="auto"/>
                <w:kern w:val="32"/>
                <w:sz w:val="20"/>
                <w:szCs w:val="20"/>
                <w:lang w:val="es-CO"/>
              </w:rPr>
            </w:pPr>
            <w:r w:rsidRPr="005E0C77">
              <w:rPr>
                <w:rFonts w:ascii="Calibri" w:hAnsi="Calibri" w:cs="Calibri"/>
                <w:bCs/>
                <w:color w:val="auto"/>
                <w:kern w:val="32"/>
                <w:sz w:val="20"/>
                <w:szCs w:val="20"/>
                <w:lang w:val="es-CO"/>
              </w:rPr>
              <w:t>S</w:t>
            </w:r>
            <w:r w:rsidR="00C32131" w:rsidRPr="005E0C77">
              <w:rPr>
                <w:rFonts w:ascii="Calibri" w:hAnsi="Calibri" w:cs="Calibri"/>
                <w:bCs/>
                <w:color w:val="auto"/>
                <w:kern w:val="32"/>
                <w:sz w:val="20"/>
                <w:szCs w:val="20"/>
                <w:lang w:val="es-CO"/>
              </w:rPr>
              <w:t>istemas</w:t>
            </w:r>
            <w:r w:rsidRPr="005E0C77">
              <w:rPr>
                <w:rFonts w:ascii="Calibri" w:hAnsi="Calibri" w:cs="Calibri"/>
                <w:bCs/>
                <w:color w:val="auto"/>
                <w:kern w:val="32"/>
                <w:sz w:val="20"/>
                <w:szCs w:val="20"/>
                <w:lang w:val="es-CO"/>
              </w:rPr>
              <w:t>, Proces</w:t>
            </w:r>
            <w:r w:rsidR="00C32131" w:rsidRPr="005E0C77">
              <w:rPr>
                <w:rFonts w:ascii="Calibri" w:hAnsi="Calibri" w:cs="Calibri"/>
                <w:bCs/>
                <w:color w:val="auto"/>
                <w:kern w:val="32"/>
                <w:sz w:val="20"/>
                <w:szCs w:val="20"/>
                <w:lang w:val="es-CO"/>
              </w:rPr>
              <w:t>o</w:t>
            </w:r>
            <w:r w:rsidRPr="005E0C77">
              <w:rPr>
                <w:rFonts w:ascii="Calibri" w:hAnsi="Calibri" w:cs="Calibri"/>
                <w:bCs/>
                <w:color w:val="auto"/>
                <w:kern w:val="32"/>
                <w:sz w:val="20"/>
                <w:szCs w:val="20"/>
                <w:lang w:val="es-CO"/>
              </w:rPr>
              <w:t xml:space="preserve">s </w:t>
            </w:r>
            <w:r w:rsidR="00C32131" w:rsidRPr="005E0C77">
              <w:rPr>
                <w:rFonts w:ascii="Calibri" w:hAnsi="Calibri" w:cs="Calibri"/>
                <w:bCs/>
                <w:color w:val="auto"/>
                <w:kern w:val="32"/>
                <w:sz w:val="20"/>
                <w:szCs w:val="20"/>
                <w:lang w:val="es-CO"/>
              </w:rPr>
              <w:t>y</w:t>
            </w:r>
            <w:r w:rsidRPr="005E0C77">
              <w:rPr>
                <w:rFonts w:ascii="Calibri" w:hAnsi="Calibri" w:cs="Calibri"/>
                <w:bCs/>
                <w:color w:val="auto"/>
                <w:kern w:val="32"/>
                <w:sz w:val="20"/>
                <w:szCs w:val="20"/>
                <w:lang w:val="es-CO"/>
              </w:rPr>
              <w:t xml:space="preserve"> </w:t>
            </w:r>
            <w:r w:rsidR="00C32131" w:rsidRPr="005E0C77">
              <w:rPr>
                <w:rFonts w:ascii="Calibri" w:hAnsi="Calibri" w:cs="Calibri"/>
                <w:bCs/>
                <w:color w:val="auto"/>
                <w:kern w:val="32"/>
                <w:sz w:val="20"/>
                <w:szCs w:val="20"/>
                <w:lang w:val="es-CO"/>
              </w:rPr>
              <w:t>herramientas</w:t>
            </w:r>
          </w:p>
        </w:tc>
        <w:tc>
          <w:tcPr>
            <w:tcW w:w="3004" w:type="pct"/>
            <w:vAlign w:val="center"/>
          </w:tcPr>
          <w:p w14:paraId="777EEC88" w14:textId="6C8D56A7" w:rsidR="00D53901" w:rsidRPr="005E0C77" w:rsidRDefault="00BA5BCD" w:rsidP="00BA5BCD">
            <w:pPr>
              <w:pStyle w:val="NormalWeb"/>
              <w:shd w:val="clear" w:color="auto" w:fill="FFFFFF"/>
              <w:spacing w:before="0" w:beforeAutospacing="0" w:after="0" w:afterAutospacing="0"/>
              <w:rPr>
                <w:rFonts w:ascii="Calibri" w:hAnsi="Calibri" w:cs="Calibri"/>
                <w:sz w:val="20"/>
                <w:szCs w:val="20"/>
                <w:lang w:val="es-CO"/>
              </w:rPr>
            </w:pPr>
            <w:r>
              <w:t>Competente en Microsoft Outlook, Word, Excel, Teams y PowerPoint. Puede organizar información de muchas fuentes y retenerla según el formato y las políticas prescritos. Tiene conciencia funcional de las herramientas interdisciplinarias. Experiencia en coordinar el establecimiento/uso de herramientas integradas y brindar los beneficios de la ingeniería centrada en datos.</w:t>
            </w:r>
          </w:p>
          <w:p w14:paraId="1A8A0F76" w14:textId="1EEA0CA2" w:rsidR="00BA5BCD" w:rsidRPr="005E0C77" w:rsidRDefault="00BA5BCD" w:rsidP="00BA5BCD">
            <w:pPr>
              <w:pStyle w:val="NormalWeb"/>
              <w:shd w:val="clear" w:color="auto" w:fill="FFFFFF"/>
              <w:spacing w:before="0" w:beforeAutospacing="0" w:after="0" w:afterAutospacing="0"/>
              <w:rPr>
                <w:rFonts w:ascii="Calibri" w:hAnsi="Calibri" w:cs="Calibri"/>
                <w:sz w:val="20"/>
                <w:szCs w:val="20"/>
                <w:lang w:val="es-CO"/>
              </w:rPr>
            </w:pPr>
            <w:r>
              <w:t>Competente en Microsoft Access y Visio. Capaz de tocar el tipo.</w:t>
            </w:r>
          </w:p>
        </w:tc>
      </w:tr>
      <w:tr w:rsidR="00914F11" w:rsidRPr="005E0C77" w14:paraId="4B4BD4AE" w14:textId="77777777" w:rsidTr="006A5BF0">
        <w:trPr>
          <w:trHeight w:val="703"/>
          <w:jc w:val="center"/>
        </w:trPr>
        <w:tc>
          <w:tcPr>
            <w:tcW w:w="1996" w:type="pct"/>
            <w:vAlign w:val="center"/>
          </w:tcPr>
          <w:p w14:paraId="6DD4AF5E" w14:textId="77777777" w:rsidR="00914F11" w:rsidRPr="005E0C77" w:rsidRDefault="00C32131" w:rsidP="006847C5">
            <w:pPr>
              <w:pStyle w:val="Default"/>
              <w:jc w:val="both"/>
              <w:rPr>
                <w:rFonts w:ascii="Calibri" w:hAnsi="Calibri" w:cs="Calibri"/>
                <w:bCs/>
                <w:color w:val="auto"/>
                <w:kern w:val="32"/>
                <w:sz w:val="20"/>
                <w:szCs w:val="20"/>
                <w:lang w:val="es-CO"/>
              </w:rPr>
            </w:pPr>
            <w:r w:rsidRPr="005E0C77">
              <w:rPr>
                <w:rFonts w:ascii="Calibri" w:hAnsi="Calibri" w:cs="Calibri"/>
                <w:bCs/>
                <w:color w:val="auto"/>
                <w:kern w:val="32"/>
                <w:sz w:val="20"/>
                <w:szCs w:val="20"/>
                <w:lang w:val="es-CO"/>
              </w:rPr>
              <w:t>Comportamientos</w:t>
            </w:r>
          </w:p>
        </w:tc>
        <w:tc>
          <w:tcPr>
            <w:tcW w:w="3004" w:type="pct"/>
            <w:vAlign w:val="center"/>
          </w:tcPr>
          <w:p w14:paraId="1358A8AE" w14:textId="115E887E" w:rsidR="00632BC1" w:rsidRPr="005E0C77" w:rsidRDefault="00744013" w:rsidP="00744013">
            <w:pPr>
              <w:pStyle w:val="NormalWeb"/>
              <w:shd w:val="clear" w:color="auto" w:fill="FFFFFF"/>
              <w:spacing w:before="0" w:beforeAutospacing="0" w:after="0" w:afterAutospacing="0"/>
              <w:rPr>
                <w:rFonts w:ascii="Calibri" w:hAnsi="Calibri" w:cs="Calibri"/>
                <w:sz w:val="20"/>
                <w:szCs w:val="20"/>
                <w:lang w:val="es-CO"/>
              </w:rPr>
            </w:pPr>
            <w:r>
              <w:t>Interpersonal: Construye relaciones comerciales apropiadas, constructivas y efectivas en toda la organización; usa la diplomacia y el tacto; es accesible; se comunica con claridad, precisión y coherencia tanto verbalmente como por escrito. Emplea los principios de la escucha activa y fomenta la retroalimentación de los demás.</w:t>
              <w:br/>
              <w:t>Trabajo en equipo: disfruta trabajar en un equipo pequeño de alto calibre con alta visibilidad para los principales interesados. Capaz de trabajar y relacionarse con múltiples equipos y partes interesadas, capaz de priorizar las cargas de trabajo y ayudar a otros miembros del equipo a lograr los objetivos del equipo.</w:t>
              <w:br/>
              <w:t>Orientación a la acción: logra los resultados establecidos por sí mismo y por los demás, cumple con los plazos, se esfuerza por lograr objetivos ambiciosos y demuestra entusiasmo, persistencia y tenacidad. Divide el trabajo en tareas ejecutables. Se responsabiliza por el trabajo producido y se asegura de que sea "correcto desde la primera vez".</w:t>
              <w:br/>
              <w:t>Capacidad Intelectual: Maneja cómodamente nuevos conceptos y complejidad. Examina los problemas cuidadosa y minuciosamente y comprende sus interdependencias. Puede extraer información e ideas de muchas fuentes y ver la importancia de muchos factores.</w:t>
            </w:r>
          </w:p>
        </w:tc>
      </w:tr>
    </w:tbl>
    <w:p w14:paraId="372AFD44" w14:textId="77777777" w:rsidR="004965DF" w:rsidRPr="005E0C77" w:rsidRDefault="004965DF" w:rsidP="00190244">
      <w:pPr>
        <w:rPr>
          <w:rFonts w:ascii="Calibri" w:hAnsi="Calibri" w:cs="Calibri"/>
          <w:szCs w:val="20"/>
          <w:lang w:val="es-CO"/>
        </w:rPr>
      </w:pPr>
    </w:p>
    <w:tbl>
      <w:tblPr>
        <w:tblW w:w="5000" w:type="pct"/>
        <w:jc w:val="center"/>
        <w:tblBorders>
          <w:top w:val="single" w:sz="4" w:space="0" w:color="DA291C"/>
          <w:left w:val="single" w:sz="4" w:space="0" w:color="DA291C"/>
          <w:bottom w:val="single" w:sz="4" w:space="0" w:color="DA291C"/>
          <w:right w:val="single" w:sz="4" w:space="0" w:color="DA291C"/>
          <w:insideH w:val="single" w:sz="4" w:space="0" w:color="DA291C"/>
          <w:insideV w:val="single" w:sz="4" w:space="0" w:color="DA291C"/>
        </w:tblBorders>
        <w:tblLayout w:type="fixed"/>
        <w:tblLook w:val="01E0" w:firstRow="1" w:lastRow="1" w:firstColumn="1" w:lastColumn="1" w:noHBand="0" w:noVBand="0"/>
      </w:tblPr>
      <w:tblGrid>
        <w:gridCol w:w="1074"/>
        <w:gridCol w:w="197"/>
        <w:gridCol w:w="430"/>
        <w:gridCol w:w="795"/>
        <w:gridCol w:w="86"/>
        <w:gridCol w:w="530"/>
        <w:gridCol w:w="355"/>
        <w:gridCol w:w="524"/>
        <w:gridCol w:w="440"/>
        <w:gridCol w:w="267"/>
        <w:gridCol w:w="701"/>
        <w:gridCol w:w="175"/>
        <w:gridCol w:w="705"/>
        <w:gridCol w:w="604"/>
        <w:gridCol w:w="628"/>
        <w:gridCol w:w="438"/>
        <w:gridCol w:w="1319"/>
        <w:gridCol w:w="94"/>
        <w:gridCol w:w="600"/>
      </w:tblGrid>
      <w:tr w:rsidR="00392915" w:rsidRPr="005E0C77" w14:paraId="2B0AD543" w14:textId="77777777" w:rsidTr="006847C5">
        <w:trPr>
          <w:trHeight w:val="278"/>
          <w:jc w:val="center"/>
        </w:trPr>
        <w:tc>
          <w:tcPr>
            <w:tcW w:w="5000" w:type="pct"/>
            <w:gridSpan w:val="19"/>
            <w:shd w:val="clear" w:color="auto" w:fill="DA291C"/>
            <w:vAlign w:val="center"/>
          </w:tcPr>
          <w:p w14:paraId="0742DC51" w14:textId="77777777" w:rsidR="00392915" w:rsidRPr="005E0C77" w:rsidRDefault="00C32131" w:rsidP="006847C5">
            <w:pPr>
              <w:pStyle w:val="StyleHeading2Left2"/>
              <w:jc w:val="center"/>
              <w:rPr>
                <w:rFonts w:ascii="Calibri" w:hAnsi="Calibri" w:cs="Calibri"/>
                <w:b/>
                <w:color w:val="FFFFFF"/>
                <w:sz w:val="20"/>
                <w:lang w:val="es-CO"/>
              </w:rPr>
            </w:pPr>
            <w:r w:rsidRPr="005E0C77">
              <w:rPr>
                <w:rFonts w:ascii="Calibri" w:hAnsi="Calibri" w:cs="Calibri"/>
                <w:b/>
                <w:color w:val="FFFFFF"/>
                <w:sz w:val="20"/>
                <w:lang w:val="es-CO"/>
              </w:rPr>
              <w:t>Requisitos</w:t>
            </w:r>
          </w:p>
        </w:tc>
      </w:tr>
      <w:tr w:rsidR="00392915" w:rsidRPr="005E0C77" w14:paraId="09E87676" w14:textId="77777777" w:rsidTr="006847C5">
        <w:trPr>
          <w:trHeight w:val="386"/>
          <w:jc w:val="center"/>
        </w:trPr>
        <w:tc>
          <w:tcPr>
            <w:tcW w:w="5000" w:type="pct"/>
            <w:gridSpan w:val="19"/>
            <w:shd w:val="clear" w:color="auto" w:fill="FFFFFF"/>
            <w:vAlign w:val="center"/>
          </w:tcPr>
          <w:p w14:paraId="59A429E7" w14:textId="77777777" w:rsidR="00392915" w:rsidRPr="005E0C77" w:rsidRDefault="00392915" w:rsidP="006847C5">
            <w:pPr>
              <w:pStyle w:val="StyleHeading2Left2"/>
              <w:jc w:val="center"/>
              <w:rPr>
                <w:rFonts w:ascii="Calibri" w:hAnsi="Calibri" w:cs="Calibri"/>
                <w:b/>
                <w:color w:val="000000"/>
                <w:sz w:val="20"/>
                <w:lang w:val="es-CO"/>
              </w:rPr>
            </w:pPr>
            <w:r w:rsidRPr="005E0C77">
              <w:rPr>
                <w:rFonts w:ascii="Calibri" w:hAnsi="Calibri" w:cs="Calibri"/>
                <w:b/>
                <w:color w:val="000000"/>
                <w:sz w:val="20"/>
                <w:lang w:val="es-CO"/>
              </w:rPr>
              <w:t>EDUCACION MINIMA REQUERIDA</w:t>
            </w:r>
          </w:p>
        </w:tc>
      </w:tr>
      <w:tr w:rsidR="00392915" w:rsidRPr="005E0C77" w14:paraId="5EE83536" w14:textId="77777777" w:rsidTr="00AB702C">
        <w:tblPrEx>
          <w:jc w:val="left"/>
          <w:tblCellMar>
            <w:left w:w="70" w:type="dxa"/>
            <w:right w:w="70" w:type="dxa"/>
          </w:tblCellMar>
          <w:tblLook w:val="0000" w:firstRow="0" w:lastRow="0" w:firstColumn="0" w:lastColumn="0" w:noHBand="0" w:noVBand="0"/>
        </w:tblPrEx>
        <w:trPr>
          <w:trHeight w:val="70"/>
        </w:trPr>
        <w:tc>
          <w:tcPr>
            <w:tcW w:w="539" w:type="pct"/>
          </w:tcPr>
          <w:p w14:paraId="361543CA" w14:textId="77777777" w:rsidR="00392915" w:rsidRPr="005E0C77" w:rsidRDefault="00392915" w:rsidP="006847C5">
            <w:pPr>
              <w:rPr>
                <w:rFonts w:ascii="Calibri" w:eastAsia="Arial Unicode MS" w:hAnsi="Calibri" w:cs="Calibri"/>
                <w:b/>
                <w:szCs w:val="20"/>
                <w:lang w:val="es-CO"/>
              </w:rPr>
            </w:pPr>
            <w:r w:rsidRPr="005E0C77">
              <w:rPr>
                <w:rFonts w:ascii="Calibri" w:eastAsia="Arial Unicode MS" w:hAnsi="Calibri" w:cs="Calibri"/>
                <w:b/>
                <w:szCs w:val="20"/>
                <w:lang w:val="es-CO"/>
              </w:rPr>
              <w:t>Bachiller</w:t>
            </w:r>
          </w:p>
        </w:tc>
        <w:tc>
          <w:tcPr>
            <w:tcW w:w="315" w:type="pct"/>
            <w:gridSpan w:val="2"/>
          </w:tcPr>
          <w:p w14:paraId="68D67BB0" w14:textId="3C65C8CF" w:rsidR="00392915" w:rsidRPr="005E0C77" w:rsidRDefault="00AB702C" w:rsidP="006847C5">
            <w:pPr>
              <w:rPr>
                <w:rFonts w:ascii="Calibri" w:eastAsia="Arial Unicode MS" w:hAnsi="Calibri" w:cs="Calibri"/>
                <w:bCs/>
                <w:szCs w:val="20"/>
                <w:lang w:val="es-CO"/>
              </w:rPr>
            </w:pPr>
            <w:r/>
          </w:p>
        </w:tc>
        <w:tc>
          <w:tcPr>
            <w:tcW w:w="442" w:type="pct"/>
            <w:gridSpan w:val="2"/>
          </w:tcPr>
          <w:p w14:paraId="075410F1" w14:textId="77777777" w:rsidR="00392915" w:rsidRPr="005E0C77" w:rsidRDefault="00392915" w:rsidP="006847C5">
            <w:pPr>
              <w:rPr>
                <w:rFonts w:ascii="Calibri" w:eastAsia="Arial Unicode MS" w:hAnsi="Calibri" w:cs="Calibri"/>
                <w:b/>
                <w:szCs w:val="20"/>
                <w:lang w:val="es-CO"/>
              </w:rPr>
            </w:pPr>
            <w:r w:rsidRPr="005E0C77">
              <w:rPr>
                <w:rFonts w:ascii="Calibri" w:eastAsia="Arial Unicode MS" w:hAnsi="Calibri" w:cs="Calibri"/>
                <w:b/>
                <w:szCs w:val="20"/>
                <w:lang w:val="es-CO"/>
              </w:rPr>
              <w:t>Técnico</w:t>
            </w:r>
          </w:p>
        </w:tc>
        <w:tc>
          <w:tcPr>
            <w:tcW w:w="444" w:type="pct"/>
            <w:gridSpan w:val="2"/>
          </w:tcPr>
          <w:p w14:paraId="3F1AA6A6" w14:textId="41A7D12E" w:rsidR="00392915" w:rsidRPr="005E0C77" w:rsidRDefault="00AB702C" w:rsidP="006847C5">
            <w:pPr>
              <w:rPr>
                <w:rFonts w:ascii="Calibri" w:eastAsia="Arial Unicode MS" w:hAnsi="Calibri" w:cs="Calibri"/>
                <w:b/>
                <w:szCs w:val="20"/>
                <w:lang w:val="es-CO"/>
              </w:rPr>
            </w:pPr>
            <w:r/>
          </w:p>
        </w:tc>
        <w:tc>
          <w:tcPr>
            <w:tcW w:w="618" w:type="pct"/>
            <w:gridSpan w:val="3"/>
          </w:tcPr>
          <w:p w14:paraId="7C77F183" w14:textId="77777777" w:rsidR="00392915" w:rsidRPr="005E0C77" w:rsidRDefault="00392915" w:rsidP="006847C5">
            <w:pPr>
              <w:rPr>
                <w:rFonts w:ascii="Calibri" w:eastAsia="Arial Unicode MS" w:hAnsi="Calibri" w:cs="Calibri"/>
                <w:b/>
                <w:szCs w:val="20"/>
                <w:lang w:val="es-CO"/>
              </w:rPr>
            </w:pPr>
            <w:r w:rsidRPr="005E0C77">
              <w:rPr>
                <w:rFonts w:ascii="Calibri" w:eastAsia="Arial Unicode MS" w:hAnsi="Calibri" w:cs="Calibri"/>
                <w:b/>
                <w:szCs w:val="20"/>
                <w:lang w:val="es-CO"/>
              </w:rPr>
              <w:t>Tecnólogo</w:t>
            </w:r>
          </w:p>
        </w:tc>
        <w:tc>
          <w:tcPr>
            <w:tcW w:w="352" w:type="pct"/>
          </w:tcPr>
          <w:p w14:paraId="20792C2C" w14:textId="3F2DA1EE" w:rsidR="00392915" w:rsidRPr="005E0C77" w:rsidRDefault="00AB702C" w:rsidP="006847C5">
            <w:pPr>
              <w:rPr>
                <w:rFonts w:ascii="Calibri" w:eastAsia="Arial Unicode MS" w:hAnsi="Calibri" w:cs="Calibri"/>
                <w:b/>
                <w:szCs w:val="20"/>
                <w:lang w:val="es-CO"/>
              </w:rPr>
            </w:pPr>
            <w:r/>
          </w:p>
        </w:tc>
        <w:tc>
          <w:tcPr>
            <w:tcW w:w="745" w:type="pct"/>
            <w:gridSpan w:val="3"/>
          </w:tcPr>
          <w:p w14:paraId="63A057F1" w14:textId="77777777" w:rsidR="00392915" w:rsidRPr="005E0C77" w:rsidRDefault="00392915" w:rsidP="006847C5">
            <w:pPr>
              <w:rPr>
                <w:rFonts w:ascii="Calibri" w:eastAsia="Arial Unicode MS" w:hAnsi="Calibri" w:cs="Calibri"/>
                <w:b/>
                <w:szCs w:val="20"/>
                <w:lang w:val="es-CO"/>
              </w:rPr>
            </w:pPr>
            <w:r w:rsidRPr="005E0C77">
              <w:rPr>
                <w:rFonts w:ascii="Calibri" w:eastAsia="Arial Unicode MS" w:hAnsi="Calibri" w:cs="Calibri"/>
                <w:b/>
                <w:szCs w:val="20"/>
                <w:lang w:val="es-CO"/>
              </w:rPr>
              <w:t>Profesional</w:t>
            </w:r>
          </w:p>
        </w:tc>
        <w:tc>
          <w:tcPr>
            <w:tcW w:w="315" w:type="pct"/>
          </w:tcPr>
          <w:p w14:paraId="195AAF17" w14:textId="1AC6E437" w:rsidR="00392915" w:rsidRPr="005E0C77" w:rsidRDefault="00AB702C" w:rsidP="006847C5">
            <w:pPr>
              <w:jc w:val="center"/>
              <w:rPr>
                <w:rFonts w:ascii="Calibri" w:eastAsia="Arial Unicode MS" w:hAnsi="Calibri" w:cs="Calibri"/>
                <w:b/>
                <w:szCs w:val="20"/>
                <w:lang w:val="es-CO"/>
              </w:rPr>
            </w:pPr>
            <w:r>
              <w:t>X</w:t>
            </w:r>
          </w:p>
        </w:tc>
        <w:tc>
          <w:tcPr>
            <w:tcW w:w="929" w:type="pct"/>
            <w:gridSpan w:val="3"/>
          </w:tcPr>
          <w:p w14:paraId="46FBC678" w14:textId="77777777" w:rsidR="00392915" w:rsidRPr="005E0C77" w:rsidRDefault="00392915" w:rsidP="006847C5">
            <w:pPr>
              <w:rPr>
                <w:rFonts w:ascii="Calibri" w:eastAsia="Arial Unicode MS" w:hAnsi="Calibri" w:cs="Calibri"/>
                <w:b/>
                <w:szCs w:val="20"/>
                <w:lang w:val="es-CO"/>
              </w:rPr>
            </w:pPr>
            <w:r w:rsidRPr="005E0C77">
              <w:rPr>
                <w:rFonts w:ascii="Calibri" w:eastAsia="Arial Unicode MS" w:hAnsi="Calibri" w:cs="Calibri"/>
                <w:b/>
                <w:szCs w:val="20"/>
                <w:lang w:val="es-CO"/>
              </w:rPr>
              <w:t>Postgrado</w:t>
            </w:r>
          </w:p>
        </w:tc>
        <w:tc>
          <w:tcPr>
            <w:tcW w:w="301" w:type="pct"/>
          </w:tcPr>
          <w:p w14:paraId="43F9BD83" w14:textId="0613EA25" w:rsidR="00392915" w:rsidRPr="005E0C77" w:rsidRDefault="00AB702C" w:rsidP="006847C5">
            <w:pPr>
              <w:jc w:val="center"/>
              <w:rPr>
                <w:rFonts w:ascii="Calibri" w:eastAsia="Arial Unicode MS" w:hAnsi="Calibri" w:cs="Calibri"/>
                <w:b/>
                <w:szCs w:val="20"/>
                <w:lang w:val="es-CO"/>
              </w:rPr>
            </w:pPr>
            <w:r/>
          </w:p>
        </w:tc>
      </w:tr>
      <w:tr w:rsidR="00392915" w:rsidRPr="005E0C77" w14:paraId="0EAD04C1" w14:textId="77777777" w:rsidTr="002D7630">
        <w:tblPrEx>
          <w:jc w:val="left"/>
          <w:tblCellMar>
            <w:left w:w="70" w:type="dxa"/>
            <w:right w:w="70" w:type="dxa"/>
          </w:tblCellMar>
          <w:tblLook w:val="0000" w:firstRow="0" w:lastRow="0" w:firstColumn="0" w:lastColumn="0" w:noHBand="0" w:noVBand="0"/>
        </w:tblPrEx>
        <w:trPr>
          <w:trHeight w:val="414"/>
        </w:trPr>
        <w:tc>
          <w:tcPr>
            <w:tcW w:w="5000" w:type="pct"/>
            <w:gridSpan w:val="19"/>
          </w:tcPr>
          <w:p w14:paraId="0D4E44AB" w14:textId="77777777" w:rsidR="00D53901" w:rsidRPr="005E0C77" w:rsidRDefault="00D53901" w:rsidP="006847C5">
            <w:pPr>
              <w:rPr>
                <w:rFonts w:ascii="Calibri" w:eastAsia="Arial Unicode MS" w:hAnsi="Calibri" w:cs="Calibri"/>
                <w:bCs/>
                <w:szCs w:val="20"/>
                <w:lang w:val="es-CO"/>
              </w:rPr>
            </w:pPr>
          </w:p>
        </w:tc>
      </w:tr>
      <w:tr w:rsidR="00392915" w:rsidRPr="005E0C77" w14:paraId="63FEC128" w14:textId="77777777" w:rsidTr="006847C5">
        <w:trPr>
          <w:trHeight w:val="422"/>
          <w:jc w:val="center"/>
        </w:trPr>
        <w:tc>
          <w:tcPr>
            <w:tcW w:w="5000" w:type="pct"/>
            <w:gridSpan w:val="19"/>
            <w:shd w:val="clear" w:color="auto" w:fill="FFFFFF"/>
            <w:vAlign w:val="center"/>
          </w:tcPr>
          <w:p w14:paraId="1E9C0F2C" w14:textId="77777777" w:rsidR="00392915" w:rsidRPr="005E0C77" w:rsidRDefault="00392915" w:rsidP="006847C5">
            <w:pPr>
              <w:pStyle w:val="StyleHeading2Left2"/>
              <w:jc w:val="center"/>
              <w:rPr>
                <w:rFonts w:ascii="Calibri" w:hAnsi="Calibri" w:cs="Calibri"/>
                <w:b/>
                <w:color w:val="000000"/>
                <w:sz w:val="20"/>
                <w:lang w:val="es-CO"/>
              </w:rPr>
            </w:pPr>
            <w:r w:rsidRPr="005E0C77">
              <w:rPr>
                <w:rFonts w:ascii="Calibri" w:hAnsi="Calibri" w:cs="Calibri"/>
                <w:b/>
                <w:color w:val="000000"/>
                <w:sz w:val="20"/>
                <w:lang w:val="es-CO"/>
              </w:rPr>
              <w:t>EXPERIENCIA MINIMA REQUERIDA</w:t>
            </w:r>
          </w:p>
        </w:tc>
      </w:tr>
      <w:tr w:rsidR="00AB702C" w:rsidRPr="005E0C77" w14:paraId="1CB5DEEE" w14:textId="77777777" w:rsidTr="00AB702C">
        <w:trPr>
          <w:trHeight w:val="287"/>
          <w:jc w:val="center"/>
        </w:trPr>
        <w:tc>
          <w:tcPr>
            <w:tcW w:w="638" w:type="pct"/>
            <w:gridSpan w:val="2"/>
            <w:shd w:val="clear" w:color="auto" w:fill="FFFFFF"/>
            <w:vAlign w:val="center"/>
          </w:tcPr>
          <w:p w14:paraId="3F4501E2" w14:textId="77777777" w:rsidR="00AB702C" w:rsidRPr="005E0C77" w:rsidRDefault="00AB702C" w:rsidP="00AB702C">
            <w:pPr>
              <w:pStyle w:val="StyleHeading2Left2"/>
              <w:rPr>
                <w:rFonts w:ascii="Calibri" w:hAnsi="Calibri" w:cs="Calibri"/>
                <w:b/>
                <w:color w:val="000000"/>
                <w:sz w:val="20"/>
                <w:lang w:val="es-CO"/>
              </w:rPr>
            </w:pPr>
            <w:r w:rsidRPr="005E0C77">
              <w:rPr>
                <w:rFonts w:ascii="Calibri" w:hAnsi="Calibri" w:cs="Calibri"/>
                <w:b/>
                <w:color w:val="000000"/>
                <w:sz w:val="20"/>
                <w:lang w:val="es-CO"/>
              </w:rPr>
              <w:t>Menor 1</w:t>
            </w:r>
          </w:p>
        </w:tc>
        <w:tc>
          <w:tcPr>
            <w:tcW w:w="216" w:type="pct"/>
            <w:shd w:val="clear" w:color="auto" w:fill="FFFFFF"/>
            <w:vAlign w:val="center"/>
          </w:tcPr>
          <w:p w14:paraId="55661996" w14:textId="742382F1" w:rsidR="00AB702C" w:rsidRPr="005E0C77" w:rsidRDefault="00AB702C" w:rsidP="00AB702C">
            <w:pPr>
              <w:pStyle w:val="StyleHeading2Left2"/>
              <w:jc w:val="center"/>
              <w:rPr>
                <w:rFonts w:ascii="Calibri" w:hAnsi="Calibri" w:cs="Calibri"/>
                <w:b/>
                <w:color w:val="000000"/>
                <w:sz w:val="20"/>
                <w:lang w:val="es-CO"/>
              </w:rPr>
            </w:pPr>
            <w:r/>
          </w:p>
        </w:tc>
        <w:tc>
          <w:tcPr>
            <w:tcW w:w="399" w:type="pct"/>
            <w:shd w:val="clear" w:color="auto" w:fill="FFFFFF"/>
            <w:vAlign w:val="center"/>
          </w:tcPr>
          <w:p w14:paraId="48F06B34" w14:textId="77777777" w:rsidR="00AB702C" w:rsidRPr="005E0C77" w:rsidRDefault="00AB702C" w:rsidP="00AB702C">
            <w:pPr>
              <w:pStyle w:val="StyleHeading2Left2"/>
              <w:jc w:val="center"/>
              <w:rPr>
                <w:rFonts w:ascii="Calibri" w:hAnsi="Calibri" w:cs="Calibri"/>
                <w:b/>
                <w:color w:val="000000"/>
                <w:sz w:val="20"/>
                <w:lang w:val="es-CO"/>
              </w:rPr>
            </w:pPr>
            <w:r w:rsidRPr="005E0C77">
              <w:rPr>
                <w:rFonts w:ascii="Calibri" w:hAnsi="Calibri" w:cs="Calibri"/>
                <w:b/>
                <w:color w:val="000000"/>
                <w:sz w:val="20"/>
                <w:lang w:val="es-CO"/>
              </w:rPr>
              <w:t>1 año</w:t>
            </w:r>
          </w:p>
        </w:tc>
        <w:tc>
          <w:tcPr>
            <w:tcW w:w="309" w:type="pct"/>
            <w:gridSpan w:val="2"/>
            <w:shd w:val="clear" w:color="auto" w:fill="FFFFFF"/>
            <w:vAlign w:val="center"/>
          </w:tcPr>
          <w:p w14:paraId="4A4D9051" w14:textId="67CBD47A" w:rsidR="00AB702C" w:rsidRPr="005E0C77" w:rsidRDefault="00AB702C" w:rsidP="00AB702C">
            <w:pPr>
              <w:pStyle w:val="StyleHeading2Left2"/>
              <w:jc w:val="center"/>
              <w:rPr>
                <w:rFonts w:ascii="Calibri" w:hAnsi="Calibri" w:cs="Calibri"/>
                <w:b/>
                <w:color w:val="000000"/>
                <w:sz w:val="20"/>
                <w:lang w:val="es-CO"/>
              </w:rPr>
            </w:pPr>
            <w:r/>
          </w:p>
        </w:tc>
        <w:tc>
          <w:tcPr>
            <w:tcW w:w="441" w:type="pct"/>
            <w:gridSpan w:val="2"/>
            <w:shd w:val="clear" w:color="auto" w:fill="FFFFFF"/>
            <w:vAlign w:val="center"/>
          </w:tcPr>
          <w:p w14:paraId="1CA658E2" w14:textId="77777777" w:rsidR="00AB702C" w:rsidRPr="005E0C77" w:rsidRDefault="00AB702C" w:rsidP="00AB702C">
            <w:pPr>
              <w:pStyle w:val="StyleHeading2Left2"/>
              <w:jc w:val="center"/>
              <w:rPr>
                <w:rFonts w:ascii="Calibri" w:hAnsi="Calibri" w:cs="Calibri"/>
                <w:b/>
                <w:color w:val="000000"/>
                <w:sz w:val="20"/>
                <w:lang w:val="es-CO"/>
              </w:rPr>
            </w:pPr>
            <w:r w:rsidRPr="005E0C77">
              <w:rPr>
                <w:rFonts w:ascii="Calibri" w:hAnsi="Calibri" w:cs="Calibri"/>
                <w:b/>
                <w:color w:val="000000"/>
                <w:sz w:val="20"/>
                <w:lang w:val="es-CO"/>
              </w:rPr>
              <w:t>2 años</w:t>
            </w:r>
          </w:p>
        </w:tc>
        <w:tc>
          <w:tcPr>
            <w:tcW w:w="221" w:type="pct"/>
            <w:shd w:val="clear" w:color="auto" w:fill="FFFFFF"/>
            <w:vAlign w:val="center"/>
          </w:tcPr>
          <w:p w14:paraId="34AC8755" w14:textId="6E6C0760" w:rsidR="00AB702C" w:rsidRPr="005E0C77" w:rsidRDefault="00AB702C" w:rsidP="00AB702C">
            <w:pPr>
              <w:pStyle w:val="StyleHeading2Left2"/>
              <w:jc w:val="center"/>
              <w:rPr>
                <w:rFonts w:ascii="Calibri" w:hAnsi="Calibri" w:cs="Calibri"/>
                <w:b/>
                <w:color w:val="000000"/>
                <w:sz w:val="20"/>
                <w:lang w:val="es-CO"/>
              </w:rPr>
            </w:pPr>
            <w:r/>
          </w:p>
        </w:tc>
        <w:tc>
          <w:tcPr>
            <w:tcW w:w="574" w:type="pct"/>
            <w:gridSpan w:val="3"/>
            <w:shd w:val="clear" w:color="auto" w:fill="FFFFFF"/>
            <w:vAlign w:val="center"/>
          </w:tcPr>
          <w:p w14:paraId="59D08851" w14:textId="77777777" w:rsidR="00AB702C" w:rsidRPr="005E0C77" w:rsidRDefault="00AB702C" w:rsidP="00AB702C">
            <w:pPr>
              <w:pStyle w:val="StyleHeading2Left2"/>
              <w:jc w:val="center"/>
              <w:rPr>
                <w:rFonts w:ascii="Calibri" w:hAnsi="Calibri" w:cs="Calibri"/>
                <w:b/>
                <w:color w:val="000000"/>
                <w:sz w:val="20"/>
                <w:lang w:val="es-CO"/>
              </w:rPr>
            </w:pPr>
            <w:r w:rsidRPr="005E0C77">
              <w:rPr>
                <w:rFonts w:ascii="Calibri" w:hAnsi="Calibri" w:cs="Calibri"/>
                <w:b/>
                <w:color w:val="000000"/>
                <w:sz w:val="20"/>
                <w:lang w:val="es-CO"/>
              </w:rPr>
              <w:t>3-5 años</w:t>
            </w:r>
          </w:p>
        </w:tc>
        <w:tc>
          <w:tcPr>
            <w:tcW w:w="354" w:type="pct"/>
            <w:shd w:val="clear" w:color="auto" w:fill="FFFFFF"/>
            <w:vAlign w:val="center"/>
          </w:tcPr>
          <w:p w14:paraId="300A6D5C" w14:textId="313E4C30" w:rsidR="00AB702C" w:rsidRPr="005E0C77" w:rsidRDefault="00AB702C" w:rsidP="00AB702C">
            <w:pPr>
              <w:pStyle w:val="StyleHeading2Left2"/>
              <w:jc w:val="center"/>
              <w:rPr>
                <w:rFonts w:ascii="Calibri" w:hAnsi="Calibri" w:cs="Calibri"/>
                <w:b/>
                <w:color w:val="000000"/>
                <w:sz w:val="20"/>
                <w:lang w:val="es-CO"/>
              </w:rPr>
            </w:pPr>
            <w:r/>
          </w:p>
        </w:tc>
        <w:tc>
          <w:tcPr>
            <w:tcW w:w="618" w:type="pct"/>
            <w:gridSpan w:val="2"/>
            <w:shd w:val="clear" w:color="auto" w:fill="FFFFFF"/>
            <w:vAlign w:val="center"/>
          </w:tcPr>
          <w:p w14:paraId="1B122569" w14:textId="77777777" w:rsidR="00AB702C" w:rsidRPr="005E0C77" w:rsidRDefault="00AB702C" w:rsidP="00AB702C">
            <w:pPr>
              <w:pStyle w:val="StyleHeading2Left2"/>
              <w:jc w:val="center"/>
              <w:rPr>
                <w:rFonts w:ascii="Calibri" w:hAnsi="Calibri" w:cs="Calibri"/>
                <w:b/>
                <w:color w:val="000000"/>
                <w:sz w:val="20"/>
                <w:lang w:val="es-CO"/>
              </w:rPr>
            </w:pPr>
            <w:r w:rsidRPr="005E0C77">
              <w:rPr>
                <w:rFonts w:ascii="Calibri" w:hAnsi="Calibri" w:cs="Calibri"/>
                <w:b/>
                <w:color w:val="000000"/>
                <w:sz w:val="20"/>
                <w:lang w:val="es-CO"/>
              </w:rPr>
              <w:t>5 -10 años</w:t>
            </w:r>
          </w:p>
        </w:tc>
        <w:tc>
          <w:tcPr>
            <w:tcW w:w="220" w:type="pct"/>
            <w:shd w:val="clear" w:color="auto" w:fill="FFFFFF"/>
            <w:vAlign w:val="center"/>
          </w:tcPr>
          <w:p w14:paraId="2231EF75" w14:textId="43F663C5" w:rsidR="00AB702C" w:rsidRPr="005E0C77" w:rsidRDefault="00AB702C" w:rsidP="00AB702C">
            <w:pPr>
              <w:pStyle w:val="StyleHeading2Left2"/>
              <w:jc w:val="center"/>
              <w:rPr>
                <w:rFonts w:ascii="Calibri" w:hAnsi="Calibri" w:cs="Calibri"/>
                <w:b/>
                <w:color w:val="000000"/>
                <w:sz w:val="20"/>
                <w:lang w:val="es-CO"/>
              </w:rPr>
            </w:pPr>
            <w:r>
              <w:t>X</w:t>
            </w:r>
          </w:p>
        </w:tc>
        <w:tc>
          <w:tcPr>
            <w:tcW w:w="662" w:type="pct"/>
            <w:shd w:val="clear" w:color="auto" w:fill="FFFFFF"/>
            <w:vAlign w:val="center"/>
          </w:tcPr>
          <w:p w14:paraId="70BC2BD3" w14:textId="77777777" w:rsidR="00AB702C" w:rsidRPr="005E0C77" w:rsidRDefault="00AB702C" w:rsidP="00AB702C">
            <w:pPr>
              <w:pStyle w:val="StyleHeading2Left2"/>
              <w:jc w:val="center"/>
              <w:rPr>
                <w:rFonts w:ascii="Calibri" w:hAnsi="Calibri" w:cs="Calibri"/>
                <w:b/>
                <w:color w:val="000000"/>
                <w:sz w:val="20"/>
                <w:lang w:val="es-CO"/>
              </w:rPr>
            </w:pPr>
            <w:r w:rsidRPr="005E0C77">
              <w:rPr>
                <w:rFonts w:ascii="Calibri" w:hAnsi="Calibri" w:cs="Calibri"/>
                <w:b/>
                <w:color w:val="000000"/>
                <w:sz w:val="20"/>
                <w:lang w:val="es-CO"/>
              </w:rPr>
              <w:t xml:space="preserve">10 </w:t>
            </w:r>
            <w:proofErr w:type="spellStart"/>
            <w:r w:rsidRPr="005E0C77">
              <w:rPr>
                <w:rFonts w:ascii="Calibri" w:hAnsi="Calibri" w:cs="Calibri"/>
                <w:b/>
                <w:color w:val="000000"/>
                <w:sz w:val="20"/>
                <w:lang w:val="es-CO"/>
              </w:rPr>
              <w:t>ó</w:t>
            </w:r>
            <w:proofErr w:type="spellEnd"/>
            <w:r w:rsidRPr="005E0C77">
              <w:rPr>
                <w:rFonts w:ascii="Calibri" w:hAnsi="Calibri" w:cs="Calibri"/>
                <w:b/>
                <w:color w:val="000000"/>
                <w:sz w:val="20"/>
                <w:lang w:val="es-CO"/>
              </w:rPr>
              <w:t xml:space="preserve"> + años</w:t>
            </w:r>
          </w:p>
        </w:tc>
        <w:tc>
          <w:tcPr>
            <w:tcW w:w="348" w:type="pct"/>
            <w:gridSpan w:val="2"/>
            <w:shd w:val="clear" w:color="auto" w:fill="FFFFFF"/>
            <w:vAlign w:val="center"/>
          </w:tcPr>
          <w:p w14:paraId="7DEA3310" w14:textId="65F470A1" w:rsidR="00AB702C" w:rsidRPr="005E0C77" w:rsidRDefault="00AB702C" w:rsidP="00AB702C">
            <w:pPr>
              <w:pStyle w:val="StyleHeading2Left2"/>
              <w:jc w:val="center"/>
              <w:rPr>
                <w:rFonts w:ascii="Calibri" w:hAnsi="Calibri" w:cs="Calibri"/>
                <w:b/>
                <w:color w:val="000000"/>
                <w:sz w:val="20"/>
                <w:lang w:val="es-CO"/>
              </w:rPr>
            </w:pPr>
            <w:r/>
          </w:p>
        </w:tc>
      </w:tr>
      <w:tr w:rsidR="00AB702C" w:rsidRPr="005E0C77" w14:paraId="1EF0B571" w14:textId="77777777" w:rsidTr="002D7630">
        <w:trPr>
          <w:trHeight w:val="287"/>
          <w:jc w:val="center"/>
        </w:trPr>
        <w:tc>
          <w:tcPr>
            <w:tcW w:w="5000" w:type="pct"/>
            <w:gridSpan w:val="19"/>
            <w:shd w:val="clear" w:color="auto" w:fill="FFFFFF"/>
            <w:vAlign w:val="center"/>
          </w:tcPr>
          <w:p w14:paraId="08361C84" w14:textId="77777777" w:rsidR="00AB702C" w:rsidRPr="005E0C77" w:rsidRDefault="00AB702C" w:rsidP="00AB702C">
            <w:pPr>
              <w:pStyle w:val="StyleHeading2Left2"/>
              <w:rPr>
                <w:rFonts w:ascii="Calibri" w:hAnsi="Calibri" w:cs="Calibri"/>
                <w:b/>
                <w:color w:val="000000"/>
                <w:sz w:val="20"/>
                <w:lang w:val="es-CO"/>
              </w:rPr>
            </w:pPr>
          </w:p>
        </w:tc>
      </w:tr>
    </w:tbl>
    <w:p w14:paraId="136D8074" w14:textId="77777777" w:rsidR="004965DF" w:rsidRPr="005E0C77" w:rsidRDefault="004965DF" w:rsidP="00190244">
      <w:pPr>
        <w:rPr>
          <w:rFonts w:ascii="Calibri" w:hAnsi="Calibri" w:cs="Calibri"/>
          <w:szCs w:val="20"/>
          <w:lang w:val="es-CO"/>
        </w:rPr>
      </w:pPr>
    </w:p>
    <w:tbl>
      <w:tblPr>
        <w:tblW w:w="5000" w:type="pct"/>
        <w:jc w:val="center"/>
        <w:tblBorders>
          <w:top w:val="single" w:sz="4" w:space="0" w:color="DA291C"/>
          <w:left w:val="single" w:sz="4" w:space="0" w:color="DA291C"/>
          <w:bottom w:val="single" w:sz="4" w:space="0" w:color="DA291C"/>
          <w:right w:val="single" w:sz="4" w:space="0" w:color="DA291C"/>
          <w:insideH w:val="single" w:sz="4" w:space="0" w:color="DA291C"/>
          <w:insideV w:val="single" w:sz="4" w:space="0" w:color="DA291C"/>
        </w:tblBorders>
        <w:tblLook w:val="01E0" w:firstRow="1" w:lastRow="1" w:firstColumn="1" w:lastColumn="1" w:noHBand="0" w:noVBand="0"/>
      </w:tblPr>
      <w:tblGrid>
        <w:gridCol w:w="9962"/>
      </w:tblGrid>
      <w:tr w:rsidR="000F07B6" w:rsidRPr="005E0C77" w14:paraId="041706AB" w14:textId="77777777" w:rsidTr="00727321">
        <w:trPr>
          <w:trHeight w:val="346"/>
          <w:tblHeader/>
          <w:jc w:val="center"/>
        </w:trPr>
        <w:tc>
          <w:tcPr>
            <w:tcW w:w="5000" w:type="pct"/>
            <w:shd w:val="clear" w:color="auto" w:fill="DA291C"/>
            <w:vAlign w:val="center"/>
          </w:tcPr>
          <w:p w14:paraId="6AE591CB" w14:textId="77777777" w:rsidR="000F07B6" w:rsidRPr="005E0C77" w:rsidRDefault="00E87E04" w:rsidP="001A22ED">
            <w:pPr>
              <w:pStyle w:val="StyleHeading2Left2"/>
              <w:jc w:val="center"/>
              <w:rPr>
                <w:rFonts w:ascii="Calibri" w:hAnsi="Calibri" w:cs="Calibri"/>
                <w:b/>
                <w:color w:val="FFFFFF"/>
                <w:sz w:val="20"/>
                <w:lang w:val="es-CO"/>
              </w:rPr>
            </w:pPr>
            <w:r w:rsidRPr="005E0C77">
              <w:rPr>
                <w:rFonts w:ascii="Calibri" w:hAnsi="Calibri" w:cs="Calibri"/>
                <w:b/>
                <w:color w:val="FFFFFF"/>
                <w:sz w:val="20"/>
                <w:lang w:val="es-CO"/>
              </w:rPr>
              <w:t xml:space="preserve">RESPONSABILIDADES Y </w:t>
            </w:r>
            <w:r w:rsidR="006E4687" w:rsidRPr="005E0C77">
              <w:rPr>
                <w:rFonts w:ascii="Calibri" w:hAnsi="Calibri" w:cs="Calibri"/>
                <w:b/>
                <w:color w:val="FFFFFF"/>
                <w:sz w:val="20"/>
                <w:lang w:val="es-CO"/>
              </w:rPr>
              <w:t>FUNCIONES</w:t>
            </w:r>
            <w:r w:rsidR="000F07B6" w:rsidRPr="005E0C77">
              <w:rPr>
                <w:rFonts w:ascii="Calibri" w:hAnsi="Calibri" w:cs="Calibri"/>
                <w:b/>
                <w:color w:val="FFFFFF"/>
                <w:sz w:val="20"/>
                <w:lang w:val="es-CO"/>
              </w:rPr>
              <w:t xml:space="preserve"> </w:t>
            </w:r>
            <w:r w:rsidR="00362961" w:rsidRPr="005E0C77">
              <w:rPr>
                <w:rFonts w:ascii="Calibri" w:hAnsi="Calibri" w:cs="Calibri"/>
                <w:b/>
                <w:color w:val="FFFFFF"/>
                <w:sz w:val="20"/>
                <w:lang w:val="es-CO"/>
              </w:rPr>
              <w:t>EN SEGURIDAD, SALUD EN EL TRABAJO, MEDIO AMBIENTE Y CALIDAD</w:t>
            </w:r>
          </w:p>
        </w:tc>
      </w:tr>
      <w:tr w:rsidR="00E87E04" w:rsidRPr="005E0C77" w14:paraId="54189341" w14:textId="77777777" w:rsidTr="00727321">
        <w:trPr>
          <w:trHeight w:val="469"/>
          <w:jc w:val="center"/>
        </w:trPr>
        <w:tc>
          <w:tcPr>
            <w:tcW w:w="5000" w:type="pct"/>
            <w:vAlign w:val="center"/>
          </w:tcPr>
          <w:p w14:paraId="02679395" w14:textId="77777777" w:rsidR="00E87E04" w:rsidRPr="005E0C77" w:rsidRDefault="00E87E04" w:rsidP="00AC4FF3">
            <w:pPr>
              <w:pStyle w:val="Encabezado"/>
              <w:rPr>
                <w:rFonts w:ascii="Calibri" w:hAnsi="Calibri" w:cs="Calibri"/>
                <w:szCs w:val="20"/>
                <w:lang w:val="es-CO"/>
              </w:rPr>
            </w:pPr>
          </w:p>
          <w:p w14:paraId="5A957D37" w14:textId="77777777" w:rsidR="00D8271C" w:rsidRPr="005E0C77" w:rsidRDefault="0070454C" w:rsidP="00D8271C">
            <w:pPr>
              <w:autoSpaceDE w:val="0"/>
              <w:autoSpaceDN w:val="0"/>
              <w:rPr>
                <w:rFonts w:ascii="Calibri" w:hAnsi="Calibri" w:cs="Calibri"/>
                <w:szCs w:val="20"/>
                <w:lang w:val="es-CO"/>
              </w:rPr>
            </w:pPr>
            <w:r w:rsidRPr="005E0C77">
              <w:rPr>
                <w:rFonts w:ascii="Calibri" w:hAnsi="Calibri" w:cs="Calibri"/>
                <w:szCs w:val="20"/>
                <w:lang w:val="es-CO"/>
              </w:rPr>
              <w:t>Matriz de Funciones, Responsabilidades, Autoridad y Rendición de Cuentas en Seguridad, Salud en el Trabajo, Medio Ambiente y Calidad 689050-40216-AS-FRM-0023</w:t>
            </w:r>
          </w:p>
          <w:p w14:paraId="33F188C4" w14:textId="77777777" w:rsidR="00E87E04" w:rsidRPr="005E0C77" w:rsidRDefault="00E87E04" w:rsidP="00AC4FF3">
            <w:pPr>
              <w:pStyle w:val="Encabezado"/>
              <w:rPr>
                <w:rFonts w:ascii="Calibri" w:hAnsi="Calibri" w:cs="Calibri"/>
                <w:szCs w:val="20"/>
                <w:lang w:val="es-CO"/>
              </w:rPr>
            </w:pPr>
          </w:p>
        </w:tc>
      </w:tr>
    </w:tbl>
    <w:p w14:paraId="4DD60C77" w14:textId="77777777" w:rsidR="00392915" w:rsidRPr="005E0C77" w:rsidRDefault="00392915" w:rsidP="00190244">
      <w:pPr>
        <w:rPr>
          <w:rFonts w:ascii="Calibri" w:hAnsi="Calibri" w:cs="Calibri"/>
          <w:szCs w:val="20"/>
          <w:lang w:val="es-CO"/>
        </w:rPr>
      </w:pPr>
    </w:p>
    <w:tbl>
      <w:tblPr>
        <w:tblW w:w="5000" w:type="pct"/>
        <w:jc w:val="center"/>
        <w:tblBorders>
          <w:top w:val="single" w:sz="4" w:space="0" w:color="DA291C"/>
          <w:left w:val="single" w:sz="4" w:space="0" w:color="DA291C"/>
          <w:bottom w:val="single" w:sz="4" w:space="0" w:color="DA291C"/>
          <w:right w:val="single" w:sz="4" w:space="0" w:color="DA291C"/>
          <w:insideH w:val="single" w:sz="4" w:space="0" w:color="DA291C"/>
          <w:insideV w:val="single" w:sz="4" w:space="0" w:color="DA291C"/>
        </w:tblBorders>
        <w:tblLook w:val="01E0" w:firstRow="1" w:lastRow="1" w:firstColumn="1" w:lastColumn="1" w:noHBand="0" w:noVBand="0"/>
      </w:tblPr>
      <w:tblGrid>
        <w:gridCol w:w="9962"/>
      </w:tblGrid>
      <w:tr w:rsidR="00E5617F" w:rsidRPr="005E0C77" w14:paraId="19B05382" w14:textId="77777777" w:rsidTr="00727321">
        <w:trPr>
          <w:trHeight w:val="341"/>
          <w:jc w:val="center"/>
        </w:trPr>
        <w:tc>
          <w:tcPr>
            <w:tcW w:w="5000" w:type="pct"/>
            <w:shd w:val="clear" w:color="auto" w:fill="DA291C"/>
            <w:vAlign w:val="center"/>
          </w:tcPr>
          <w:p w14:paraId="27A901A1" w14:textId="77777777" w:rsidR="00DA5AD1" w:rsidRPr="005E0C77" w:rsidRDefault="00E5617F" w:rsidP="00DA5AD1">
            <w:pPr>
              <w:pStyle w:val="StyleHeading2Left2"/>
              <w:jc w:val="center"/>
              <w:rPr>
                <w:rFonts w:ascii="Calibri" w:hAnsi="Calibri" w:cs="Calibri"/>
                <w:b/>
                <w:color w:val="FFFFFF"/>
                <w:sz w:val="20"/>
                <w:lang w:val="es-CO"/>
              </w:rPr>
            </w:pPr>
            <w:r w:rsidRPr="005E0C77">
              <w:rPr>
                <w:rFonts w:ascii="Calibri" w:hAnsi="Calibri" w:cs="Calibri"/>
                <w:b/>
                <w:color w:val="FFFFFF"/>
                <w:sz w:val="20"/>
                <w:lang w:val="es-CO"/>
              </w:rPr>
              <w:t>AUTORIDAD</w:t>
            </w:r>
            <w:r w:rsidR="00E87E04" w:rsidRPr="005E0C77">
              <w:rPr>
                <w:rFonts w:ascii="Calibri" w:hAnsi="Calibri" w:cs="Calibri"/>
                <w:b/>
                <w:color w:val="FFFFFF"/>
                <w:sz w:val="20"/>
                <w:lang w:val="es-CO"/>
              </w:rPr>
              <w:t xml:space="preserve"> EN </w:t>
            </w:r>
            <w:r w:rsidR="00362961" w:rsidRPr="005E0C77">
              <w:rPr>
                <w:rFonts w:ascii="Calibri" w:hAnsi="Calibri" w:cs="Calibri"/>
                <w:b/>
                <w:color w:val="FFFFFF"/>
                <w:sz w:val="20"/>
                <w:lang w:val="es-CO"/>
              </w:rPr>
              <w:t>SEGURIDAD, SALUD EN EL TRABAJO, MEDIO AMBIENTE Y CALIDAD</w:t>
            </w:r>
          </w:p>
        </w:tc>
      </w:tr>
      <w:tr w:rsidR="00FC15ED" w:rsidRPr="005E0C77" w14:paraId="2EE37E75" w14:textId="77777777" w:rsidTr="00727321">
        <w:trPr>
          <w:trHeight w:val="764"/>
          <w:jc w:val="center"/>
        </w:trPr>
        <w:tc>
          <w:tcPr>
            <w:tcW w:w="5000" w:type="pct"/>
            <w:shd w:val="clear" w:color="auto" w:fill="FFFFFF"/>
            <w:vAlign w:val="center"/>
          </w:tcPr>
          <w:p w14:paraId="1C8069C9" w14:textId="77777777" w:rsidR="00FC6960" w:rsidRPr="005E0C77" w:rsidRDefault="00FC6960" w:rsidP="00D8271C">
            <w:pPr>
              <w:autoSpaceDE w:val="0"/>
              <w:autoSpaceDN w:val="0"/>
              <w:rPr>
                <w:rFonts w:ascii="Calibri" w:hAnsi="Calibri" w:cs="Calibri"/>
                <w:szCs w:val="20"/>
                <w:lang w:val="es-CO"/>
              </w:rPr>
            </w:pPr>
          </w:p>
          <w:p w14:paraId="05670968" w14:textId="77777777" w:rsidR="00D8271C" w:rsidRPr="005E0C77" w:rsidRDefault="0070454C" w:rsidP="00D8271C">
            <w:pPr>
              <w:autoSpaceDE w:val="0"/>
              <w:autoSpaceDN w:val="0"/>
              <w:rPr>
                <w:rFonts w:ascii="Calibri" w:hAnsi="Calibri" w:cs="Calibri"/>
                <w:szCs w:val="20"/>
                <w:lang w:val="es-CO"/>
              </w:rPr>
            </w:pPr>
            <w:r w:rsidRPr="005E0C77">
              <w:rPr>
                <w:rFonts w:ascii="Calibri" w:hAnsi="Calibri" w:cs="Calibri"/>
                <w:szCs w:val="20"/>
                <w:lang w:val="es-CO"/>
              </w:rPr>
              <w:t>Matriz de Funciones, Responsabilidades, Autoridad y Rendición de Cuentas en Seguridad, Salud en el Trabajo, Medio Ambiente y Calidad 689050-40216-AS-FRM-0023</w:t>
            </w:r>
          </w:p>
          <w:p w14:paraId="5CE095E6" w14:textId="77777777" w:rsidR="00FC15ED" w:rsidRPr="005E0C77" w:rsidRDefault="00FC15ED" w:rsidP="00727D41">
            <w:pPr>
              <w:pStyle w:val="StyleHeading2Left2"/>
              <w:rPr>
                <w:rFonts w:ascii="Calibri" w:eastAsia="Arial Unicode MS" w:hAnsi="Calibri" w:cs="Calibri"/>
                <w:sz w:val="20"/>
                <w:lang w:val="es-CO" w:eastAsia="es-ES"/>
              </w:rPr>
            </w:pPr>
          </w:p>
        </w:tc>
      </w:tr>
    </w:tbl>
    <w:p w14:paraId="6877298A" w14:textId="77777777" w:rsidR="001A22ED" w:rsidRPr="005E0C77" w:rsidRDefault="001A22ED" w:rsidP="00190244">
      <w:pPr>
        <w:rPr>
          <w:rFonts w:ascii="Calibri" w:hAnsi="Calibri" w:cs="Calibri"/>
          <w:szCs w:val="20"/>
          <w:lang w:val="es-CO"/>
        </w:rPr>
      </w:pPr>
    </w:p>
    <w:tbl>
      <w:tblPr>
        <w:tblW w:w="5000" w:type="pct"/>
        <w:jc w:val="center"/>
        <w:tblBorders>
          <w:top w:val="single" w:sz="4" w:space="0" w:color="DA291C"/>
          <w:left w:val="single" w:sz="4" w:space="0" w:color="DA291C"/>
          <w:bottom w:val="single" w:sz="4" w:space="0" w:color="DA291C"/>
          <w:right w:val="single" w:sz="4" w:space="0" w:color="DA291C"/>
          <w:insideH w:val="single" w:sz="4" w:space="0" w:color="DA291C"/>
          <w:insideV w:val="single" w:sz="4" w:space="0" w:color="DA291C"/>
        </w:tblBorders>
        <w:tblLook w:val="01E0" w:firstRow="1" w:lastRow="1" w:firstColumn="1" w:lastColumn="1" w:noHBand="0" w:noVBand="0"/>
      </w:tblPr>
      <w:tblGrid>
        <w:gridCol w:w="9962"/>
      </w:tblGrid>
      <w:tr w:rsidR="001A22ED" w:rsidRPr="005E0C77" w14:paraId="0A3AD039" w14:textId="77777777" w:rsidTr="00727321">
        <w:trPr>
          <w:trHeight w:val="307"/>
          <w:jc w:val="center"/>
        </w:trPr>
        <w:tc>
          <w:tcPr>
            <w:tcW w:w="5000" w:type="pct"/>
            <w:shd w:val="clear" w:color="auto" w:fill="DA291C"/>
            <w:vAlign w:val="center"/>
          </w:tcPr>
          <w:p w14:paraId="3E818792" w14:textId="77777777" w:rsidR="001A22ED" w:rsidRPr="005E0C77" w:rsidRDefault="001A22ED" w:rsidP="004E3B96">
            <w:pPr>
              <w:pStyle w:val="StyleHeading2Left2"/>
              <w:jc w:val="center"/>
              <w:rPr>
                <w:rFonts w:ascii="Calibri" w:hAnsi="Calibri" w:cs="Calibri"/>
                <w:b/>
                <w:color w:val="FFFFFF"/>
                <w:sz w:val="20"/>
                <w:lang w:val="es-CO"/>
              </w:rPr>
            </w:pPr>
            <w:r w:rsidRPr="005E0C77">
              <w:rPr>
                <w:rFonts w:ascii="Calibri" w:hAnsi="Calibri" w:cs="Calibri"/>
                <w:b/>
                <w:color w:val="FFFFFF"/>
                <w:sz w:val="20"/>
                <w:lang w:val="es-CO"/>
              </w:rPr>
              <w:t>RENDICIÓN DE CUENTAS</w:t>
            </w:r>
            <w:r w:rsidR="00FC15ED" w:rsidRPr="005E0C77">
              <w:rPr>
                <w:rFonts w:ascii="Calibri" w:hAnsi="Calibri" w:cs="Calibri"/>
                <w:b/>
                <w:color w:val="FFFFFF"/>
                <w:sz w:val="20"/>
                <w:lang w:val="es-CO"/>
              </w:rPr>
              <w:t xml:space="preserve"> EN</w:t>
            </w:r>
            <w:r w:rsidR="00362961" w:rsidRPr="005E0C77">
              <w:rPr>
                <w:rFonts w:ascii="Calibri" w:hAnsi="Calibri" w:cs="Calibri"/>
                <w:b/>
                <w:color w:val="FFFFFF"/>
                <w:sz w:val="20"/>
                <w:lang w:val="es-CO"/>
              </w:rPr>
              <w:t xml:space="preserve"> SEGURIDAD, SALUD EN EL TRABAJO, MEDIO AMBIENTE Y CALIDAD</w:t>
            </w:r>
          </w:p>
        </w:tc>
      </w:tr>
      <w:tr w:rsidR="001A22ED" w:rsidRPr="005E0C77" w14:paraId="77417B4F" w14:textId="77777777" w:rsidTr="00727321">
        <w:trPr>
          <w:trHeight w:val="782"/>
          <w:jc w:val="center"/>
        </w:trPr>
        <w:tc>
          <w:tcPr>
            <w:tcW w:w="5000" w:type="pct"/>
            <w:shd w:val="clear" w:color="auto" w:fill="FFFFFF"/>
            <w:vAlign w:val="center"/>
          </w:tcPr>
          <w:p w14:paraId="0D52C891" w14:textId="77777777" w:rsidR="00FC6960" w:rsidRPr="005E0C77" w:rsidRDefault="00FC6960" w:rsidP="00D8271C">
            <w:pPr>
              <w:autoSpaceDE w:val="0"/>
              <w:autoSpaceDN w:val="0"/>
              <w:rPr>
                <w:rFonts w:ascii="Calibri" w:hAnsi="Calibri" w:cs="Calibri"/>
                <w:szCs w:val="20"/>
                <w:lang w:val="es-CO"/>
              </w:rPr>
            </w:pPr>
          </w:p>
          <w:p w14:paraId="3BE51C72" w14:textId="77777777" w:rsidR="00D8271C" w:rsidRPr="005E0C77" w:rsidRDefault="0070454C" w:rsidP="00D8271C">
            <w:pPr>
              <w:autoSpaceDE w:val="0"/>
              <w:autoSpaceDN w:val="0"/>
              <w:rPr>
                <w:rFonts w:ascii="Calibri" w:hAnsi="Calibri" w:cs="Calibri"/>
                <w:szCs w:val="20"/>
                <w:lang w:val="es-CO"/>
              </w:rPr>
            </w:pPr>
            <w:r w:rsidRPr="005E0C77">
              <w:rPr>
                <w:rFonts w:ascii="Calibri" w:hAnsi="Calibri" w:cs="Calibri"/>
                <w:szCs w:val="20"/>
                <w:lang w:val="es-CO"/>
              </w:rPr>
              <w:t>Matriz de Funciones, Responsabilidades, Autoridad y Rendición de Cuentas en Seguridad, Salud en el Trabajo, Medio Ambiente y Calidad 689050-40216-AS-FRM-0023</w:t>
            </w:r>
          </w:p>
          <w:p w14:paraId="5F811CFA" w14:textId="77777777" w:rsidR="001A22ED" w:rsidRPr="005E0C77" w:rsidRDefault="001A22ED" w:rsidP="004E3B96">
            <w:pPr>
              <w:pStyle w:val="StyleHeading2Left2"/>
              <w:rPr>
                <w:rFonts w:ascii="Calibri" w:eastAsia="Arial Unicode MS" w:hAnsi="Calibri" w:cs="Calibri"/>
                <w:sz w:val="20"/>
                <w:lang w:val="es-CO" w:eastAsia="es-ES"/>
              </w:rPr>
            </w:pPr>
          </w:p>
        </w:tc>
      </w:tr>
    </w:tbl>
    <w:p w14:paraId="26247365" w14:textId="77777777" w:rsidR="001A22ED" w:rsidRPr="005E0C77" w:rsidRDefault="001A22ED" w:rsidP="00190244">
      <w:pPr>
        <w:rPr>
          <w:rFonts w:ascii="Calibri" w:hAnsi="Calibri" w:cs="Calibri"/>
          <w:szCs w:val="20"/>
          <w:lang w:val="es-CO"/>
        </w:rPr>
      </w:pPr>
    </w:p>
    <w:tbl>
      <w:tblPr>
        <w:tblW w:w="5000" w:type="pct"/>
        <w:jc w:val="center"/>
        <w:tblBorders>
          <w:top w:val="single" w:sz="4" w:space="0" w:color="DA291C"/>
          <w:left w:val="single" w:sz="4" w:space="0" w:color="DA291C"/>
          <w:bottom w:val="single" w:sz="4" w:space="0" w:color="DA291C"/>
          <w:right w:val="single" w:sz="4" w:space="0" w:color="DA291C"/>
          <w:insideH w:val="single" w:sz="4" w:space="0" w:color="DA291C"/>
          <w:insideV w:val="single" w:sz="4" w:space="0" w:color="DA291C"/>
        </w:tblBorders>
        <w:tblLayout w:type="fixed"/>
        <w:tblLook w:val="01E0" w:firstRow="1" w:lastRow="1" w:firstColumn="1" w:lastColumn="1" w:noHBand="0" w:noVBand="0"/>
      </w:tblPr>
      <w:tblGrid>
        <w:gridCol w:w="9962"/>
      </w:tblGrid>
      <w:tr w:rsidR="00563CF4" w:rsidRPr="005E0C77" w14:paraId="43C60F40" w14:textId="77777777" w:rsidTr="00876277">
        <w:trPr>
          <w:trHeight w:val="305"/>
          <w:jc w:val="center"/>
        </w:trPr>
        <w:tc>
          <w:tcPr>
            <w:tcW w:w="5000" w:type="pct"/>
            <w:tcBorders>
              <w:top w:val="single" w:sz="4" w:space="0" w:color="DA291C"/>
            </w:tcBorders>
            <w:shd w:val="clear" w:color="auto" w:fill="DA291C"/>
            <w:vAlign w:val="center"/>
          </w:tcPr>
          <w:p w14:paraId="5F6BC088" w14:textId="77777777" w:rsidR="00563CF4" w:rsidRPr="005E0C77" w:rsidRDefault="0008138C" w:rsidP="00DA5AD1">
            <w:pPr>
              <w:pStyle w:val="StyleHeading2Left2"/>
              <w:jc w:val="center"/>
              <w:rPr>
                <w:rFonts w:ascii="Calibri" w:hAnsi="Calibri" w:cs="Calibri"/>
                <w:b/>
                <w:color w:val="FFFFFF"/>
                <w:sz w:val="20"/>
                <w:lang w:val="es-CO"/>
              </w:rPr>
            </w:pPr>
            <w:bookmarkStart w:id="1" w:name="_Hlk111624036"/>
            <w:r w:rsidRPr="005E0C77">
              <w:rPr>
                <w:rFonts w:ascii="Calibri" w:hAnsi="Calibri" w:cs="Calibri"/>
                <w:b/>
                <w:color w:val="FFFFFF"/>
                <w:sz w:val="20"/>
                <w:lang w:val="es-CO"/>
              </w:rPr>
              <w:t>TELETRABAJO</w:t>
            </w:r>
          </w:p>
        </w:tc>
      </w:tr>
      <w:tr w:rsidR="00563CF4" w:rsidRPr="005E0C77" w14:paraId="40AB2AB7" w14:textId="77777777" w:rsidTr="00727321">
        <w:trPr>
          <w:trHeight w:val="764"/>
          <w:jc w:val="center"/>
        </w:trPr>
        <w:tc>
          <w:tcPr>
            <w:tcW w:w="5000" w:type="pct"/>
            <w:vAlign w:val="center"/>
          </w:tcPr>
          <w:p w14:paraId="2043EF08" w14:textId="77777777" w:rsidR="00746DFC" w:rsidRPr="005E0C77" w:rsidRDefault="00746DFC" w:rsidP="003F3C0D">
            <w:pPr>
              <w:ind w:left="720"/>
              <w:jc w:val="left"/>
              <w:rPr>
                <w:rFonts w:ascii="Calibri" w:hAnsi="Calibri" w:cs="Calibri"/>
                <w:szCs w:val="20"/>
                <w:lang w:val="es-CO"/>
              </w:rPr>
            </w:pPr>
          </w:p>
          <w:p w14:paraId="6935C525" w14:textId="5BEB97FE" w:rsidR="00D8271C" w:rsidRPr="005E0C77" w:rsidRDefault="0008138C" w:rsidP="00D8271C">
            <w:pPr>
              <w:autoSpaceDE w:val="0"/>
              <w:autoSpaceDN w:val="0"/>
              <w:rPr>
                <w:rFonts w:ascii="Calibri" w:hAnsi="Calibri" w:cs="Calibri"/>
                <w:szCs w:val="20"/>
                <w:lang w:val="es-CO"/>
              </w:rPr>
            </w:pPr>
            <w:r w:rsidRPr="005E0C77">
              <w:rPr>
                <w:rFonts w:ascii="Calibri" w:hAnsi="Calibri" w:cs="Calibri"/>
                <w:szCs w:val="20"/>
                <w:lang w:val="es-CO"/>
              </w:rPr>
              <w:t xml:space="preserve">Este cargo es elegible para </w:t>
            </w:r>
            <w:r w:rsidR="00475379" w:rsidRPr="005E0C77">
              <w:rPr>
                <w:rFonts w:ascii="Calibri" w:hAnsi="Calibri" w:cs="Calibri"/>
                <w:szCs w:val="20"/>
                <w:lang w:val="es-CO"/>
              </w:rPr>
              <w:t>desempeñarse</w:t>
            </w:r>
            <w:r w:rsidRPr="005E0C77">
              <w:rPr>
                <w:rFonts w:ascii="Calibri" w:hAnsi="Calibri" w:cs="Calibri"/>
                <w:szCs w:val="20"/>
                <w:lang w:val="es-CO"/>
              </w:rPr>
              <w:t xml:space="preserve"> en teletrabajo:  SI </w:t>
            </w:r>
            <w:r w:rsidR="0070245E" w:rsidRPr="005E0C77">
              <w:rPr>
                <w:rFonts w:ascii="Calibri" w:hAnsi="Calibri" w:cs="Calibri"/>
                <w:szCs w:val="20"/>
                <w:lang w:val="es-CO"/>
              </w:rPr>
              <w:t>_</w:t>
            </w:r>
            <w:r w:rsidR="00F163DF" w:rsidRPr="00F163DF">
              <w:rPr>
                <w:rFonts w:ascii="Calibri" w:hAnsi="Calibri" w:cs="Calibri"/>
                <w:szCs w:val="20"/>
                <w:u w:val="single"/>
                <w:lang w:val="es-CO"/>
              </w:rPr>
              <w:t>X</w:t>
            </w:r>
            <w:r w:rsidR="0070245E" w:rsidRPr="005E0C77">
              <w:rPr>
                <w:rFonts w:ascii="Calibri" w:hAnsi="Calibri" w:cs="Calibri"/>
                <w:szCs w:val="20"/>
                <w:lang w:val="es-CO"/>
              </w:rPr>
              <w:t>_</w:t>
            </w:r>
            <w:r w:rsidRPr="005E0C77">
              <w:rPr>
                <w:rFonts w:ascii="Calibri" w:hAnsi="Calibri" w:cs="Calibri"/>
                <w:szCs w:val="20"/>
                <w:lang w:val="es-CO"/>
              </w:rPr>
              <w:t xml:space="preserve">  </w:t>
            </w:r>
            <w:r w:rsidR="00F163DF">
              <w:rPr>
                <w:rFonts w:ascii="Calibri" w:hAnsi="Calibri" w:cs="Calibri"/>
                <w:szCs w:val="20"/>
                <w:lang w:val="es-CO"/>
              </w:rPr>
              <w:t xml:space="preserve"> </w:t>
            </w:r>
            <w:r w:rsidRPr="005E0C77">
              <w:rPr>
                <w:rFonts w:ascii="Calibri" w:hAnsi="Calibri" w:cs="Calibri"/>
                <w:szCs w:val="20"/>
                <w:lang w:val="es-CO"/>
              </w:rPr>
              <w:t>NO</w:t>
            </w:r>
            <w:r w:rsidR="008101B1" w:rsidRPr="005E0C77">
              <w:rPr>
                <w:rFonts w:ascii="Calibri" w:hAnsi="Calibri" w:cs="Calibri"/>
                <w:szCs w:val="20"/>
                <w:lang w:val="es-CO"/>
              </w:rPr>
              <w:t xml:space="preserve"> </w:t>
            </w:r>
            <w:r w:rsidR="0070245E" w:rsidRPr="005E0C77">
              <w:rPr>
                <w:rFonts w:ascii="Calibri" w:hAnsi="Calibri" w:cs="Calibri"/>
                <w:szCs w:val="20"/>
                <w:lang w:val="es-CO"/>
              </w:rPr>
              <w:t>___</w:t>
            </w:r>
          </w:p>
          <w:p w14:paraId="4ED901F8" w14:textId="77777777" w:rsidR="00475379" w:rsidRPr="005E0C77" w:rsidRDefault="00475379" w:rsidP="00D8271C">
            <w:pPr>
              <w:autoSpaceDE w:val="0"/>
              <w:autoSpaceDN w:val="0"/>
              <w:rPr>
                <w:rFonts w:ascii="Calibri" w:hAnsi="Calibri" w:cs="Calibri"/>
                <w:szCs w:val="20"/>
                <w:lang w:val="es-CO"/>
              </w:rPr>
            </w:pPr>
          </w:p>
          <w:p w14:paraId="762D65A6" w14:textId="4042C0CF" w:rsidR="00475379" w:rsidRPr="005E0C77" w:rsidRDefault="00475379" w:rsidP="00D8271C">
            <w:pPr>
              <w:autoSpaceDE w:val="0"/>
              <w:autoSpaceDN w:val="0"/>
              <w:rPr>
                <w:rFonts w:ascii="Calibri" w:hAnsi="Calibri" w:cs="Calibri"/>
                <w:szCs w:val="20"/>
                <w:lang w:val="es-CO"/>
              </w:rPr>
            </w:pPr>
            <w:r w:rsidRPr="005E0C77">
              <w:rPr>
                <w:rFonts w:ascii="Calibri" w:hAnsi="Calibri" w:cs="Calibri"/>
                <w:szCs w:val="20"/>
                <w:lang w:val="es-CO"/>
              </w:rPr>
              <w:t xml:space="preserve">Modalidad: Autónomo </w:t>
            </w:r>
            <w:r w:rsidR="0070245E" w:rsidRPr="005E0C77">
              <w:rPr>
                <w:rFonts w:ascii="Calibri" w:hAnsi="Calibri" w:cs="Calibri"/>
                <w:szCs w:val="20"/>
                <w:lang w:val="es-CO"/>
              </w:rPr>
              <w:t>_</w:t>
            </w:r>
            <w:r w:rsidR="00F163DF">
              <w:rPr>
                <w:rFonts w:ascii="Calibri" w:hAnsi="Calibri" w:cs="Calibri"/>
                <w:szCs w:val="20"/>
                <w:u w:val="single"/>
                <w:lang w:val="es-CO"/>
              </w:rPr>
              <w:t>X</w:t>
            </w:r>
            <w:r w:rsidR="0070245E" w:rsidRPr="005E0C77">
              <w:rPr>
                <w:rFonts w:ascii="Calibri" w:hAnsi="Calibri" w:cs="Calibri"/>
                <w:szCs w:val="20"/>
                <w:lang w:val="es-CO"/>
              </w:rPr>
              <w:t xml:space="preserve">_      </w:t>
            </w:r>
            <w:r w:rsidRPr="005E0C77">
              <w:rPr>
                <w:rFonts w:ascii="Calibri" w:hAnsi="Calibri" w:cs="Calibri"/>
                <w:szCs w:val="20"/>
                <w:lang w:val="es-CO"/>
              </w:rPr>
              <w:t xml:space="preserve">Suplementario </w:t>
            </w:r>
            <w:r w:rsidR="0070245E" w:rsidRPr="005E0C77">
              <w:rPr>
                <w:rFonts w:ascii="Calibri" w:hAnsi="Calibri" w:cs="Calibri"/>
                <w:szCs w:val="20"/>
                <w:lang w:val="es-CO"/>
              </w:rPr>
              <w:t>___</w:t>
            </w:r>
          </w:p>
          <w:p w14:paraId="46A19A59" w14:textId="77777777" w:rsidR="00746DFC" w:rsidRPr="005E0C77" w:rsidRDefault="00746DFC" w:rsidP="003F3C0D">
            <w:pPr>
              <w:ind w:left="720"/>
              <w:jc w:val="left"/>
              <w:rPr>
                <w:rFonts w:ascii="Calibri" w:hAnsi="Calibri" w:cs="Calibri"/>
                <w:szCs w:val="20"/>
                <w:lang w:val="es-CO"/>
              </w:rPr>
            </w:pPr>
          </w:p>
        </w:tc>
      </w:tr>
      <w:bookmarkEnd w:id="1"/>
    </w:tbl>
    <w:p w14:paraId="019274EB" w14:textId="77777777" w:rsidR="00AF0AA5" w:rsidRPr="005E0C77" w:rsidRDefault="00AF0AA5" w:rsidP="00F4482E">
      <w:pPr>
        <w:rPr>
          <w:rFonts w:ascii="Calibri" w:hAnsi="Calibri" w:cs="Calibri"/>
          <w:szCs w:val="20"/>
          <w:lang w:val="es-CO"/>
        </w:rPr>
      </w:pPr>
    </w:p>
    <w:sectPr w:rsidR="00AF0AA5" w:rsidRPr="005E0C77" w:rsidSect="00727321">
      <w:headerReference w:type="default" r:id="rId11"/>
      <w:footerReference w:type="default" r:id="rId12"/>
      <w:headerReference w:type="first" r:id="rId13"/>
      <w:footerReference w:type="first" r:id="rId14"/>
      <w:pgSz w:w="12240" w:h="15840" w:code="1"/>
      <w:pgMar w:top="1134" w:right="1134" w:bottom="1134" w:left="1134" w:header="709" w:footer="414"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F2F78B" w14:textId="77777777" w:rsidR="00734A2A" w:rsidRDefault="00734A2A">
      <w:r>
        <w:separator/>
      </w:r>
    </w:p>
  </w:endnote>
  <w:endnote w:type="continuationSeparator" w:id="0">
    <w:p w14:paraId="54A631DB" w14:textId="77777777" w:rsidR="00734A2A" w:rsidRDefault="00734A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urier PS">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C1631" w14:textId="77777777" w:rsidR="002F6B04" w:rsidRDefault="002F6B04"/>
  <w:p w14:paraId="2E9C4B84" w14:textId="77777777" w:rsidR="00D6799D" w:rsidRDefault="00D6799D"/>
  <w:p w14:paraId="3D09C824" w14:textId="77777777" w:rsidR="00D6799D" w:rsidRDefault="00D6799D"/>
  <w:p w14:paraId="3B4FE7F7" w14:textId="77777777" w:rsidR="002F6B04" w:rsidRDefault="002F6B04"/>
  <w:p w14:paraId="0382D53D" w14:textId="77777777" w:rsidR="000E0F29" w:rsidRDefault="000E0F29" w:rsidP="00D6799D">
    <w:pPr>
      <w:pStyle w:val="Piedepgina"/>
    </w:pPr>
  </w:p>
  <w:p w14:paraId="4D3B24DB" w14:textId="77777777" w:rsidR="00727321" w:rsidRPr="00E43DA7" w:rsidRDefault="00F14D5E" w:rsidP="00727321">
    <w:pPr>
      <w:pStyle w:val="Piedepgina"/>
      <w:tabs>
        <w:tab w:val="clear" w:pos="4320"/>
        <w:tab w:val="clear" w:pos="8640"/>
        <w:tab w:val="left" w:pos="2245"/>
      </w:tabs>
      <w:rPr>
        <w:rFonts w:ascii="Calibri" w:hAnsi="Calibri" w:cs="Calibri"/>
        <w:sz w:val="18"/>
        <w:szCs w:val="18"/>
        <w:lang w:val="en-US"/>
      </w:rPr>
    </w:pPr>
    <w:r w:rsidRPr="00033A36">
      <w:rPr>
        <w:rFonts w:ascii="Calibri" w:hAnsi="Calibri" w:cs="Calibri"/>
        <w:sz w:val="18"/>
        <w:szCs w:val="18"/>
        <w:lang w:val="en-US"/>
      </w:rPr>
      <w:t xml:space="preserve">709050-40219-HR-FRM-0001 Rev </w:t>
    </w:r>
    <w:r w:rsidR="004D2681">
      <w:rPr>
        <w:rFonts w:ascii="Calibri" w:hAnsi="Calibri" w:cs="Calibri"/>
        <w:sz w:val="18"/>
        <w:szCs w:val="18"/>
        <w:lang w:val="en-US"/>
      </w:rPr>
      <w:t>8</w:t>
    </w:r>
    <w:r>
      <w:rPr>
        <w:rFonts w:ascii="Calibri" w:hAnsi="Calibri" w:cs="Calibri"/>
        <w:sz w:val="18"/>
        <w:szCs w:val="18"/>
        <w:lang w:val="en-US"/>
      </w:rPr>
      <w:t xml:space="preserve"> </w:t>
    </w:r>
    <w:r w:rsidR="004D2681">
      <w:rPr>
        <w:rFonts w:ascii="Calibri" w:hAnsi="Calibri" w:cs="Calibri"/>
        <w:sz w:val="18"/>
        <w:szCs w:val="18"/>
        <w:lang w:val="en-US"/>
      </w:rPr>
      <w:t>17</w:t>
    </w:r>
    <w:r>
      <w:rPr>
        <w:rFonts w:ascii="Calibri" w:hAnsi="Calibri" w:cs="Calibri"/>
        <w:sz w:val="18"/>
        <w:szCs w:val="18"/>
        <w:lang w:val="en-US"/>
      </w:rPr>
      <w:t xml:space="preserve"> </w:t>
    </w:r>
    <w:proofErr w:type="spellStart"/>
    <w:r w:rsidR="004D2681">
      <w:rPr>
        <w:rFonts w:ascii="Calibri" w:hAnsi="Calibri" w:cs="Calibri"/>
        <w:sz w:val="18"/>
        <w:szCs w:val="18"/>
        <w:lang w:val="en-US"/>
      </w:rPr>
      <w:t>agosto</w:t>
    </w:r>
    <w:proofErr w:type="spellEnd"/>
    <w:r>
      <w:rPr>
        <w:rFonts w:ascii="Calibri" w:hAnsi="Calibri" w:cs="Calibri"/>
        <w:sz w:val="18"/>
        <w:szCs w:val="18"/>
        <w:lang w:val="en-US"/>
      </w:rPr>
      <w:t xml:space="preserve"> 2022</w:t>
    </w:r>
    <w:r w:rsidR="00727321" w:rsidRPr="00E43DA7">
      <w:rPr>
        <w:rFonts w:ascii="Calibri" w:hAnsi="Calibri" w:cs="Calibri"/>
        <w:sz w:val="18"/>
        <w:szCs w:val="18"/>
        <w:lang w:val="en-US"/>
      </w:rPr>
      <w:tab/>
    </w:r>
  </w:p>
  <w:p w14:paraId="7101B907" w14:textId="77777777" w:rsidR="00727321" w:rsidRDefault="00727321" w:rsidP="00D6799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976C5" w14:textId="77777777" w:rsidR="00EA7BA1" w:rsidRPr="00E43DA7" w:rsidRDefault="00033A36" w:rsidP="00EA7BA1">
    <w:pPr>
      <w:pStyle w:val="Piedepgina"/>
      <w:tabs>
        <w:tab w:val="clear" w:pos="4320"/>
        <w:tab w:val="clear" w:pos="8640"/>
        <w:tab w:val="left" w:pos="2245"/>
      </w:tabs>
      <w:rPr>
        <w:rFonts w:ascii="Calibri" w:hAnsi="Calibri" w:cs="Calibri"/>
        <w:sz w:val="18"/>
        <w:szCs w:val="18"/>
        <w:lang w:val="en-US"/>
      </w:rPr>
    </w:pPr>
    <w:r w:rsidRPr="00033A36">
      <w:rPr>
        <w:rFonts w:ascii="Calibri" w:hAnsi="Calibri" w:cs="Calibri"/>
        <w:sz w:val="18"/>
        <w:szCs w:val="18"/>
        <w:lang w:val="en-US"/>
      </w:rPr>
      <w:t>709050</w:t>
    </w:r>
    <w:r w:rsidR="00E43DA7" w:rsidRPr="00033A36">
      <w:rPr>
        <w:rFonts w:ascii="Calibri" w:hAnsi="Calibri" w:cs="Calibri"/>
        <w:sz w:val="18"/>
        <w:szCs w:val="18"/>
        <w:lang w:val="en-US"/>
      </w:rPr>
      <w:t>-</w:t>
    </w:r>
    <w:r w:rsidRPr="00033A36">
      <w:rPr>
        <w:rFonts w:ascii="Calibri" w:hAnsi="Calibri" w:cs="Calibri"/>
        <w:sz w:val="18"/>
        <w:szCs w:val="18"/>
        <w:lang w:val="en-US"/>
      </w:rPr>
      <w:t>40219-HR</w:t>
    </w:r>
    <w:r w:rsidR="00E43DA7" w:rsidRPr="00033A36">
      <w:rPr>
        <w:rFonts w:ascii="Calibri" w:hAnsi="Calibri" w:cs="Calibri"/>
        <w:sz w:val="18"/>
        <w:szCs w:val="18"/>
        <w:lang w:val="en-US"/>
      </w:rPr>
      <w:t>-FRM-00</w:t>
    </w:r>
    <w:r w:rsidRPr="00033A36">
      <w:rPr>
        <w:rFonts w:ascii="Calibri" w:hAnsi="Calibri" w:cs="Calibri"/>
        <w:sz w:val="18"/>
        <w:szCs w:val="18"/>
        <w:lang w:val="en-US"/>
      </w:rPr>
      <w:t xml:space="preserve">01 Rev </w:t>
    </w:r>
    <w:r w:rsidR="00475379">
      <w:rPr>
        <w:rFonts w:ascii="Calibri" w:hAnsi="Calibri" w:cs="Calibri"/>
        <w:sz w:val="18"/>
        <w:szCs w:val="18"/>
        <w:lang w:val="en-US"/>
      </w:rPr>
      <w:t>8</w:t>
    </w:r>
    <w:r>
      <w:rPr>
        <w:rFonts w:ascii="Calibri" w:hAnsi="Calibri" w:cs="Calibri"/>
        <w:sz w:val="18"/>
        <w:szCs w:val="18"/>
        <w:lang w:val="en-US"/>
      </w:rPr>
      <w:t xml:space="preserve"> </w:t>
    </w:r>
    <w:r w:rsidR="00475379">
      <w:rPr>
        <w:rFonts w:ascii="Calibri" w:hAnsi="Calibri" w:cs="Calibri"/>
        <w:sz w:val="18"/>
        <w:szCs w:val="18"/>
        <w:lang w:val="en-US"/>
      </w:rPr>
      <w:t>17</w:t>
    </w:r>
    <w:r>
      <w:rPr>
        <w:rFonts w:ascii="Calibri" w:hAnsi="Calibri" w:cs="Calibri"/>
        <w:sz w:val="18"/>
        <w:szCs w:val="18"/>
        <w:lang w:val="en-US"/>
      </w:rPr>
      <w:t xml:space="preserve"> </w:t>
    </w:r>
    <w:proofErr w:type="spellStart"/>
    <w:r w:rsidR="00475379">
      <w:rPr>
        <w:rFonts w:ascii="Calibri" w:hAnsi="Calibri" w:cs="Calibri"/>
        <w:sz w:val="18"/>
        <w:szCs w:val="18"/>
        <w:lang w:val="en-US"/>
      </w:rPr>
      <w:t>agosto</w:t>
    </w:r>
    <w:proofErr w:type="spellEnd"/>
    <w:r>
      <w:rPr>
        <w:rFonts w:ascii="Calibri" w:hAnsi="Calibri" w:cs="Calibri"/>
        <w:sz w:val="18"/>
        <w:szCs w:val="18"/>
        <w:lang w:val="en-US"/>
      </w:rPr>
      <w:t xml:space="preserve"> 2022</w:t>
    </w:r>
  </w:p>
  <w:p w14:paraId="7C3E2127" w14:textId="77777777" w:rsidR="00EA7BA1" w:rsidRPr="00E43DA7" w:rsidRDefault="00EA7BA1" w:rsidP="00EA7BA1">
    <w:pPr>
      <w:pStyle w:val="Piedepgina"/>
      <w:tabs>
        <w:tab w:val="clear" w:pos="4320"/>
        <w:tab w:val="clear" w:pos="8640"/>
        <w:tab w:val="left" w:pos="2245"/>
      </w:tabs>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D7F458" w14:textId="77777777" w:rsidR="00734A2A" w:rsidRDefault="00734A2A">
      <w:r>
        <w:separator/>
      </w:r>
    </w:p>
  </w:footnote>
  <w:footnote w:type="continuationSeparator" w:id="0">
    <w:p w14:paraId="47EAF359" w14:textId="77777777" w:rsidR="00734A2A" w:rsidRDefault="00734A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51308" w14:textId="77777777" w:rsidR="003D6D8D" w:rsidRDefault="003D6D8D" w:rsidP="0018327B">
    <w:pPr>
      <w:rPr>
        <w:sz w:val="10"/>
        <w:szCs w:val="10"/>
        <w:lang w:val="es-CO"/>
      </w:rPr>
    </w:pPr>
  </w:p>
  <w:p w14:paraId="5167D76C" w14:textId="77777777" w:rsidR="003D6D8D" w:rsidRDefault="003D6D8D" w:rsidP="0018327B">
    <w:pPr>
      <w:rPr>
        <w:sz w:val="10"/>
        <w:szCs w:val="10"/>
        <w:lang w:val="es-CO"/>
      </w:rPr>
    </w:pPr>
  </w:p>
  <w:p w14:paraId="17C028F2" w14:textId="77777777" w:rsidR="00D6799D" w:rsidRDefault="00D6799D" w:rsidP="0018327B">
    <w:pPr>
      <w:rPr>
        <w:sz w:val="10"/>
        <w:szCs w:val="10"/>
        <w:lang w:val="es-CO"/>
      </w:rPr>
    </w:pPr>
  </w:p>
  <w:p w14:paraId="41EF962B" w14:textId="77777777" w:rsidR="00BE405A" w:rsidRDefault="00BE405A" w:rsidP="0018327B">
    <w:pPr>
      <w:rPr>
        <w:sz w:val="10"/>
        <w:szCs w:val="10"/>
      </w:rPr>
    </w:pPr>
  </w:p>
  <w:p w14:paraId="1F60C9B0" w14:textId="77777777" w:rsidR="00E66374" w:rsidRPr="00834BB3" w:rsidRDefault="00E66374">
    <w:pPr>
      <w:pStyle w:val="Encabezado"/>
      <w:rPr>
        <w:sz w:val="2"/>
        <w:szCs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AF955" w14:textId="34F9C4A2" w:rsidR="00484A23" w:rsidRDefault="008101B1">
    <w:r>
      <w:rPr>
        <w:noProof/>
      </w:rPr>
      <w:drawing>
        <wp:anchor distT="0" distB="0" distL="114300" distR="114300" simplePos="0" relativeHeight="251657728" behindDoc="0" locked="0" layoutInCell="1" allowOverlap="1" wp14:anchorId="04B67223" wp14:editId="392E016F">
          <wp:simplePos x="0" y="0"/>
          <wp:positionH relativeFrom="column">
            <wp:posOffset>3810</wp:posOffset>
          </wp:positionH>
          <wp:positionV relativeFrom="paragraph">
            <wp:posOffset>3175</wp:posOffset>
          </wp:positionV>
          <wp:extent cx="1571625" cy="47625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71625" cy="47625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5000" w:type="pct"/>
      <w:jc w:val="center"/>
      <w:tblLook w:val="0000" w:firstRow="0" w:lastRow="0" w:firstColumn="0" w:lastColumn="0" w:noHBand="0" w:noVBand="0"/>
    </w:tblPr>
    <w:tblGrid>
      <w:gridCol w:w="9972"/>
    </w:tblGrid>
    <w:tr w:rsidR="00484A23" w:rsidRPr="00AC7F24" w14:paraId="3B352797" w14:textId="77777777" w:rsidTr="006C1054">
      <w:trPr>
        <w:trHeight w:val="705"/>
        <w:jc w:val="center"/>
      </w:trPr>
      <w:tc>
        <w:tcPr>
          <w:tcW w:w="5000" w:type="pct"/>
          <w:shd w:val="clear" w:color="auto" w:fill="auto"/>
        </w:tcPr>
        <w:p w14:paraId="597BE73A" w14:textId="77777777" w:rsidR="00EA7BA1" w:rsidRPr="00207A7D" w:rsidRDefault="006C1054" w:rsidP="006C1054">
          <w:pPr>
            <w:tabs>
              <w:tab w:val="center" w:pos="4986"/>
            </w:tabs>
            <w:jc w:val="right"/>
            <w:rPr>
              <w:rFonts w:ascii="Calibri" w:hAnsi="Calibri" w:cs="Calibri"/>
              <w:b/>
              <w:bCs/>
              <w:color w:val="00338D"/>
              <w:sz w:val="24"/>
              <w:lang w:val="es-CO"/>
            </w:rPr>
          </w:pPr>
          <w:r w:rsidRPr="00207A7D">
            <w:rPr>
              <w:rFonts w:ascii="Calibri" w:hAnsi="Calibri" w:cs="Calibri"/>
              <w:b/>
              <w:bCs/>
              <w:sz w:val="28"/>
              <w:szCs w:val="28"/>
              <w:lang w:val="es-CO"/>
            </w:rPr>
            <w:tab/>
          </w:r>
          <w:r w:rsidRPr="00207A7D">
            <w:rPr>
              <w:rFonts w:ascii="Calibri" w:hAnsi="Calibri" w:cs="Calibri"/>
              <w:b/>
              <w:bCs/>
              <w:sz w:val="28"/>
              <w:szCs w:val="28"/>
              <w:lang w:val="es-CO"/>
            </w:rPr>
            <w:tab/>
          </w:r>
          <w:r w:rsidRPr="00207A7D">
            <w:rPr>
              <w:rFonts w:ascii="Calibri" w:hAnsi="Calibri" w:cs="Calibri"/>
              <w:b/>
              <w:color w:val="00338D"/>
              <w:sz w:val="24"/>
            </w:rPr>
            <w:t>Descriptivo de cargo</w:t>
          </w:r>
        </w:p>
        <w:p w14:paraId="01628280" w14:textId="77777777" w:rsidR="00D6799D" w:rsidRPr="00AC7F24" w:rsidRDefault="00D6799D" w:rsidP="00D6799D">
          <w:pPr>
            <w:rPr>
              <w:rFonts w:cs="Arial"/>
              <w:sz w:val="21"/>
              <w:szCs w:val="21"/>
              <w:lang w:val="es-CO"/>
            </w:rPr>
          </w:pPr>
          <w:r>
            <w:rPr>
              <w:rFonts w:cs="Arial"/>
              <w:b/>
              <w:bCs/>
              <w:sz w:val="24"/>
              <w:lang w:val="es-CO"/>
            </w:rPr>
            <w:t xml:space="preserve">                          </w:t>
          </w:r>
        </w:p>
      </w:tc>
    </w:tr>
  </w:tbl>
  <w:p w14:paraId="013CA374" w14:textId="77777777" w:rsidR="00BE405A" w:rsidRPr="003D6D8D" w:rsidRDefault="00BE405A">
    <w:pPr>
      <w:pStyle w:val="Encabezado"/>
      <w:rPr>
        <w:sz w:val="6"/>
        <w:szCs w:val="6"/>
        <w:lang w:val="es-CO"/>
      </w:rPr>
    </w:pPr>
  </w:p>
  <w:p w14:paraId="0E573EAF" w14:textId="77777777" w:rsidR="00BE405A" w:rsidRPr="003D6D8D" w:rsidRDefault="00BE405A">
    <w:pPr>
      <w:pStyle w:val="Encabezado"/>
      <w:rPr>
        <w:rFonts w:cs="Arial"/>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E2923"/>
    <w:multiLevelType w:val="multilevel"/>
    <w:tmpl w:val="220ECFD4"/>
    <w:lvl w:ilvl="0">
      <w:start w:val="1"/>
      <w:numFmt w:val="decimal"/>
      <w:pStyle w:val="Ttulo1"/>
      <w:lvlText w:val="%1"/>
      <w:lvlJc w:val="left"/>
      <w:pPr>
        <w:tabs>
          <w:tab w:val="num" w:pos="432"/>
        </w:tabs>
        <w:ind w:left="432" w:hanging="432"/>
      </w:pPr>
      <w:rPr>
        <w:rFonts w:ascii="Arial" w:hAnsi="Arial" w:hint="default"/>
        <w:b/>
        <w:i w:val="0"/>
        <w:sz w:val="22"/>
      </w:rPr>
    </w:lvl>
    <w:lvl w:ilvl="1">
      <w:start w:val="1"/>
      <w:numFmt w:val="decimal"/>
      <w:lvlText w:val="%1.%2"/>
      <w:lvlJc w:val="left"/>
      <w:pPr>
        <w:tabs>
          <w:tab w:val="num" w:pos="576"/>
        </w:tabs>
        <w:ind w:left="576" w:hanging="576"/>
      </w:pPr>
      <w:rPr>
        <w:rFonts w:ascii="Arial" w:hAnsi="Arial" w:hint="default"/>
        <w:b w:val="0"/>
        <w:i w:val="0"/>
        <w:sz w:val="20"/>
        <w:szCs w:val="20"/>
      </w:rPr>
    </w:lvl>
    <w:lvl w:ilvl="2">
      <w:start w:val="1"/>
      <w:numFmt w:val="decimal"/>
      <w:pStyle w:val="StyleHeading3NotBold"/>
      <w:lvlText w:val="%1.%2.%3"/>
      <w:lvlJc w:val="left"/>
      <w:pPr>
        <w:tabs>
          <w:tab w:val="num" w:pos="720"/>
        </w:tabs>
        <w:ind w:left="720" w:hanging="720"/>
      </w:pPr>
      <w:rPr>
        <w:rFonts w:ascii="Arial" w:hAnsi="Arial" w:hint="default"/>
        <w:b/>
        <w:i w:val="0"/>
        <w:sz w:val="22"/>
        <w:szCs w:val="22"/>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 w15:restartNumberingAfterBreak="0">
    <w:nsid w:val="14D15BC4"/>
    <w:multiLevelType w:val="hybridMultilevel"/>
    <w:tmpl w:val="5F5CC2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9DB2A27"/>
    <w:multiLevelType w:val="hybridMultilevel"/>
    <w:tmpl w:val="3140BA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ACA79FE"/>
    <w:multiLevelType w:val="hybridMultilevel"/>
    <w:tmpl w:val="981033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B6F070A"/>
    <w:multiLevelType w:val="hybridMultilevel"/>
    <w:tmpl w:val="86364F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5397A7E"/>
    <w:multiLevelType w:val="hybridMultilevel"/>
    <w:tmpl w:val="ECBA2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7C7A58"/>
    <w:multiLevelType w:val="hybridMultilevel"/>
    <w:tmpl w:val="853A9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9E48C0"/>
    <w:multiLevelType w:val="hybridMultilevel"/>
    <w:tmpl w:val="73D64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3C6B43"/>
    <w:multiLevelType w:val="hybridMultilevel"/>
    <w:tmpl w:val="6608CE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1981901"/>
    <w:multiLevelType w:val="hybridMultilevel"/>
    <w:tmpl w:val="00DAEA2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51F724DF"/>
    <w:multiLevelType w:val="hybridMultilevel"/>
    <w:tmpl w:val="525C0B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4395014"/>
    <w:multiLevelType w:val="hybridMultilevel"/>
    <w:tmpl w:val="CA1AD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9028A5"/>
    <w:multiLevelType w:val="hybridMultilevel"/>
    <w:tmpl w:val="0CC09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8437AB"/>
    <w:multiLevelType w:val="hybridMultilevel"/>
    <w:tmpl w:val="DA64EE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63307BF0"/>
    <w:multiLevelType w:val="hybridMultilevel"/>
    <w:tmpl w:val="E5AEF8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AAE5A50"/>
    <w:multiLevelType w:val="singleLevel"/>
    <w:tmpl w:val="5CE64D44"/>
    <w:lvl w:ilvl="0">
      <w:start w:val="1"/>
      <w:numFmt w:val="bullet"/>
      <w:pStyle w:val="Achievement"/>
      <w:lvlText w:val=""/>
      <w:lvlJc w:val="left"/>
      <w:pPr>
        <w:tabs>
          <w:tab w:val="num" w:pos="360"/>
        </w:tabs>
        <w:ind w:left="245" w:hanging="245"/>
      </w:pPr>
      <w:rPr>
        <w:rFonts w:ascii="Symbol" w:hAnsi="Symbol" w:hint="default"/>
        <w:sz w:val="22"/>
        <w:effect w:val="none"/>
      </w:rPr>
    </w:lvl>
  </w:abstractNum>
  <w:abstractNum w:abstractNumId="16" w15:restartNumberingAfterBreak="0">
    <w:nsid w:val="6B14323E"/>
    <w:multiLevelType w:val="multilevel"/>
    <w:tmpl w:val="787E004A"/>
    <w:lvl w:ilvl="0">
      <w:start w:val="1"/>
      <w:numFmt w:val="bullet"/>
      <w:lvlText w:val=""/>
      <w:lvlJc w:val="left"/>
      <w:pPr>
        <w:ind w:left="360" w:hanging="360"/>
      </w:pPr>
      <w:rPr>
        <w:rFonts w:ascii="Symbol" w:hAnsi="Symbol" w:hint="default"/>
        <w:b/>
      </w:rPr>
    </w:lvl>
    <w:lvl w:ilvl="1">
      <w:start w:val="1"/>
      <w:numFmt w:val="decimal"/>
      <w:lvlText w:val="%1.%2."/>
      <w:lvlJc w:val="left"/>
      <w:pPr>
        <w:ind w:left="792" w:hanging="432"/>
      </w:pPr>
      <w:rPr>
        <w:b/>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C857A0C"/>
    <w:multiLevelType w:val="hybridMultilevel"/>
    <w:tmpl w:val="DB3E82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CF96379"/>
    <w:multiLevelType w:val="hybridMultilevel"/>
    <w:tmpl w:val="EC787D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6F6C5667"/>
    <w:multiLevelType w:val="multilevel"/>
    <w:tmpl w:val="3A0664D0"/>
    <w:lvl w:ilvl="0">
      <w:start w:val="1"/>
      <w:numFmt w:val="decimal"/>
      <w:pStyle w:val="Style1"/>
      <w:lvlText w:val="%1"/>
      <w:lvlJc w:val="left"/>
      <w:pPr>
        <w:tabs>
          <w:tab w:val="num" w:pos="1440"/>
        </w:tabs>
        <w:ind w:left="144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440"/>
        </w:tabs>
        <w:ind w:left="1440" w:hanging="720"/>
      </w:pPr>
      <w:rPr>
        <w:rFonts w:hint="default"/>
      </w:rPr>
    </w:lvl>
    <w:lvl w:ilvl="4">
      <w:start w:val="1"/>
      <w:numFmt w:val="decimal"/>
      <w:lvlText w:val="%1.%2.%3.%4.%5"/>
      <w:lvlJc w:val="left"/>
      <w:pPr>
        <w:tabs>
          <w:tab w:val="num" w:pos="1800"/>
        </w:tabs>
        <w:ind w:left="1800" w:hanging="108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2160"/>
        </w:tabs>
        <w:ind w:left="2160" w:hanging="1440"/>
      </w:pPr>
      <w:rPr>
        <w:rFonts w:hint="default"/>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520"/>
        </w:tabs>
        <w:ind w:left="2520" w:hanging="1800"/>
      </w:pPr>
      <w:rPr>
        <w:rFonts w:hint="default"/>
      </w:rPr>
    </w:lvl>
  </w:abstractNum>
  <w:num w:numId="1" w16cid:durableId="566690790">
    <w:abstractNumId w:val="19"/>
  </w:num>
  <w:num w:numId="2" w16cid:durableId="763573829">
    <w:abstractNumId w:val="0"/>
  </w:num>
  <w:num w:numId="3" w16cid:durableId="1010138943">
    <w:abstractNumId w:val="15"/>
  </w:num>
  <w:num w:numId="4" w16cid:durableId="1625115387">
    <w:abstractNumId w:val="16"/>
  </w:num>
  <w:num w:numId="5" w16cid:durableId="1040788798">
    <w:abstractNumId w:val="2"/>
  </w:num>
  <w:num w:numId="6" w16cid:durableId="1821845148">
    <w:abstractNumId w:val="18"/>
  </w:num>
  <w:num w:numId="7" w16cid:durableId="1662731035">
    <w:abstractNumId w:val="13"/>
  </w:num>
  <w:num w:numId="8" w16cid:durableId="877618679">
    <w:abstractNumId w:val="12"/>
  </w:num>
  <w:num w:numId="9" w16cid:durableId="1972056339">
    <w:abstractNumId w:val="6"/>
  </w:num>
  <w:num w:numId="10" w16cid:durableId="1741559231">
    <w:abstractNumId w:val="11"/>
  </w:num>
  <w:num w:numId="11" w16cid:durableId="1962106047">
    <w:abstractNumId w:val="7"/>
  </w:num>
  <w:num w:numId="12" w16cid:durableId="1657800393">
    <w:abstractNumId w:val="0"/>
  </w:num>
  <w:num w:numId="13" w16cid:durableId="2010984895">
    <w:abstractNumId w:val="9"/>
  </w:num>
  <w:num w:numId="14" w16cid:durableId="704521686">
    <w:abstractNumId w:val="5"/>
  </w:num>
  <w:num w:numId="15" w16cid:durableId="815419959">
    <w:abstractNumId w:val="0"/>
  </w:num>
  <w:num w:numId="16" w16cid:durableId="1482847726">
    <w:abstractNumId w:val="0"/>
  </w:num>
  <w:num w:numId="17" w16cid:durableId="1930580397">
    <w:abstractNumId w:val="0"/>
  </w:num>
  <w:num w:numId="18" w16cid:durableId="255335223">
    <w:abstractNumId w:val="0"/>
  </w:num>
  <w:num w:numId="19" w16cid:durableId="845218531">
    <w:abstractNumId w:val="1"/>
  </w:num>
  <w:num w:numId="20" w16cid:durableId="1556357701">
    <w:abstractNumId w:val="17"/>
  </w:num>
  <w:num w:numId="21" w16cid:durableId="1685394913">
    <w:abstractNumId w:val="14"/>
  </w:num>
  <w:num w:numId="22" w16cid:durableId="243494847">
    <w:abstractNumId w:val="3"/>
  </w:num>
  <w:num w:numId="23" w16cid:durableId="1283614558">
    <w:abstractNumId w:val="4"/>
  </w:num>
  <w:num w:numId="24" w16cid:durableId="1071266988">
    <w:abstractNumId w:val="10"/>
  </w:num>
  <w:num w:numId="25" w16cid:durableId="1217356237">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302"/>
    <w:rsid w:val="00005E75"/>
    <w:rsid w:val="0000602A"/>
    <w:rsid w:val="0000701D"/>
    <w:rsid w:val="00012F85"/>
    <w:rsid w:val="000131F0"/>
    <w:rsid w:val="00017AC3"/>
    <w:rsid w:val="0002100F"/>
    <w:rsid w:val="00023C55"/>
    <w:rsid w:val="000274AC"/>
    <w:rsid w:val="00033A36"/>
    <w:rsid w:val="00034F7F"/>
    <w:rsid w:val="00035390"/>
    <w:rsid w:val="00040900"/>
    <w:rsid w:val="000423C4"/>
    <w:rsid w:val="00042684"/>
    <w:rsid w:val="0004287F"/>
    <w:rsid w:val="000464F7"/>
    <w:rsid w:val="0004667F"/>
    <w:rsid w:val="00050EC6"/>
    <w:rsid w:val="00053C50"/>
    <w:rsid w:val="000543AD"/>
    <w:rsid w:val="00054BC8"/>
    <w:rsid w:val="00065854"/>
    <w:rsid w:val="000704BC"/>
    <w:rsid w:val="0008138C"/>
    <w:rsid w:val="00082B72"/>
    <w:rsid w:val="00082F30"/>
    <w:rsid w:val="00090619"/>
    <w:rsid w:val="000A1C87"/>
    <w:rsid w:val="000B6484"/>
    <w:rsid w:val="000C0E07"/>
    <w:rsid w:val="000C2C6B"/>
    <w:rsid w:val="000C396F"/>
    <w:rsid w:val="000C3F6B"/>
    <w:rsid w:val="000C490E"/>
    <w:rsid w:val="000C7649"/>
    <w:rsid w:val="000C7A17"/>
    <w:rsid w:val="000D1603"/>
    <w:rsid w:val="000D219E"/>
    <w:rsid w:val="000D23C8"/>
    <w:rsid w:val="000D6BE1"/>
    <w:rsid w:val="000D790C"/>
    <w:rsid w:val="000E0F29"/>
    <w:rsid w:val="000E23CD"/>
    <w:rsid w:val="000E27EF"/>
    <w:rsid w:val="000F07B6"/>
    <w:rsid w:val="000F2FCF"/>
    <w:rsid w:val="000F50E6"/>
    <w:rsid w:val="001003C8"/>
    <w:rsid w:val="001005E3"/>
    <w:rsid w:val="001026D9"/>
    <w:rsid w:val="00103070"/>
    <w:rsid w:val="00117953"/>
    <w:rsid w:val="00121E1A"/>
    <w:rsid w:val="00130C79"/>
    <w:rsid w:val="0013205E"/>
    <w:rsid w:val="00135E6A"/>
    <w:rsid w:val="00136245"/>
    <w:rsid w:val="00137F6B"/>
    <w:rsid w:val="001425D6"/>
    <w:rsid w:val="00144110"/>
    <w:rsid w:val="00145229"/>
    <w:rsid w:val="001456DB"/>
    <w:rsid w:val="00147D16"/>
    <w:rsid w:val="00152C7B"/>
    <w:rsid w:val="00153C71"/>
    <w:rsid w:val="0016587E"/>
    <w:rsid w:val="00166329"/>
    <w:rsid w:val="00170A2A"/>
    <w:rsid w:val="00171EB2"/>
    <w:rsid w:val="0017705B"/>
    <w:rsid w:val="00182A56"/>
    <w:rsid w:val="0018327B"/>
    <w:rsid w:val="00187304"/>
    <w:rsid w:val="00187CD9"/>
    <w:rsid w:val="00190244"/>
    <w:rsid w:val="0019074C"/>
    <w:rsid w:val="00191887"/>
    <w:rsid w:val="001927FB"/>
    <w:rsid w:val="0019420B"/>
    <w:rsid w:val="001978B5"/>
    <w:rsid w:val="001A22ED"/>
    <w:rsid w:val="001A73F3"/>
    <w:rsid w:val="001B3E44"/>
    <w:rsid w:val="001B7DCE"/>
    <w:rsid w:val="001C34C0"/>
    <w:rsid w:val="001C3741"/>
    <w:rsid w:val="001C593D"/>
    <w:rsid w:val="001D1920"/>
    <w:rsid w:val="001E1102"/>
    <w:rsid w:val="001E46D4"/>
    <w:rsid w:val="001F4D50"/>
    <w:rsid w:val="00200362"/>
    <w:rsid w:val="00200A46"/>
    <w:rsid w:val="002034A9"/>
    <w:rsid w:val="00203894"/>
    <w:rsid w:val="0020506B"/>
    <w:rsid w:val="00207381"/>
    <w:rsid w:val="00207A7D"/>
    <w:rsid w:val="00207FC9"/>
    <w:rsid w:val="002102D8"/>
    <w:rsid w:val="002115E1"/>
    <w:rsid w:val="00215082"/>
    <w:rsid w:val="00220E70"/>
    <w:rsid w:val="00221215"/>
    <w:rsid w:val="00222985"/>
    <w:rsid w:val="0022459F"/>
    <w:rsid w:val="00224864"/>
    <w:rsid w:val="00236A0B"/>
    <w:rsid w:val="00237AC1"/>
    <w:rsid w:val="0024407B"/>
    <w:rsid w:val="00247672"/>
    <w:rsid w:val="00255EA8"/>
    <w:rsid w:val="002644CD"/>
    <w:rsid w:val="00265503"/>
    <w:rsid w:val="002676CE"/>
    <w:rsid w:val="0027233D"/>
    <w:rsid w:val="00280A91"/>
    <w:rsid w:val="00281D7A"/>
    <w:rsid w:val="00285A98"/>
    <w:rsid w:val="00287AF1"/>
    <w:rsid w:val="00292088"/>
    <w:rsid w:val="0029216F"/>
    <w:rsid w:val="002962CD"/>
    <w:rsid w:val="002A14D2"/>
    <w:rsid w:val="002A1B84"/>
    <w:rsid w:val="002A26ED"/>
    <w:rsid w:val="002A7267"/>
    <w:rsid w:val="002B095C"/>
    <w:rsid w:val="002D643D"/>
    <w:rsid w:val="002D6BE0"/>
    <w:rsid w:val="002D7630"/>
    <w:rsid w:val="002E1E53"/>
    <w:rsid w:val="002E5537"/>
    <w:rsid w:val="002E6696"/>
    <w:rsid w:val="002F10C1"/>
    <w:rsid w:val="002F3889"/>
    <w:rsid w:val="002F6678"/>
    <w:rsid w:val="002F6B04"/>
    <w:rsid w:val="002F6BA3"/>
    <w:rsid w:val="003015F2"/>
    <w:rsid w:val="00301700"/>
    <w:rsid w:val="003023BE"/>
    <w:rsid w:val="00305AE4"/>
    <w:rsid w:val="00306030"/>
    <w:rsid w:val="003100BA"/>
    <w:rsid w:val="00310842"/>
    <w:rsid w:val="00323705"/>
    <w:rsid w:val="00326816"/>
    <w:rsid w:val="00331D5E"/>
    <w:rsid w:val="003341B6"/>
    <w:rsid w:val="0033430A"/>
    <w:rsid w:val="00335C6D"/>
    <w:rsid w:val="0034687A"/>
    <w:rsid w:val="00347440"/>
    <w:rsid w:val="00356FEA"/>
    <w:rsid w:val="00362961"/>
    <w:rsid w:val="00366F76"/>
    <w:rsid w:val="00370212"/>
    <w:rsid w:val="00372FFE"/>
    <w:rsid w:val="00376732"/>
    <w:rsid w:val="00376B72"/>
    <w:rsid w:val="0037795F"/>
    <w:rsid w:val="00382EA2"/>
    <w:rsid w:val="00383DF3"/>
    <w:rsid w:val="00384A31"/>
    <w:rsid w:val="00390A3C"/>
    <w:rsid w:val="00392915"/>
    <w:rsid w:val="00394137"/>
    <w:rsid w:val="00396FA6"/>
    <w:rsid w:val="0039724A"/>
    <w:rsid w:val="003A0331"/>
    <w:rsid w:val="003A0C39"/>
    <w:rsid w:val="003B12ED"/>
    <w:rsid w:val="003B1BCF"/>
    <w:rsid w:val="003B3047"/>
    <w:rsid w:val="003B57E3"/>
    <w:rsid w:val="003B6531"/>
    <w:rsid w:val="003C2282"/>
    <w:rsid w:val="003C2C61"/>
    <w:rsid w:val="003D0AC3"/>
    <w:rsid w:val="003D1D9B"/>
    <w:rsid w:val="003D5E81"/>
    <w:rsid w:val="003D6D8D"/>
    <w:rsid w:val="003E7D15"/>
    <w:rsid w:val="003F3C0D"/>
    <w:rsid w:val="003F6555"/>
    <w:rsid w:val="003F6F2A"/>
    <w:rsid w:val="00403A9C"/>
    <w:rsid w:val="00404FE4"/>
    <w:rsid w:val="00406938"/>
    <w:rsid w:val="0041200D"/>
    <w:rsid w:val="00421B53"/>
    <w:rsid w:val="0042415F"/>
    <w:rsid w:val="00427A68"/>
    <w:rsid w:val="00430466"/>
    <w:rsid w:val="00431D51"/>
    <w:rsid w:val="00432B9D"/>
    <w:rsid w:val="00436CD8"/>
    <w:rsid w:val="00440AB3"/>
    <w:rsid w:val="00441DDA"/>
    <w:rsid w:val="004442D0"/>
    <w:rsid w:val="004604BB"/>
    <w:rsid w:val="00463DAD"/>
    <w:rsid w:val="0047207A"/>
    <w:rsid w:val="004741DC"/>
    <w:rsid w:val="00475379"/>
    <w:rsid w:val="004759E3"/>
    <w:rsid w:val="00476540"/>
    <w:rsid w:val="00481BA7"/>
    <w:rsid w:val="00482765"/>
    <w:rsid w:val="00482AC4"/>
    <w:rsid w:val="00484A23"/>
    <w:rsid w:val="00485592"/>
    <w:rsid w:val="00485E97"/>
    <w:rsid w:val="004862D0"/>
    <w:rsid w:val="00486F10"/>
    <w:rsid w:val="004928E6"/>
    <w:rsid w:val="00493C6D"/>
    <w:rsid w:val="00494154"/>
    <w:rsid w:val="004965DF"/>
    <w:rsid w:val="004A2BB4"/>
    <w:rsid w:val="004A588E"/>
    <w:rsid w:val="004B31BE"/>
    <w:rsid w:val="004B388D"/>
    <w:rsid w:val="004C06BD"/>
    <w:rsid w:val="004C1E98"/>
    <w:rsid w:val="004C3234"/>
    <w:rsid w:val="004C51A6"/>
    <w:rsid w:val="004D16DB"/>
    <w:rsid w:val="004D2681"/>
    <w:rsid w:val="004D43D2"/>
    <w:rsid w:val="004D539B"/>
    <w:rsid w:val="004E2067"/>
    <w:rsid w:val="004E3B96"/>
    <w:rsid w:val="004F18BC"/>
    <w:rsid w:val="004F38CF"/>
    <w:rsid w:val="004F7F98"/>
    <w:rsid w:val="005019AF"/>
    <w:rsid w:val="005077ED"/>
    <w:rsid w:val="005107F4"/>
    <w:rsid w:val="00510DE5"/>
    <w:rsid w:val="00514049"/>
    <w:rsid w:val="005246C0"/>
    <w:rsid w:val="0052548A"/>
    <w:rsid w:val="00526188"/>
    <w:rsid w:val="005325BD"/>
    <w:rsid w:val="005331F7"/>
    <w:rsid w:val="005340E2"/>
    <w:rsid w:val="005512C0"/>
    <w:rsid w:val="00553713"/>
    <w:rsid w:val="00553B86"/>
    <w:rsid w:val="0055602C"/>
    <w:rsid w:val="00563CF4"/>
    <w:rsid w:val="005713C6"/>
    <w:rsid w:val="00576872"/>
    <w:rsid w:val="00597402"/>
    <w:rsid w:val="005A5BF7"/>
    <w:rsid w:val="005A6E3D"/>
    <w:rsid w:val="005B1E01"/>
    <w:rsid w:val="005C0F30"/>
    <w:rsid w:val="005C4288"/>
    <w:rsid w:val="005C7CA5"/>
    <w:rsid w:val="005D215D"/>
    <w:rsid w:val="005D29D9"/>
    <w:rsid w:val="005D673B"/>
    <w:rsid w:val="005E0C77"/>
    <w:rsid w:val="005E6D37"/>
    <w:rsid w:val="005E7A1E"/>
    <w:rsid w:val="005F2676"/>
    <w:rsid w:val="005F4A77"/>
    <w:rsid w:val="00605EEC"/>
    <w:rsid w:val="0060767E"/>
    <w:rsid w:val="00612233"/>
    <w:rsid w:val="0061305D"/>
    <w:rsid w:val="006172AA"/>
    <w:rsid w:val="006177F2"/>
    <w:rsid w:val="00621108"/>
    <w:rsid w:val="00621A61"/>
    <w:rsid w:val="00632BC1"/>
    <w:rsid w:val="006330A8"/>
    <w:rsid w:val="00637CB7"/>
    <w:rsid w:val="0064630A"/>
    <w:rsid w:val="006468BF"/>
    <w:rsid w:val="006471A3"/>
    <w:rsid w:val="0065210E"/>
    <w:rsid w:val="00654024"/>
    <w:rsid w:val="00662555"/>
    <w:rsid w:val="00664B88"/>
    <w:rsid w:val="006713A2"/>
    <w:rsid w:val="00672111"/>
    <w:rsid w:val="00675EF6"/>
    <w:rsid w:val="006762C2"/>
    <w:rsid w:val="00676907"/>
    <w:rsid w:val="00680239"/>
    <w:rsid w:val="00682B31"/>
    <w:rsid w:val="00683C15"/>
    <w:rsid w:val="00683C65"/>
    <w:rsid w:val="006847C5"/>
    <w:rsid w:val="00686345"/>
    <w:rsid w:val="00694525"/>
    <w:rsid w:val="00694E89"/>
    <w:rsid w:val="00694E9F"/>
    <w:rsid w:val="006A3F6D"/>
    <w:rsid w:val="006A4441"/>
    <w:rsid w:val="006A537A"/>
    <w:rsid w:val="006A5BF0"/>
    <w:rsid w:val="006C09C0"/>
    <w:rsid w:val="006C1054"/>
    <w:rsid w:val="006C4781"/>
    <w:rsid w:val="006C7D7A"/>
    <w:rsid w:val="006D0455"/>
    <w:rsid w:val="006D0910"/>
    <w:rsid w:val="006D4A01"/>
    <w:rsid w:val="006E4687"/>
    <w:rsid w:val="006F1CB5"/>
    <w:rsid w:val="006F1CDB"/>
    <w:rsid w:val="006F354B"/>
    <w:rsid w:val="006F5A63"/>
    <w:rsid w:val="00702327"/>
    <w:rsid w:val="0070245E"/>
    <w:rsid w:val="0070454C"/>
    <w:rsid w:val="00713667"/>
    <w:rsid w:val="00721F38"/>
    <w:rsid w:val="007245C4"/>
    <w:rsid w:val="00727321"/>
    <w:rsid w:val="00727D41"/>
    <w:rsid w:val="00734A2A"/>
    <w:rsid w:val="00744013"/>
    <w:rsid w:val="00746DFC"/>
    <w:rsid w:val="00757C41"/>
    <w:rsid w:val="00757D72"/>
    <w:rsid w:val="0076240A"/>
    <w:rsid w:val="00762AB4"/>
    <w:rsid w:val="0076415A"/>
    <w:rsid w:val="00766389"/>
    <w:rsid w:val="00770302"/>
    <w:rsid w:val="00770A89"/>
    <w:rsid w:val="00770FA7"/>
    <w:rsid w:val="0077261A"/>
    <w:rsid w:val="00775BBC"/>
    <w:rsid w:val="007763B8"/>
    <w:rsid w:val="00781B28"/>
    <w:rsid w:val="007856CD"/>
    <w:rsid w:val="00793836"/>
    <w:rsid w:val="00794FA9"/>
    <w:rsid w:val="007B0258"/>
    <w:rsid w:val="007B1A4B"/>
    <w:rsid w:val="007B6D2F"/>
    <w:rsid w:val="007B7E04"/>
    <w:rsid w:val="007C056A"/>
    <w:rsid w:val="007C1459"/>
    <w:rsid w:val="007C34FD"/>
    <w:rsid w:val="007C45C8"/>
    <w:rsid w:val="007D03EC"/>
    <w:rsid w:val="007D120E"/>
    <w:rsid w:val="007D1673"/>
    <w:rsid w:val="007D3A4B"/>
    <w:rsid w:val="007E093E"/>
    <w:rsid w:val="007E2483"/>
    <w:rsid w:val="007E3134"/>
    <w:rsid w:val="007E33D6"/>
    <w:rsid w:val="007E69A2"/>
    <w:rsid w:val="007F0011"/>
    <w:rsid w:val="007F291B"/>
    <w:rsid w:val="007F7CC0"/>
    <w:rsid w:val="007F7DD9"/>
    <w:rsid w:val="00801BBA"/>
    <w:rsid w:val="00802F45"/>
    <w:rsid w:val="0080483A"/>
    <w:rsid w:val="008101B1"/>
    <w:rsid w:val="008178BD"/>
    <w:rsid w:val="008201A8"/>
    <w:rsid w:val="00821BCA"/>
    <w:rsid w:val="008247C7"/>
    <w:rsid w:val="00824914"/>
    <w:rsid w:val="00824B2C"/>
    <w:rsid w:val="00832952"/>
    <w:rsid w:val="00834BE5"/>
    <w:rsid w:val="0083534A"/>
    <w:rsid w:val="00836CB5"/>
    <w:rsid w:val="0084459C"/>
    <w:rsid w:val="00845FC1"/>
    <w:rsid w:val="008565C9"/>
    <w:rsid w:val="00860422"/>
    <w:rsid w:val="00864531"/>
    <w:rsid w:val="00865EEB"/>
    <w:rsid w:val="00876277"/>
    <w:rsid w:val="00876593"/>
    <w:rsid w:val="00892350"/>
    <w:rsid w:val="008946C8"/>
    <w:rsid w:val="008971DE"/>
    <w:rsid w:val="00897986"/>
    <w:rsid w:val="008A3C9B"/>
    <w:rsid w:val="008A73EC"/>
    <w:rsid w:val="008B372D"/>
    <w:rsid w:val="008B638F"/>
    <w:rsid w:val="008B70E1"/>
    <w:rsid w:val="008C2270"/>
    <w:rsid w:val="008D3B41"/>
    <w:rsid w:val="008D6FC6"/>
    <w:rsid w:val="008E0C6B"/>
    <w:rsid w:val="008E28E3"/>
    <w:rsid w:val="008E75ED"/>
    <w:rsid w:val="008F3FCC"/>
    <w:rsid w:val="008F4FEB"/>
    <w:rsid w:val="008F5484"/>
    <w:rsid w:val="008F6783"/>
    <w:rsid w:val="008F71CD"/>
    <w:rsid w:val="00903C79"/>
    <w:rsid w:val="00910D50"/>
    <w:rsid w:val="0091141E"/>
    <w:rsid w:val="0091351B"/>
    <w:rsid w:val="00914F11"/>
    <w:rsid w:val="009155B4"/>
    <w:rsid w:val="00916E03"/>
    <w:rsid w:val="00920760"/>
    <w:rsid w:val="00923F3F"/>
    <w:rsid w:val="00927151"/>
    <w:rsid w:val="00927D74"/>
    <w:rsid w:val="00931472"/>
    <w:rsid w:val="009315D9"/>
    <w:rsid w:val="009332AC"/>
    <w:rsid w:val="00937B7C"/>
    <w:rsid w:val="009406F4"/>
    <w:rsid w:val="00943942"/>
    <w:rsid w:val="00944AAA"/>
    <w:rsid w:val="00945094"/>
    <w:rsid w:val="009513AE"/>
    <w:rsid w:val="00952E21"/>
    <w:rsid w:val="009641FD"/>
    <w:rsid w:val="009679B6"/>
    <w:rsid w:val="00967BB9"/>
    <w:rsid w:val="00972736"/>
    <w:rsid w:val="009732D2"/>
    <w:rsid w:val="00974118"/>
    <w:rsid w:val="00983B7F"/>
    <w:rsid w:val="009858F8"/>
    <w:rsid w:val="00986FA9"/>
    <w:rsid w:val="009911D0"/>
    <w:rsid w:val="00993712"/>
    <w:rsid w:val="0099791F"/>
    <w:rsid w:val="009A3EBC"/>
    <w:rsid w:val="009B258B"/>
    <w:rsid w:val="009B7804"/>
    <w:rsid w:val="009C04B1"/>
    <w:rsid w:val="009C28D6"/>
    <w:rsid w:val="009D1A31"/>
    <w:rsid w:val="009D54C7"/>
    <w:rsid w:val="009E01F7"/>
    <w:rsid w:val="009E092D"/>
    <w:rsid w:val="009F30A1"/>
    <w:rsid w:val="009F6BA5"/>
    <w:rsid w:val="00A024D7"/>
    <w:rsid w:val="00A056B3"/>
    <w:rsid w:val="00A06890"/>
    <w:rsid w:val="00A1512C"/>
    <w:rsid w:val="00A21727"/>
    <w:rsid w:val="00A2451B"/>
    <w:rsid w:val="00A261CA"/>
    <w:rsid w:val="00A26831"/>
    <w:rsid w:val="00A30F49"/>
    <w:rsid w:val="00A3161C"/>
    <w:rsid w:val="00A33302"/>
    <w:rsid w:val="00A53D30"/>
    <w:rsid w:val="00A54302"/>
    <w:rsid w:val="00A55D32"/>
    <w:rsid w:val="00A575EB"/>
    <w:rsid w:val="00A6237D"/>
    <w:rsid w:val="00A72598"/>
    <w:rsid w:val="00A73924"/>
    <w:rsid w:val="00A739DE"/>
    <w:rsid w:val="00A74875"/>
    <w:rsid w:val="00A749F5"/>
    <w:rsid w:val="00A775B9"/>
    <w:rsid w:val="00A82BE0"/>
    <w:rsid w:val="00A847B3"/>
    <w:rsid w:val="00A85811"/>
    <w:rsid w:val="00A913D5"/>
    <w:rsid w:val="00A9420D"/>
    <w:rsid w:val="00A95615"/>
    <w:rsid w:val="00A967EC"/>
    <w:rsid w:val="00AA0F7F"/>
    <w:rsid w:val="00AA3069"/>
    <w:rsid w:val="00AA413F"/>
    <w:rsid w:val="00AB27F4"/>
    <w:rsid w:val="00AB54B9"/>
    <w:rsid w:val="00AB702C"/>
    <w:rsid w:val="00AB7327"/>
    <w:rsid w:val="00AC0DA7"/>
    <w:rsid w:val="00AC4FF3"/>
    <w:rsid w:val="00AC5988"/>
    <w:rsid w:val="00AC67CC"/>
    <w:rsid w:val="00AC7F24"/>
    <w:rsid w:val="00AD233B"/>
    <w:rsid w:val="00AD2567"/>
    <w:rsid w:val="00AD6738"/>
    <w:rsid w:val="00AD7D6C"/>
    <w:rsid w:val="00AE6283"/>
    <w:rsid w:val="00AF0AA5"/>
    <w:rsid w:val="00AF1026"/>
    <w:rsid w:val="00AF3B55"/>
    <w:rsid w:val="00AF5488"/>
    <w:rsid w:val="00AF7A7C"/>
    <w:rsid w:val="00B06DF2"/>
    <w:rsid w:val="00B12306"/>
    <w:rsid w:val="00B16F34"/>
    <w:rsid w:val="00B1702C"/>
    <w:rsid w:val="00B207F7"/>
    <w:rsid w:val="00B208F5"/>
    <w:rsid w:val="00B21D2D"/>
    <w:rsid w:val="00B26D8E"/>
    <w:rsid w:val="00B277FC"/>
    <w:rsid w:val="00B3228A"/>
    <w:rsid w:val="00B334E8"/>
    <w:rsid w:val="00B344D5"/>
    <w:rsid w:val="00B40986"/>
    <w:rsid w:val="00B46984"/>
    <w:rsid w:val="00B475E7"/>
    <w:rsid w:val="00B51211"/>
    <w:rsid w:val="00B5415D"/>
    <w:rsid w:val="00B55FD2"/>
    <w:rsid w:val="00B579AD"/>
    <w:rsid w:val="00B62A87"/>
    <w:rsid w:val="00B6315B"/>
    <w:rsid w:val="00B6612F"/>
    <w:rsid w:val="00B673F1"/>
    <w:rsid w:val="00B7243F"/>
    <w:rsid w:val="00B7719A"/>
    <w:rsid w:val="00B85249"/>
    <w:rsid w:val="00B85286"/>
    <w:rsid w:val="00B86FCB"/>
    <w:rsid w:val="00B875A2"/>
    <w:rsid w:val="00B90D14"/>
    <w:rsid w:val="00B911F0"/>
    <w:rsid w:val="00B94DD4"/>
    <w:rsid w:val="00B968B8"/>
    <w:rsid w:val="00B971A9"/>
    <w:rsid w:val="00B973C9"/>
    <w:rsid w:val="00B97AAD"/>
    <w:rsid w:val="00BA29DD"/>
    <w:rsid w:val="00BA5BCD"/>
    <w:rsid w:val="00BB5BAD"/>
    <w:rsid w:val="00BB66E5"/>
    <w:rsid w:val="00BB784D"/>
    <w:rsid w:val="00BC2F5A"/>
    <w:rsid w:val="00BC364F"/>
    <w:rsid w:val="00BC6722"/>
    <w:rsid w:val="00BD1A71"/>
    <w:rsid w:val="00BD4320"/>
    <w:rsid w:val="00BD65C9"/>
    <w:rsid w:val="00BE405A"/>
    <w:rsid w:val="00BE63F1"/>
    <w:rsid w:val="00BE768F"/>
    <w:rsid w:val="00BF3B36"/>
    <w:rsid w:val="00BF63D0"/>
    <w:rsid w:val="00C01962"/>
    <w:rsid w:val="00C117EB"/>
    <w:rsid w:val="00C11DFC"/>
    <w:rsid w:val="00C12901"/>
    <w:rsid w:val="00C1612A"/>
    <w:rsid w:val="00C204DE"/>
    <w:rsid w:val="00C2150D"/>
    <w:rsid w:val="00C221B5"/>
    <w:rsid w:val="00C23147"/>
    <w:rsid w:val="00C23A91"/>
    <w:rsid w:val="00C23E47"/>
    <w:rsid w:val="00C2544F"/>
    <w:rsid w:val="00C25903"/>
    <w:rsid w:val="00C26873"/>
    <w:rsid w:val="00C32131"/>
    <w:rsid w:val="00C36496"/>
    <w:rsid w:val="00C42425"/>
    <w:rsid w:val="00C429A5"/>
    <w:rsid w:val="00C42F60"/>
    <w:rsid w:val="00C518C4"/>
    <w:rsid w:val="00C532F6"/>
    <w:rsid w:val="00C55FAE"/>
    <w:rsid w:val="00C60272"/>
    <w:rsid w:val="00C60390"/>
    <w:rsid w:val="00C60491"/>
    <w:rsid w:val="00C649E7"/>
    <w:rsid w:val="00C64F11"/>
    <w:rsid w:val="00C700DE"/>
    <w:rsid w:val="00C73C55"/>
    <w:rsid w:val="00C7520E"/>
    <w:rsid w:val="00C77026"/>
    <w:rsid w:val="00C7759F"/>
    <w:rsid w:val="00C92455"/>
    <w:rsid w:val="00C95197"/>
    <w:rsid w:val="00C96306"/>
    <w:rsid w:val="00C9696E"/>
    <w:rsid w:val="00CA2AA9"/>
    <w:rsid w:val="00CA5B0D"/>
    <w:rsid w:val="00CA68DB"/>
    <w:rsid w:val="00CA760F"/>
    <w:rsid w:val="00CC0A03"/>
    <w:rsid w:val="00CC0CA0"/>
    <w:rsid w:val="00CC4366"/>
    <w:rsid w:val="00CC48B2"/>
    <w:rsid w:val="00CD2B1C"/>
    <w:rsid w:val="00CD4B57"/>
    <w:rsid w:val="00CD6969"/>
    <w:rsid w:val="00CE0DBE"/>
    <w:rsid w:val="00CE2CE2"/>
    <w:rsid w:val="00CE3215"/>
    <w:rsid w:val="00CE3EBD"/>
    <w:rsid w:val="00CF6BA9"/>
    <w:rsid w:val="00D02154"/>
    <w:rsid w:val="00D038F7"/>
    <w:rsid w:val="00D0472B"/>
    <w:rsid w:val="00D076D3"/>
    <w:rsid w:val="00D12E87"/>
    <w:rsid w:val="00D14929"/>
    <w:rsid w:val="00D21173"/>
    <w:rsid w:val="00D2443C"/>
    <w:rsid w:val="00D26B37"/>
    <w:rsid w:val="00D30998"/>
    <w:rsid w:val="00D33AF9"/>
    <w:rsid w:val="00D34AC3"/>
    <w:rsid w:val="00D3556B"/>
    <w:rsid w:val="00D4158F"/>
    <w:rsid w:val="00D41639"/>
    <w:rsid w:val="00D42DFD"/>
    <w:rsid w:val="00D42F43"/>
    <w:rsid w:val="00D5208C"/>
    <w:rsid w:val="00D53901"/>
    <w:rsid w:val="00D54027"/>
    <w:rsid w:val="00D5489F"/>
    <w:rsid w:val="00D61147"/>
    <w:rsid w:val="00D61AD4"/>
    <w:rsid w:val="00D62B6A"/>
    <w:rsid w:val="00D6799D"/>
    <w:rsid w:val="00D80CEB"/>
    <w:rsid w:val="00D8271C"/>
    <w:rsid w:val="00D83A80"/>
    <w:rsid w:val="00D85730"/>
    <w:rsid w:val="00D86214"/>
    <w:rsid w:val="00D910D4"/>
    <w:rsid w:val="00D94C5B"/>
    <w:rsid w:val="00D96B4D"/>
    <w:rsid w:val="00DA0FB5"/>
    <w:rsid w:val="00DA4BB9"/>
    <w:rsid w:val="00DA4E92"/>
    <w:rsid w:val="00DA5AD1"/>
    <w:rsid w:val="00DB03A8"/>
    <w:rsid w:val="00DB294C"/>
    <w:rsid w:val="00DB6087"/>
    <w:rsid w:val="00DC0D7F"/>
    <w:rsid w:val="00DC1A89"/>
    <w:rsid w:val="00DC32D9"/>
    <w:rsid w:val="00DC3F10"/>
    <w:rsid w:val="00DC5610"/>
    <w:rsid w:val="00DC6A12"/>
    <w:rsid w:val="00DD0129"/>
    <w:rsid w:val="00DD0C9F"/>
    <w:rsid w:val="00DD22C3"/>
    <w:rsid w:val="00DD3ABC"/>
    <w:rsid w:val="00DD534E"/>
    <w:rsid w:val="00DD6D19"/>
    <w:rsid w:val="00DE18E8"/>
    <w:rsid w:val="00DE6182"/>
    <w:rsid w:val="00DE77B0"/>
    <w:rsid w:val="00DF473B"/>
    <w:rsid w:val="00DF76CE"/>
    <w:rsid w:val="00E00201"/>
    <w:rsid w:val="00E01B82"/>
    <w:rsid w:val="00E239EC"/>
    <w:rsid w:val="00E245B8"/>
    <w:rsid w:val="00E26CAA"/>
    <w:rsid w:val="00E278A0"/>
    <w:rsid w:val="00E314C9"/>
    <w:rsid w:val="00E344A8"/>
    <w:rsid w:val="00E4058C"/>
    <w:rsid w:val="00E43DA7"/>
    <w:rsid w:val="00E45BC7"/>
    <w:rsid w:val="00E52137"/>
    <w:rsid w:val="00E5617F"/>
    <w:rsid w:val="00E621B2"/>
    <w:rsid w:val="00E62AD2"/>
    <w:rsid w:val="00E66374"/>
    <w:rsid w:val="00E73E4B"/>
    <w:rsid w:val="00E74183"/>
    <w:rsid w:val="00E77D83"/>
    <w:rsid w:val="00E8338E"/>
    <w:rsid w:val="00E85EB6"/>
    <w:rsid w:val="00E87E04"/>
    <w:rsid w:val="00E932F6"/>
    <w:rsid w:val="00E939E5"/>
    <w:rsid w:val="00E97B2D"/>
    <w:rsid w:val="00EA65A2"/>
    <w:rsid w:val="00EA7136"/>
    <w:rsid w:val="00EA7BA1"/>
    <w:rsid w:val="00EB3EB9"/>
    <w:rsid w:val="00EB4049"/>
    <w:rsid w:val="00EB5984"/>
    <w:rsid w:val="00EC145A"/>
    <w:rsid w:val="00EC36F1"/>
    <w:rsid w:val="00EC78A4"/>
    <w:rsid w:val="00ED25F7"/>
    <w:rsid w:val="00EE1385"/>
    <w:rsid w:val="00EE5EA3"/>
    <w:rsid w:val="00EE745A"/>
    <w:rsid w:val="00EF0132"/>
    <w:rsid w:val="00EF147F"/>
    <w:rsid w:val="00EF60DF"/>
    <w:rsid w:val="00EF7049"/>
    <w:rsid w:val="00EF779A"/>
    <w:rsid w:val="00F04927"/>
    <w:rsid w:val="00F063A8"/>
    <w:rsid w:val="00F064FD"/>
    <w:rsid w:val="00F10C02"/>
    <w:rsid w:val="00F129D2"/>
    <w:rsid w:val="00F1497B"/>
    <w:rsid w:val="00F14D5E"/>
    <w:rsid w:val="00F163DF"/>
    <w:rsid w:val="00F244E5"/>
    <w:rsid w:val="00F25E44"/>
    <w:rsid w:val="00F26698"/>
    <w:rsid w:val="00F307B9"/>
    <w:rsid w:val="00F330F6"/>
    <w:rsid w:val="00F338CB"/>
    <w:rsid w:val="00F40F3D"/>
    <w:rsid w:val="00F41555"/>
    <w:rsid w:val="00F4422B"/>
    <w:rsid w:val="00F4482E"/>
    <w:rsid w:val="00F45930"/>
    <w:rsid w:val="00F46939"/>
    <w:rsid w:val="00F53032"/>
    <w:rsid w:val="00F5308C"/>
    <w:rsid w:val="00F54449"/>
    <w:rsid w:val="00F57677"/>
    <w:rsid w:val="00F63004"/>
    <w:rsid w:val="00F65292"/>
    <w:rsid w:val="00F65863"/>
    <w:rsid w:val="00F6607B"/>
    <w:rsid w:val="00F76290"/>
    <w:rsid w:val="00F80D5E"/>
    <w:rsid w:val="00F81962"/>
    <w:rsid w:val="00F81B38"/>
    <w:rsid w:val="00F86AA9"/>
    <w:rsid w:val="00F901AA"/>
    <w:rsid w:val="00F92042"/>
    <w:rsid w:val="00F93AC4"/>
    <w:rsid w:val="00F9585C"/>
    <w:rsid w:val="00F96A50"/>
    <w:rsid w:val="00FA2390"/>
    <w:rsid w:val="00FA5D83"/>
    <w:rsid w:val="00FA743E"/>
    <w:rsid w:val="00FB2C99"/>
    <w:rsid w:val="00FB37E5"/>
    <w:rsid w:val="00FC15ED"/>
    <w:rsid w:val="00FC3AD5"/>
    <w:rsid w:val="00FC3E5E"/>
    <w:rsid w:val="00FC6960"/>
    <w:rsid w:val="00FD08E2"/>
    <w:rsid w:val="00FD243A"/>
    <w:rsid w:val="00FD2460"/>
    <w:rsid w:val="00FE62FD"/>
    <w:rsid w:val="00FE7927"/>
    <w:rsid w:val="00FF3155"/>
    <w:rsid w:val="00FF45C5"/>
    <w:rsid w:val="00FF5F4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BD60A8"/>
  <w15:chartTrackingRefBased/>
  <w15:docId w15:val="{AB56FF25-4805-46D9-9248-7EF185360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543AD"/>
    <w:pPr>
      <w:jc w:val="both"/>
    </w:pPr>
    <w:rPr>
      <w:rFonts w:ascii="Arial" w:hAnsi="Arial"/>
      <w:szCs w:val="24"/>
      <w:lang w:val="es-ES_tradnl" w:eastAsia="en-US"/>
    </w:rPr>
  </w:style>
  <w:style w:type="paragraph" w:styleId="Ttulo1">
    <w:name w:val="heading 1"/>
    <w:basedOn w:val="Normal"/>
    <w:next w:val="Normal"/>
    <w:qFormat/>
    <w:pPr>
      <w:keepNext/>
      <w:numPr>
        <w:numId w:val="2"/>
      </w:numPr>
      <w:spacing w:before="120" w:after="120"/>
      <w:outlineLvl w:val="0"/>
    </w:pPr>
    <w:rPr>
      <w:rFonts w:cs="Arial"/>
      <w:b/>
      <w:bCs/>
      <w:caps/>
      <w:kern w:val="32"/>
      <w:szCs w:val="22"/>
    </w:rPr>
  </w:style>
  <w:style w:type="paragraph" w:styleId="Ttulo2">
    <w:name w:val="heading 2"/>
    <w:basedOn w:val="Normal"/>
    <w:next w:val="Normal"/>
    <w:autoRedefine/>
    <w:qFormat/>
    <w:rsid w:val="009F6BA5"/>
    <w:pPr>
      <w:keepNext/>
      <w:spacing w:before="60" w:after="60"/>
      <w:outlineLvl w:val="1"/>
    </w:pPr>
    <w:rPr>
      <w:rFonts w:cs="Arial"/>
      <w:bCs/>
      <w:iCs/>
      <w:sz w:val="18"/>
      <w:szCs w:val="18"/>
      <w:lang w:val="en-US"/>
    </w:rPr>
  </w:style>
  <w:style w:type="paragraph" w:styleId="Ttulo3">
    <w:name w:val="heading 3"/>
    <w:basedOn w:val="Normal"/>
    <w:next w:val="Normal"/>
    <w:qFormat/>
    <w:pPr>
      <w:keepNext/>
      <w:spacing w:before="240" w:after="60"/>
      <w:outlineLvl w:val="2"/>
    </w:pPr>
    <w:rPr>
      <w:rFonts w:cs="Arial"/>
      <w:b/>
      <w:bCs/>
      <w:szCs w:val="26"/>
    </w:rPr>
  </w:style>
  <w:style w:type="paragraph" w:styleId="Ttulo4">
    <w:name w:val="heading 4"/>
    <w:basedOn w:val="Normal"/>
    <w:next w:val="Normal"/>
    <w:qFormat/>
    <w:pPr>
      <w:keepNext/>
      <w:numPr>
        <w:ilvl w:val="3"/>
        <w:numId w:val="2"/>
      </w:numPr>
      <w:spacing w:before="240" w:after="60"/>
      <w:outlineLvl w:val="3"/>
    </w:pPr>
    <w:rPr>
      <w:rFonts w:ascii="Times New Roman" w:hAnsi="Times New Roman"/>
      <w:b/>
      <w:bCs/>
      <w:sz w:val="28"/>
      <w:szCs w:val="28"/>
    </w:rPr>
  </w:style>
  <w:style w:type="paragraph" w:styleId="Ttulo5">
    <w:name w:val="heading 5"/>
    <w:basedOn w:val="Normal"/>
    <w:next w:val="Normal"/>
    <w:qFormat/>
    <w:pPr>
      <w:numPr>
        <w:ilvl w:val="4"/>
        <w:numId w:val="2"/>
      </w:numPr>
      <w:spacing w:before="240" w:after="60"/>
      <w:outlineLvl w:val="4"/>
    </w:pPr>
    <w:rPr>
      <w:b/>
      <w:bCs/>
      <w:i/>
      <w:iCs/>
      <w:sz w:val="26"/>
      <w:szCs w:val="26"/>
    </w:rPr>
  </w:style>
  <w:style w:type="paragraph" w:styleId="Ttulo6">
    <w:name w:val="heading 6"/>
    <w:basedOn w:val="Normal"/>
    <w:next w:val="Normal"/>
    <w:qFormat/>
    <w:pPr>
      <w:numPr>
        <w:ilvl w:val="5"/>
        <w:numId w:val="2"/>
      </w:numPr>
      <w:spacing w:before="240" w:after="60"/>
      <w:outlineLvl w:val="5"/>
    </w:pPr>
    <w:rPr>
      <w:rFonts w:ascii="Times New Roman" w:hAnsi="Times New Roman"/>
      <w:b/>
      <w:bCs/>
      <w:sz w:val="22"/>
      <w:szCs w:val="22"/>
    </w:rPr>
  </w:style>
  <w:style w:type="paragraph" w:styleId="Ttulo7">
    <w:name w:val="heading 7"/>
    <w:basedOn w:val="Normal"/>
    <w:next w:val="Normal"/>
    <w:qFormat/>
    <w:pPr>
      <w:numPr>
        <w:ilvl w:val="6"/>
        <w:numId w:val="2"/>
      </w:numPr>
      <w:spacing w:before="240" w:after="60"/>
      <w:outlineLvl w:val="6"/>
    </w:pPr>
    <w:rPr>
      <w:rFonts w:ascii="Times New Roman" w:hAnsi="Times New Roman"/>
      <w:sz w:val="24"/>
    </w:rPr>
  </w:style>
  <w:style w:type="paragraph" w:styleId="Ttulo8">
    <w:name w:val="heading 8"/>
    <w:basedOn w:val="Normal"/>
    <w:next w:val="Normal"/>
    <w:qFormat/>
    <w:pPr>
      <w:numPr>
        <w:ilvl w:val="7"/>
        <w:numId w:val="2"/>
      </w:numPr>
      <w:spacing w:before="240" w:after="60"/>
      <w:outlineLvl w:val="7"/>
    </w:pPr>
    <w:rPr>
      <w:rFonts w:ascii="Times New Roman" w:hAnsi="Times New Roman"/>
      <w:i/>
      <w:iCs/>
      <w:sz w:val="24"/>
    </w:rPr>
  </w:style>
  <w:style w:type="paragraph" w:styleId="Ttulo9">
    <w:name w:val="heading 9"/>
    <w:basedOn w:val="Normal"/>
    <w:next w:val="Normal"/>
    <w:qFormat/>
    <w:pPr>
      <w:numPr>
        <w:ilvl w:val="8"/>
        <w:numId w:val="2"/>
      </w:num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yleHeading2Left1">
    <w:name w:val="Style Heading 2 + Left1"/>
    <w:basedOn w:val="Ttulo2"/>
    <w:pPr>
      <w:spacing w:before="0" w:after="0"/>
      <w:jc w:val="left"/>
    </w:pPr>
    <w:rPr>
      <w:rFonts w:cs="Times New Roman"/>
      <w:iCs w:val="0"/>
      <w:u w:val="single"/>
    </w:rPr>
  </w:style>
  <w:style w:type="paragraph" w:customStyle="1" w:styleId="StyleHeading2Left2">
    <w:name w:val="Style Heading 2 + Left2"/>
    <w:basedOn w:val="Ttulo2"/>
    <w:pPr>
      <w:spacing w:before="0" w:after="0"/>
      <w:jc w:val="left"/>
    </w:pPr>
    <w:rPr>
      <w:rFonts w:cs="Times New Roman"/>
      <w:iCs w:val="0"/>
      <w:szCs w:val="20"/>
    </w:rPr>
  </w:style>
  <w:style w:type="paragraph" w:customStyle="1" w:styleId="Style1">
    <w:name w:val="Style1"/>
    <w:basedOn w:val="Normal"/>
    <w:pPr>
      <w:numPr>
        <w:numId w:val="1"/>
      </w:numPr>
      <w:spacing w:after="60"/>
      <w:jc w:val="left"/>
    </w:pPr>
    <w:rPr>
      <w:szCs w:val="20"/>
      <w:lang w:val="en-AU"/>
    </w:rPr>
  </w:style>
  <w:style w:type="paragraph" w:styleId="Encabezado">
    <w:name w:val="header"/>
    <w:basedOn w:val="Normal"/>
    <w:link w:val="EncabezadoCar"/>
    <w:pPr>
      <w:tabs>
        <w:tab w:val="center" w:pos="4320"/>
        <w:tab w:val="right" w:pos="8640"/>
      </w:tabs>
    </w:pPr>
  </w:style>
  <w:style w:type="paragraph" w:styleId="Piedepgina">
    <w:name w:val="footer"/>
    <w:basedOn w:val="Normal"/>
    <w:pPr>
      <w:tabs>
        <w:tab w:val="center" w:pos="4320"/>
        <w:tab w:val="right" w:pos="8640"/>
      </w:tabs>
    </w:pPr>
  </w:style>
  <w:style w:type="table" w:styleId="Tablaconcuadrcula">
    <w:name w:val="Table Grid"/>
    <w:basedOn w:val="Tabla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0pt">
    <w:name w:val="Style 10 pt"/>
    <w:rPr>
      <w:sz w:val="20"/>
    </w:rPr>
  </w:style>
  <w:style w:type="paragraph" w:styleId="Textoindependiente2">
    <w:name w:val="Body Text 2"/>
    <w:basedOn w:val="Normal"/>
    <w:pPr>
      <w:spacing w:before="80"/>
      <w:jc w:val="left"/>
    </w:pPr>
    <w:rPr>
      <w:sz w:val="22"/>
      <w:szCs w:val="20"/>
      <w:lang w:val="en-US"/>
    </w:rPr>
  </w:style>
  <w:style w:type="character" w:styleId="Nmerodepgina">
    <w:name w:val="page number"/>
    <w:basedOn w:val="Fuentedeprrafopredeter"/>
  </w:style>
  <w:style w:type="paragraph" w:customStyle="1" w:styleId="StyleHeading3NotBold">
    <w:name w:val="Style Heading 3 + Not Bold"/>
    <w:basedOn w:val="Normal"/>
    <w:pPr>
      <w:numPr>
        <w:ilvl w:val="2"/>
        <w:numId w:val="2"/>
      </w:numPr>
    </w:pPr>
  </w:style>
  <w:style w:type="paragraph" w:styleId="Sangradetextonormal">
    <w:name w:val="Body Text Indent"/>
    <w:basedOn w:val="Normal"/>
    <w:pPr>
      <w:spacing w:after="120"/>
      <w:ind w:left="283"/>
    </w:pPr>
  </w:style>
  <w:style w:type="paragraph" w:styleId="Textoindependiente">
    <w:name w:val="Body Text"/>
    <w:basedOn w:val="Normal"/>
    <w:pPr>
      <w:spacing w:after="120"/>
    </w:pPr>
  </w:style>
  <w:style w:type="paragraph" w:styleId="Sangra2detindependiente">
    <w:name w:val="Body Text Indent 2"/>
    <w:basedOn w:val="Normal"/>
    <w:pPr>
      <w:spacing w:after="120" w:line="480" w:lineRule="auto"/>
      <w:ind w:left="283"/>
    </w:pPr>
  </w:style>
  <w:style w:type="paragraph" w:styleId="Textodeglobo">
    <w:name w:val="Balloon Text"/>
    <w:basedOn w:val="Normal"/>
    <w:semiHidden/>
    <w:rPr>
      <w:rFonts w:ascii="Tahoma" w:hAnsi="Tahoma" w:cs="Tahoma"/>
      <w:sz w:val="16"/>
      <w:szCs w:val="16"/>
    </w:rPr>
  </w:style>
  <w:style w:type="paragraph" w:customStyle="1" w:styleId="OmniPage6">
    <w:name w:val="OmniPage #6"/>
    <w:rsid w:val="007D120E"/>
    <w:pPr>
      <w:tabs>
        <w:tab w:val="left" w:pos="50"/>
        <w:tab w:val="right" w:pos="791"/>
      </w:tabs>
      <w:jc w:val="center"/>
    </w:pPr>
    <w:rPr>
      <w:rFonts w:ascii="Courier PS" w:hAnsi="Courier PS"/>
      <w:lang w:val="en-US" w:eastAsia="en-US"/>
    </w:rPr>
  </w:style>
  <w:style w:type="paragraph" w:customStyle="1" w:styleId="OmniPage3">
    <w:name w:val="OmniPage #3"/>
    <w:rsid w:val="007D120E"/>
    <w:pPr>
      <w:tabs>
        <w:tab w:val="left" w:pos="50"/>
        <w:tab w:val="right" w:pos="8614"/>
      </w:tabs>
    </w:pPr>
    <w:rPr>
      <w:rFonts w:ascii="Courier PS" w:hAnsi="Courier PS"/>
      <w:lang w:val="en-US" w:eastAsia="en-US"/>
    </w:rPr>
  </w:style>
  <w:style w:type="paragraph" w:customStyle="1" w:styleId="Achievement">
    <w:name w:val="Achievement"/>
    <w:basedOn w:val="Normal"/>
    <w:rsid w:val="007D120E"/>
    <w:pPr>
      <w:numPr>
        <w:numId w:val="3"/>
      </w:numPr>
      <w:jc w:val="left"/>
    </w:pPr>
    <w:rPr>
      <w:szCs w:val="20"/>
      <w:lang w:val="en-GB"/>
    </w:rPr>
  </w:style>
  <w:style w:type="character" w:customStyle="1" w:styleId="mediumtext1">
    <w:name w:val="medium_text1"/>
    <w:rsid w:val="009406F4"/>
    <w:rPr>
      <w:sz w:val="24"/>
      <w:szCs w:val="24"/>
    </w:rPr>
  </w:style>
  <w:style w:type="character" w:customStyle="1" w:styleId="EncabezadoCar">
    <w:name w:val="Encabezado Car"/>
    <w:link w:val="Encabezado"/>
    <w:rsid w:val="00EC78A4"/>
    <w:rPr>
      <w:rFonts w:ascii="Arial" w:hAnsi="Arial"/>
      <w:szCs w:val="24"/>
      <w:lang w:val="es-ES_tradnl" w:eastAsia="en-US" w:bidi="ar-SA"/>
    </w:rPr>
  </w:style>
  <w:style w:type="paragraph" w:styleId="Prrafodelista">
    <w:name w:val="List Paragraph"/>
    <w:basedOn w:val="Normal"/>
    <w:uiPriority w:val="34"/>
    <w:qFormat/>
    <w:rsid w:val="00A06890"/>
    <w:pPr>
      <w:spacing w:after="200" w:line="276" w:lineRule="auto"/>
      <w:ind w:left="720"/>
      <w:contextualSpacing/>
      <w:jc w:val="left"/>
    </w:pPr>
    <w:rPr>
      <w:rFonts w:ascii="Calibri" w:eastAsia="Calibri" w:hAnsi="Calibri" w:cs="Arial"/>
      <w:sz w:val="22"/>
      <w:szCs w:val="22"/>
      <w:lang w:val="es-MX"/>
    </w:rPr>
  </w:style>
  <w:style w:type="paragraph" w:styleId="NormalWeb">
    <w:name w:val="Normal (Web)"/>
    <w:basedOn w:val="Normal"/>
    <w:uiPriority w:val="99"/>
    <w:unhideWhenUsed/>
    <w:rsid w:val="006E4687"/>
    <w:pPr>
      <w:spacing w:before="100" w:beforeAutospacing="1" w:after="100" w:afterAutospacing="1"/>
      <w:jc w:val="left"/>
    </w:pPr>
    <w:rPr>
      <w:rFonts w:ascii="Times New Roman" w:hAnsi="Times New Roman"/>
      <w:sz w:val="24"/>
      <w:lang w:val="es-PE" w:eastAsia="es-PE"/>
    </w:rPr>
  </w:style>
  <w:style w:type="character" w:styleId="Refdecomentario">
    <w:name w:val="annotation reference"/>
    <w:rsid w:val="00746DFC"/>
    <w:rPr>
      <w:sz w:val="16"/>
      <w:szCs w:val="16"/>
    </w:rPr>
  </w:style>
  <w:style w:type="paragraph" w:styleId="Textocomentario">
    <w:name w:val="annotation text"/>
    <w:basedOn w:val="Normal"/>
    <w:link w:val="TextocomentarioCar"/>
    <w:rsid w:val="00746DFC"/>
    <w:rPr>
      <w:szCs w:val="20"/>
    </w:rPr>
  </w:style>
  <w:style w:type="character" w:customStyle="1" w:styleId="TextocomentarioCar">
    <w:name w:val="Texto comentario Car"/>
    <w:link w:val="Textocomentario"/>
    <w:rsid w:val="00746DFC"/>
    <w:rPr>
      <w:rFonts w:ascii="Arial" w:hAnsi="Arial"/>
      <w:lang w:val="es-ES_tradnl"/>
    </w:rPr>
  </w:style>
  <w:style w:type="paragraph" w:styleId="Asuntodelcomentario">
    <w:name w:val="annotation subject"/>
    <w:basedOn w:val="Textocomentario"/>
    <w:next w:val="Textocomentario"/>
    <w:link w:val="AsuntodelcomentarioCar"/>
    <w:rsid w:val="00746DFC"/>
    <w:rPr>
      <w:b/>
      <w:bCs/>
    </w:rPr>
  </w:style>
  <w:style w:type="character" w:customStyle="1" w:styleId="AsuntodelcomentarioCar">
    <w:name w:val="Asunto del comentario Car"/>
    <w:link w:val="Asuntodelcomentario"/>
    <w:rsid w:val="00746DFC"/>
    <w:rPr>
      <w:rFonts w:ascii="Arial" w:hAnsi="Arial"/>
      <w:b/>
      <w:bCs/>
      <w:lang w:val="es-ES_tradnl"/>
    </w:rPr>
  </w:style>
  <w:style w:type="paragraph" w:customStyle="1" w:styleId="Default">
    <w:name w:val="Default"/>
    <w:rsid w:val="00864531"/>
    <w:pPr>
      <w:autoSpaceDE w:val="0"/>
      <w:autoSpaceDN w:val="0"/>
      <w:adjustRightInd w:val="0"/>
    </w:pPr>
    <w:rPr>
      <w:rFonts w:ascii="Arial" w:hAnsi="Arial" w:cs="Arial"/>
      <w:color w:val="000000"/>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390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Indonesia%20QA\Example%20Templates\Template.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851057341261840B21A1333E2ECFEED" ma:contentTypeVersion="6" ma:contentTypeDescription="Create a new document." ma:contentTypeScope="" ma:versionID="3580c503a16574a517f197b7cc0cb61c">
  <xsd:schema xmlns:xsd="http://www.w3.org/2001/XMLSchema" xmlns:xs="http://www.w3.org/2001/XMLSchema" xmlns:p="http://schemas.microsoft.com/office/2006/metadata/properties" xmlns:ns2="08a33f72-286a-4dbd-8b78-9966f02ee14d" xmlns:ns3="a6e0dcdf-3b15-4f95-b749-7d40779493e9" targetNamespace="http://schemas.microsoft.com/office/2006/metadata/properties" ma:root="true" ma:fieldsID="784cb28138ba0a2d4a6ab2b28d51d011" ns2:_="" ns3:_="">
    <xsd:import namespace="08a33f72-286a-4dbd-8b78-9966f02ee14d"/>
    <xsd:import namespace="a6e0dcdf-3b15-4f95-b749-7d40779493e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a33f72-286a-4dbd-8b78-9966f02ee14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6e0dcdf-3b15-4f95-b749-7d40779493e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33FC052-3E8C-46FE-9AE7-EC0A34121D8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54B0E9C-DB0A-466E-8BF4-416223D2D0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a33f72-286a-4dbd-8b78-9966f02ee14d"/>
    <ds:schemaRef ds:uri="a6e0dcdf-3b15-4f95-b749-7d40779493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1F83BD9-C080-4993-8F7C-C09BD4A51E82}">
  <ds:schemaRefs>
    <ds:schemaRef ds:uri="http://schemas.openxmlformats.org/officeDocument/2006/bibliography"/>
  </ds:schemaRefs>
</ds:datastoreItem>
</file>

<file path=customXml/itemProps4.xml><?xml version="1.0" encoding="utf-8"?>
<ds:datastoreItem xmlns:ds="http://schemas.openxmlformats.org/officeDocument/2006/customXml" ds:itemID="{E327A4E8-0D33-48AE-A2C8-D65351711E6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Template</Template>
  <TotalTime>118</TotalTime>
  <Pages>2</Pages>
  <Words>277</Words>
  <Characters>1527</Characters>
  <Application>Microsoft Office Word</Application>
  <DocSecurity>0</DocSecurity>
  <Lines>12</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1</vt:lpstr>
      <vt:lpstr>1</vt:lpstr>
    </vt:vector>
  </TitlesOfParts>
  <Company>Weatherford</Company>
  <LinksUpToDate>false</LinksUpToDate>
  <CharactersWithSpaces>1801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Stuart Hendry</dc:creator>
  <cp:keywords/>
  <cp:lastModifiedBy>Bejarano, Carlos (Bogota)</cp:lastModifiedBy>
  <cp:revision>11</cp:revision>
  <cp:lastPrinted>2014-03-27T16:34:00Z</cp:lastPrinted>
  <dcterms:created xsi:type="dcterms:W3CDTF">2022-09-19T20:59:00Z</dcterms:created>
  <dcterms:modified xsi:type="dcterms:W3CDTF">2023-02-28T22:39:00Z</dcterms:modified>
</cp:coreProperties>
</file>